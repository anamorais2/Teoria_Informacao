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EDD9E" w14:textId="77777777" w:rsidR="00814823" w:rsidRDefault="00814823" w:rsidP="00814823">
      <w:pPr>
        <w:rPr>
          <w:noProof/>
        </w:rPr>
      </w:pPr>
    </w:p>
    <w:tbl>
      <w:tblPr>
        <w:tblStyle w:val="TabelaSimples4"/>
        <w:tblW w:w="12256" w:type="dxa"/>
        <w:jc w:val="center"/>
        <w:tblLook w:val="04A0" w:firstRow="1" w:lastRow="0" w:firstColumn="1" w:lastColumn="0" w:noHBand="0" w:noVBand="1"/>
        <w:tblDescription w:val="Tabela de esquema"/>
      </w:tblPr>
      <w:tblGrid>
        <w:gridCol w:w="12256"/>
      </w:tblGrid>
      <w:tr w:rsidR="00814823" w14:paraId="4F3F773C"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9E8B39D" w14:textId="77777777" w:rsidR="00814823" w:rsidRPr="008F5585" w:rsidRDefault="00814823" w:rsidP="008F5585">
            <w:pPr>
              <w:pStyle w:val="TtulodoRelatrio"/>
              <w:rPr>
                <w:noProof/>
              </w:rPr>
            </w:pPr>
            <w:r>
              <w:rPr>
                <w:noProof/>
                <w:lang w:bidi="pt-PT"/>
              </w:rPr>
              <mc:AlternateContent>
                <mc:Choice Requires="wps">
                  <w:drawing>
                    <wp:inline distT="0" distB="0" distL="0" distR="0" wp14:anchorId="7ADD2C4C" wp14:editId="11F962E3">
                      <wp:extent cx="6697389" cy="571500"/>
                      <wp:effectExtent l="0" t="0" r="0" b="0"/>
                      <wp:docPr id="24" name="Caixa de Texto 24" descr="Caixa de texto para introduzir o título"/>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Introduza o título do documento:"/>
                                    <w:tag w:val=""/>
                                    <w:id w:val="1159278023"/>
                                    <w:placeholder>
                                      <w:docPart w:val="CC91423F1D4240D29F25C2D12E1EF56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3CA82A2E" w14:textId="1EAF7B20" w:rsidR="00814823" w:rsidRPr="008A25CD" w:rsidRDefault="00432918" w:rsidP="00814823">
                                      <w:pPr>
                                        <w:pStyle w:val="TtulodoRelatrio"/>
                                        <w:rPr>
                                          <w:b/>
                                          <w:sz w:val="60"/>
                                          <w:szCs w:val="60"/>
                                        </w:rPr>
                                      </w:pPr>
                                      <w:r>
                                        <w:rPr>
                                          <w:b/>
                                          <w:sz w:val="60"/>
                                          <w:szCs w:val="60"/>
                                        </w:rPr>
                                        <w:t>Teoria da Informação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DD2C4C" id="_x0000_t202" coordsize="21600,21600" o:spt="202" path="m,l,21600r21600,l21600,xe">
                      <v:stroke joinstyle="miter"/>
                      <v:path gradientshapeok="t" o:connecttype="rect"/>
                    </v:shapetype>
                    <v:shape id="Caixa de Texto 24" o:spid="_x0000_s1026" type="#_x0000_t202" alt="Caixa de texto para introduzir o título"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" filled="f" stroked="f">
                      <v:textbox>
                        <w:txbxContent>
                          <w:sdt>
                            <w:sdtPr>
                              <w:rPr>
                                <w:b/>
                                <w:sz w:val="60"/>
                                <w:szCs w:val="60"/>
                              </w:rPr>
                              <w:alias w:val="Introduza o título do documento:"/>
                              <w:tag w:val=""/>
                              <w:id w:val="1159278023"/>
                              <w:placeholder>
                                <w:docPart w:val="CC91423F1D4240D29F25C2D12E1EF56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3CA82A2E" w14:textId="1EAF7B20" w:rsidR="00814823" w:rsidRPr="008A25CD" w:rsidRDefault="00432918" w:rsidP="00814823">
                                <w:pPr>
                                  <w:pStyle w:val="TtulodoRelatrio"/>
                                  <w:rPr>
                                    <w:b/>
                                    <w:sz w:val="60"/>
                                    <w:szCs w:val="60"/>
                                  </w:rPr>
                                </w:pPr>
                                <w:r>
                                  <w:rPr>
                                    <w:b/>
                                    <w:sz w:val="60"/>
                                    <w:szCs w:val="60"/>
                                  </w:rPr>
                                  <w:t>Teoria da Informação</w:t>
                                </w:r>
                              </w:p>
                            </w:sdtContent>
                          </w:sdt>
                        </w:txbxContent>
                      </v:textbox>
                      <w10:anchorlock/>
                    </v:shape>
                  </w:pict>
                </mc:Fallback>
              </mc:AlternateContent>
            </w:r>
            <w:r>
              <w:rPr>
                <w:noProof/>
                <w:lang w:bidi="pt-PT"/>
              </w:rPr>
              <mc:AlternateContent>
                <mc:Choice Requires="wps">
                  <w:drawing>
                    <wp:inline distT="0" distB="0" distL="0" distR="0" wp14:anchorId="27535AEF" wp14:editId="43D44CB4">
                      <wp:extent cx="3202305" cy="95250"/>
                      <wp:effectExtent l="0" t="0" r="0" b="0"/>
                      <wp:docPr id="18" name="Retângulo 18" descr="Linha"/>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10DDB6" id="Retângulo 18" o:spid="_x0000_s1026" alt="Linha"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" fillcolor="#cb400b [2415]" stroked="f" strokeweight="2.25pt">
                      <w10:anchorlock/>
                    </v:rect>
                  </w:pict>
                </mc:Fallback>
              </mc:AlternateContent>
            </w:r>
          </w:p>
        </w:tc>
      </w:tr>
      <w:tr w:rsidR="00814823" w14:paraId="0CD04757"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50CE1389"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noProof/>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pt-PT"/>
              </w:rPr>
              <mc:AlternateContent>
                <mc:Choice Requires="wps">
                  <w:drawing>
                    <wp:inline distT="0" distB="0" distL="0" distR="0" wp14:anchorId="428F72FA" wp14:editId="143AB5A4">
                      <wp:extent cx="3515096" cy="714375"/>
                      <wp:effectExtent l="0" t="0" r="0" b="9525"/>
                      <wp:docPr id="25" name="Caixa de Texto 25" descr="Caixa de texto para introduzir subtítulo"/>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Introduza o subtítulo do documento:"/>
                                    <w:tag w:val="Introduza o subtítulo do documento:"/>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7E337FE1" w14:textId="68D9D576" w:rsidR="00814823" w:rsidRDefault="008D735C" w:rsidP="00432918">
                                      <w:pPr>
                                        <w:pStyle w:val="Subttulo"/>
                                        <w:jc w:val="center"/>
                                      </w:pPr>
                                      <w:r>
                                        <w:t>Trabalho prático nº1</w:t>
                                      </w:r>
                                    </w:p>
                                  </w:sdtContent>
                                </w:sdt>
                                <w:p w14:paraId="14BA80FE" w14:textId="3CD2536C" w:rsidR="00F84FE6" w:rsidRPr="00F84FE6" w:rsidRDefault="00F84FE6" w:rsidP="00F84FE6">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8F72FA" id="Caixa de Texto 25" o:spid="_x0000_s1027" type="#_x0000_t202" alt="Caixa de texto para introduzir subtítulo"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" filled="f" stroked="f">
                      <v:textbox>
                        <w:txbxContent>
                          <w:sdt>
                            <w:sdtPr>
                              <w:alias w:val="Introduza o subtítulo do documento:"/>
                              <w:tag w:val="Introduza o subtítulo do documento:"/>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7E337FE1" w14:textId="68D9D576" w:rsidR="00814823" w:rsidRDefault="008D735C" w:rsidP="00432918">
                                <w:pPr>
                                  <w:pStyle w:val="Subttulo"/>
                                  <w:jc w:val="center"/>
                                </w:pPr>
                                <w:r>
                                  <w:t>Trabalho prático nº1</w:t>
                                </w:r>
                              </w:p>
                            </w:sdtContent>
                          </w:sdt>
                          <w:p w14:paraId="14BA80FE" w14:textId="3CD2536C" w:rsidR="00F84FE6" w:rsidRPr="00F84FE6" w:rsidRDefault="00F84FE6" w:rsidP="00F84FE6">
                            <w:r>
                              <w:tab/>
                            </w:r>
                            <w:r>
                              <w:tab/>
                            </w:r>
                          </w:p>
                        </w:txbxContent>
                      </v:textbox>
                      <w10:anchorlock/>
                    </v:shape>
                  </w:pict>
                </mc:Fallback>
              </mc:AlternateContent>
            </w:r>
          </w:p>
        </w:tc>
      </w:tr>
      <w:tr w:rsidR="00814823" w14:paraId="10AFB338"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2D4D7C8B" w14:textId="77777777" w:rsidR="00814823" w:rsidRPr="005D120C" w:rsidRDefault="00814823" w:rsidP="000C2E5D">
            <w:pPr>
              <w:jc w:val="center"/>
              <w:rPr>
                <w:rFonts w:asciiTheme="majorHAnsi" w:eastAsiaTheme="majorEastAsia" w:hAnsiTheme="majorHAnsi" w:cstheme="majorBidi"/>
                <w:noProof/>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pt-PT"/>
              </w:rPr>
              <mc:AlternateContent>
                <mc:Choice Requires="wps">
                  <w:drawing>
                    <wp:anchor distT="0" distB="0" distL="114300" distR="114300" simplePos="0" relativeHeight="251657216" behindDoc="0" locked="0" layoutInCell="1" allowOverlap="1" wp14:anchorId="2B571FBC" wp14:editId="2199186C">
                      <wp:simplePos x="0" y="0"/>
                      <wp:positionH relativeFrom="column">
                        <wp:posOffset>2221230</wp:posOffset>
                      </wp:positionH>
                      <wp:positionV relativeFrom="paragraph">
                        <wp:posOffset>-28575</wp:posOffset>
                      </wp:positionV>
                      <wp:extent cx="3352800" cy="692150"/>
                      <wp:effectExtent l="0" t="0" r="0" b="0"/>
                      <wp:wrapSquare wrapText="bothSides"/>
                      <wp:docPr id="26" name="Caixa de Texto 26" descr="Caixa de texto para introduzir o resumo"/>
                      <wp:cNvGraphicFramePr/>
                      <a:graphic xmlns:a="http://schemas.openxmlformats.org/drawingml/2006/main">
                        <a:graphicData uri="http://schemas.microsoft.com/office/word/2010/wordprocessingShape">
                          <wps:wsp>
                            <wps:cNvSpPr txBox="1"/>
                            <wps:spPr>
                              <a:xfrm>
                                <a:off x="0" y="0"/>
                                <a:ext cx="3352800" cy="692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1FBBE5" w14:textId="6F97CC7D" w:rsidR="00432918" w:rsidRDefault="00432918" w:rsidP="00432918">
                                  <w:pPr>
                                    <w:pStyle w:val="CitaoIntensa"/>
                                    <w:spacing w:after="0"/>
                                    <w:rPr>
                                      <w:color w:val="auto"/>
                                    </w:rPr>
                                  </w:pPr>
                                  <w:r w:rsidRPr="00432918">
                                    <w:rPr>
                                      <w:color w:val="auto"/>
                                    </w:rPr>
                                    <w:t>Ana Carolina Morais</w:t>
                                  </w:r>
                                  <w:r>
                                    <w:rPr>
                                      <w:color w:val="auto"/>
                                    </w:rPr>
                                    <w:t xml:space="preserve"> - </w:t>
                                  </w:r>
                                  <w:r w:rsidRPr="00432918">
                                    <w:rPr>
                                      <w:color w:val="auto"/>
                                    </w:rPr>
                                    <w:t>2021222056</w:t>
                                  </w:r>
                                </w:p>
                                <w:p w14:paraId="544B3B17" w14:textId="2D8CC9E7" w:rsidR="00432918" w:rsidRDefault="00432918" w:rsidP="00432918">
                                  <w:pPr>
                                    <w:pStyle w:val="CitaoIntensa"/>
                                    <w:spacing w:after="0"/>
                                    <w:rPr>
                                      <w:color w:val="auto"/>
                                    </w:rPr>
                                  </w:pPr>
                                  <w:r>
                                    <w:rPr>
                                      <w:color w:val="auto"/>
                                    </w:rPr>
                                    <w:t>Fernanda Fernandes – 2021216620</w:t>
                                  </w:r>
                                </w:p>
                                <w:p w14:paraId="376B520C" w14:textId="198D1429" w:rsidR="00432918" w:rsidRPr="00432918" w:rsidRDefault="00432918" w:rsidP="00432918">
                                  <w:pPr>
                                    <w:pStyle w:val="CitaoIntensa"/>
                                    <w:spacing w:after="0"/>
                                    <w:rPr>
                                      <w:color w:val="auto"/>
                                    </w:rPr>
                                  </w:pPr>
                                  <w:r>
                                    <w:rPr>
                                      <w:color w:val="auto"/>
                                    </w:rPr>
                                    <w:t>Inês Quintal - 2021232993</w:t>
                                  </w:r>
                                </w:p>
                                <w:p w14:paraId="2F1500B3" w14:textId="77777777" w:rsidR="00432918" w:rsidRPr="00432918" w:rsidRDefault="00432918" w:rsidP="00432918">
                                  <w:pPr>
                                    <w:rPr>
                                      <w:lang w:bidi="hi-IN"/>
                                    </w:rPr>
                                  </w:pPr>
                                </w:p>
                                <w:p w14:paraId="7E20280D" w14:textId="77777777" w:rsidR="00814823" w:rsidRPr="005D120C" w:rsidRDefault="00814823"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71FBC" id="Caixa de Texto 26" o:spid="_x0000_s1028" type="#_x0000_t202" alt="Caixa de texto para introduzir o resumo" style="position:absolute;left:0;text-align:left;margin-left:174.9pt;margin-top:-2.25pt;width:264pt;height: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" filled="f" stroked="f">
                      <v:textbox>
                        <w:txbxContent>
                          <w:p w14:paraId="331FBBE5" w14:textId="6F97CC7D" w:rsidR="00432918" w:rsidRDefault="00432918" w:rsidP="00432918">
                            <w:pPr>
                              <w:pStyle w:val="CitaoIntensa"/>
                              <w:spacing w:after="0"/>
                              <w:rPr>
                                <w:color w:val="auto"/>
                              </w:rPr>
                            </w:pPr>
                            <w:r w:rsidRPr="00432918">
                              <w:rPr>
                                <w:color w:val="auto"/>
                              </w:rPr>
                              <w:t>Ana Carolina Morais</w:t>
                            </w:r>
                            <w:r>
                              <w:rPr>
                                <w:color w:val="auto"/>
                              </w:rPr>
                              <w:t xml:space="preserve"> - </w:t>
                            </w:r>
                            <w:r w:rsidRPr="00432918">
                              <w:rPr>
                                <w:color w:val="auto"/>
                              </w:rPr>
                              <w:t>2021222056</w:t>
                            </w:r>
                          </w:p>
                          <w:p w14:paraId="544B3B17" w14:textId="2D8CC9E7" w:rsidR="00432918" w:rsidRDefault="00432918" w:rsidP="00432918">
                            <w:pPr>
                              <w:pStyle w:val="CitaoIntensa"/>
                              <w:spacing w:after="0"/>
                              <w:rPr>
                                <w:color w:val="auto"/>
                              </w:rPr>
                            </w:pPr>
                            <w:r>
                              <w:rPr>
                                <w:color w:val="auto"/>
                              </w:rPr>
                              <w:t>Fernanda Fernandes – 2021216620</w:t>
                            </w:r>
                          </w:p>
                          <w:p w14:paraId="376B520C" w14:textId="198D1429" w:rsidR="00432918" w:rsidRPr="00432918" w:rsidRDefault="00432918" w:rsidP="00432918">
                            <w:pPr>
                              <w:pStyle w:val="CitaoIntensa"/>
                              <w:spacing w:after="0"/>
                              <w:rPr>
                                <w:color w:val="auto"/>
                              </w:rPr>
                            </w:pPr>
                            <w:r>
                              <w:rPr>
                                <w:color w:val="auto"/>
                              </w:rPr>
                              <w:t>Inês Quintal - 2021232993</w:t>
                            </w:r>
                          </w:p>
                          <w:p w14:paraId="2F1500B3" w14:textId="77777777" w:rsidR="00432918" w:rsidRPr="00432918" w:rsidRDefault="00432918" w:rsidP="00432918">
                            <w:pPr>
                              <w:rPr>
                                <w:lang w:bidi="hi-IN"/>
                              </w:rPr>
                            </w:pPr>
                          </w:p>
                          <w:p w14:paraId="7E20280D" w14:textId="77777777" w:rsidR="00814823" w:rsidRPr="005D120C" w:rsidRDefault="00814823" w:rsidP="00814823">
                            <w:pPr>
                              <w:jc w:val="center"/>
                              <w:rPr>
                                <w:color w:val="FFFFFF" w:themeColor="background1"/>
                              </w:rPr>
                            </w:pPr>
                          </w:p>
                        </w:txbxContent>
                      </v:textbox>
                      <w10:wrap type="square"/>
                    </v:shape>
                  </w:pict>
                </mc:Fallback>
              </mc:AlternateContent>
            </w:r>
          </w:p>
        </w:tc>
      </w:tr>
      <w:tr w:rsidR="00814823" w14:paraId="74680CC8"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3F7B3333" w14:textId="77777777" w:rsidR="00814823" w:rsidRDefault="00814823" w:rsidP="006045D9">
            <w:pPr>
              <w:rPr>
                <w:noProof/>
              </w:rPr>
            </w:pPr>
          </w:p>
        </w:tc>
      </w:tr>
    </w:tbl>
    <w:p w14:paraId="61A678D7" w14:textId="77777777" w:rsidR="00432918" w:rsidRDefault="00432918">
      <w:r>
        <w:br w:type="page"/>
      </w:r>
    </w:p>
    <w:p w14:paraId="4CA5C872" w14:textId="6B4DFECC" w:rsidR="00432918" w:rsidRDefault="00432918">
      <w:r>
        <w:rPr>
          <w:noProof/>
        </w:rPr>
        <w:lastRenderedPageBreak/>
        <mc:AlternateContent>
          <mc:Choice Requires="wps">
            <w:drawing>
              <wp:anchor distT="0" distB="0" distL="114300" distR="114300" simplePos="0" relativeHeight="251660288" behindDoc="0" locked="0" layoutInCell="1" allowOverlap="1" wp14:anchorId="25557744" wp14:editId="35E2B614">
                <wp:simplePos x="0" y="0"/>
                <wp:positionH relativeFrom="margin">
                  <wp:align>center</wp:align>
                </wp:positionH>
                <wp:positionV relativeFrom="margin">
                  <wp:posOffset>175260</wp:posOffset>
                </wp:positionV>
                <wp:extent cx="6393180" cy="8550910"/>
                <wp:effectExtent l="0" t="0" r="0" b="254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180" cy="8551333"/>
                        </a:xfrm>
                        <a:prstGeom prst="rect">
                          <a:avLst/>
                        </a:prstGeom>
                        <a:noFill/>
                        <a:ln w="9525">
                          <a:noFill/>
                          <a:miter lim="800000"/>
                          <a:headEnd/>
                          <a:tailEnd/>
                        </a:ln>
                      </wps:spPr>
                      <wps:txbx>
                        <w:txbxContent>
                          <w:sdt>
                            <w:sdtPr>
                              <w:rPr>
                                <w:rFonts w:asciiTheme="minorHAnsi" w:eastAsiaTheme="minorEastAsia" w:hAnsiTheme="minorHAnsi" w:cstheme="minorBidi"/>
                                <w:b w:val="0"/>
                                <w:bCs w:val="0"/>
                                <w:i w:val="0"/>
                                <w:color w:val="auto"/>
                                <w:sz w:val="22"/>
                                <w:szCs w:val="22"/>
                              </w:rPr>
                              <w:id w:val="767275672"/>
                              <w:docPartObj>
                                <w:docPartGallery w:val="Table of Contents"/>
                                <w:docPartUnique/>
                              </w:docPartObj>
                            </w:sdtPr>
                            <w:sdtContent>
                              <w:p w14:paraId="16B4C3C1" w14:textId="61B0A12F" w:rsidR="00864E0C" w:rsidRDefault="00864E0C">
                                <w:pPr>
                                  <w:pStyle w:val="Cabealhodondice"/>
                                </w:pPr>
                                <w:r>
                                  <w:t>Índice</w:t>
                                </w:r>
                              </w:p>
                              <w:p w14:paraId="2A8E244D" w14:textId="3DF48AD9" w:rsidR="00864E0C" w:rsidRDefault="00864E0C">
                                <w:pPr>
                                  <w:pStyle w:val="ndice2"/>
                                  <w:tabs>
                                    <w:tab w:val="right" w:leader="dot" w:pos="9736"/>
                                  </w:tabs>
                                  <w:rPr>
                                    <w:noProof/>
                                    <w:lang w:eastAsia="pt-PT"/>
                                  </w:rPr>
                                </w:pPr>
                                <w:r>
                                  <w:fldChar w:fldCharType="begin"/>
                                </w:r>
                                <w:r>
                                  <w:instrText xml:space="preserve"> TOC \o "1-3" \h \z \u </w:instrText>
                                </w:r>
                                <w:r>
                                  <w:fldChar w:fldCharType="separate"/>
                                </w:r>
                                <w:hyperlink r:id="rId8" w:anchor="_Toc118470447" w:history="1">
                                  <w:r w:rsidRPr="00940C9E">
                                    <w:rPr>
                                      <w:rStyle w:val="Hiperligao"/>
                                      <w:noProof/>
                                    </w:rPr>
                                    <w:t>Introdução</w:t>
                                  </w:r>
                                  <w:r>
                                    <w:rPr>
                                      <w:noProof/>
                                      <w:webHidden/>
                                    </w:rPr>
                                    <w:tab/>
                                  </w:r>
                                  <w:r>
                                    <w:rPr>
                                      <w:noProof/>
                                      <w:webHidden/>
                                    </w:rPr>
                                    <w:fldChar w:fldCharType="begin"/>
                                  </w:r>
                                  <w:r>
                                    <w:rPr>
                                      <w:noProof/>
                                      <w:webHidden/>
                                    </w:rPr>
                                    <w:instrText xml:space="preserve"> PAGEREF _Toc118470447 \h </w:instrText>
                                  </w:r>
                                  <w:r>
                                    <w:rPr>
                                      <w:noProof/>
                                      <w:webHidden/>
                                    </w:rPr>
                                  </w:r>
                                  <w:r>
                                    <w:rPr>
                                      <w:noProof/>
                                      <w:webHidden/>
                                    </w:rPr>
                                    <w:fldChar w:fldCharType="separate"/>
                                  </w:r>
                                  <w:r>
                                    <w:rPr>
                                      <w:noProof/>
                                      <w:webHidden/>
                                    </w:rPr>
                                    <w:t>2</w:t>
                                  </w:r>
                                  <w:r>
                                    <w:rPr>
                                      <w:noProof/>
                                      <w:webHidden/>
                                    </w:rPr>
                                    <w:fldChar w:fldCharType="end"/>
                                  </w:r>
                                </w:hyperlink>
                              </w:p>
                              <w:p w14:paraId="2A135AF7" w14:textId="6ADAE022" w:rsidR="00864E0C" w:rsidRDefault="00000000">
                                <w:pPr>
                                  <w:pStyle w:val="ndice2"/>
                                  <w:tabs>
                                    <w:tab w:val="right" w:leader="dot" w:pos="9736"/>
                                  </w:tabs>
                                  <w:rPr>
                                    <w:noProof/>
                                    <w:lang w:eastAsia="pt-PT"/>
                                  </w:rPr>
                                </w:pPr>
                                <w:hyperlink r:id="rId9" w:anchor="_Toc118470448" w:history="1">
                                  <w:r w:rsidR="00864E0C" w:rsidRPr="00940C9E">
                                    <w:rPr>
                                      <w:rStyle w:val="Hiperligao"/>
                                      <w:noProof/>
                                    </w:rPr>
                                    <w:t>Fundamentos da teoria da informação – Conceitos aplicados</w:t>
                                  </w:r>
                                  <w:r w:rsidR="00864E0C">
                                    <w:rPr>
                                      <w:noProof/>
                                      <w:webHidden/>
                                    </w:rPr>
                                    <w:tab/>
                                  </w:r>
                                  <w:r w:rsidR="00864E0C">
                                    <w:rPr>
                                      <w:noProof/>
                                      <w:webHidden/>
                                    </w:rPr>
                                    <w:fldChar w:fldCharType="begin"/>
                                  </w:r>
                                  <w:r w:rsidR="00864E0C">
                                    <w:rPr>
                                      <w:noProof/>
                                      <w:webHidden/>
                                    </w:rPr>
                                    <w:instrText xml:space="preserve"> PAGEREF _Toc118470448 \h </w:instrText>
                                  </w:r>
                                  <w:r w:rsidR="00864E0C">
                                    <w:rPr>
                                      <w:noProof/>
                                      <w:webHidden/>
                                    </w:rPr>
                                  </w:r>
                                  <w:r w:rsidR="00864E0C">
                                    <w:rPr>
                                      <w:noProof/>
                                      <w:webHidden/>
                                    </w:rPr>
                                    <w:fldChar w:fldCharType="separate"/>
                                  </w:r>
                                  <w:r w:rsidR="00864E0C">
                                    <w:rPr>
                                      <w:noProof/>
                                      <w:webHidden/>
                                    </w:rPr>
                                    <w:t>2</w:t>
                                  </w:r>
                                  <w:r w:rsidR="00864E0C">
                                    <w:rPr>
                                      <w:noProof/>
                                      <w:webHidden/>
                                    </w:rPr>
                                    <w:fldChar w:fldCharType="end"/>
                                  </w:r>
                                </w:hyperlink>
                              </w:p>
                              <w:p w14:paraId="43958A06" w14:textId="22A7ADF7" w:rsidR="00864E0C" w:rsidRDefault="00000000">
                                <w:pPr>
                                  <w:pStyle w:val="ndice2"/>
                                  <w:tabs>
                                    <w:tab w:val="right" w:leader="dot" w:pos="9736"/>
                                  </w:tabs>
                                  <w:rPr>
                                    <w:noProof/>
                                    <w:lang w:eastAsia="pt-PT"/>
                                  </w:rPr>
                                </w:pPr>
                                <w:hyperlink r:id="rId10" w:anchor="_Toc118470449" w:history="1">
                                  <w:r w:rsidR="00864E0C" w:rsidRPr="00940C9E">
                                    <w:rPr>
                                      <w:rStyle w:val="Hiperligao"/>
                                      <w:noProof/>
                                    </w:rPr>
                                    <w:t>Exercício 1 – Histograma de Ocorrência dos seus símbolos.</w:t>
                                  </w:r>
                                  <w:r w:rsidR="00864E0C">
                                    <w:rPr>
                                      <w:noProof/>
                                      <w:webHidden/>
                                    </w:rPr>
                                    <w:tab/>
                                  </w:r>
                                  <w:r w:rsidR="00864E0C">
                                    <w:rPr>
                                      <w:noProof/>
                                      <w:webHidden/>
                                    </w:rPr>
                                    <w:fldChar w:fldCharType="begin"/>
                                  </w:r>
                                  <w:r w:rsidR="00864E0C">
                                    <w:rPr>
                                      <w:noProof/>
                                      <w:webHidden/>
                                    </w:rPr>
                                    <w:instrText xml:space="preserve"> PAGEREF _Toc118470449 \h </w:instrText>
                                  </w:r>
                                  <w:r w:rsidR="00864E0C">
                                    <w:rPr>
                                      <w:noProof/>
                                      <w:webHidden/>
                                    </w:rPr>
                                  </w:r>
                                  <w:r w:rsidR="00864E0C">
                                    <w:rPr>
                                      <w:noProof/>
                                      <w:webHidden/>
                                    </w:rPr>
                                    <w:fldChar w:fldCharType="separate"/>
                                  </w:r>
                                  <w:r w:rsidR="00864E0C">
                                    <w:rPr>
                                      <w:noProof/>
                                      <w:webHidden/>
                                    </w:rPr>
                                    <w:t>4</w:t>
                                  </w:r>
                                  <w:r w:rsidR="00864E0C">
                                    <w:rPr>
                                      <w:noProof/>
                                      <w:webHidden/>
                                    </w:rPr>
                                    <w:fldChar w:fldCharType="end"/>
                                  </w:r>
                                </w:hyperlink>
                              </w:p>
                              <w:p w14:paraId="5ADCEF48" w14:textId="326E9269" w:rsidR="00864E0C" w:rsidRDefault="00000000">
                                <w:pPr>
                                  <w:pStyle w:val="ndice2"/>
                                  <w:tabs>
                                    <w:tab w:val="right" w:leader="dot" w:pos="9736"/>
                                  </w:tabs>
                                  <w:rPr>
                                    <w:noProof/>
                                    <w:lang w:eastAsia="pt-PT"/>
                                  </w:rPr>
                                </w:pPr>
                                <w:hyperlink r:id="rId11" w:anchor="_Toc118470450" w:history="1">
                                  <w:r w:rsidR="00864E0C" w:rsidRPr="00940C9E">
                                    <w:rPr>
                                      <w:rStyle w:val="Hiperligao"/>
                                      <w:noProof/>
                                    </w:rPr>
                                    <w:t>Exercício 2 – Cálculo da entropia</w:t>
                                  </w:r>
                                  <w:r w:rsidR="00864E0C">
                                    <w:rPr>
                                      <w:noProof/>
                                      <w:webHidden/>
                                    </w:rPr>
                                    <w:tab/>
                                  </w:r>
                                  <w:r w:rsidR="00864E0C">
                                    <w:rPr>
                                      <w:noProof/>
                                      <w:webHidden/>
                                    </w:rPr>
                                    <w:fldChar w:fldCharType="begin"/>
                                  </w:r>
                                  <w:r w:rsidR="00864E0C">
                                    <w:rPr>
                                      <w:noProof/>
                                      <w:webHidden/>
                                    </w:rPr>
                                    <w:instrText xml:space="preserve"> PAGEREF _Toc118470450 \h </w:instrText>
                                  </w:r>
                                  <w:r w:rsidR="00864E0C">
                                    <w:rPr>
                                      <w:noProof/>
                                      <w:webHidden/>
                                    </w:rPr>
                                  </w:r>
                                  <w:r w:rsidR="00864E0C">
                                    <w:rPr>
                                      <w:noProof/>
                                      <w:webHidden/>
                                    </w:rPr>
                                    <w:fldChar w:fldCharType="separate"/>
                                  </w:r>
                                  <w:r w:rsidR="00864E0C">
                                    <w:rPr>
                                      <w:noProof/>
                                      <w:webHidden/>
                                    </w:rPr>
                                    <w:t>4</w:t>
                                  </w:r>
                                  <w:r w:rsidR="00864E0C">
                                    <w:rPr>
                                      <w:noProof/>
                                      <w:webHidden/>
                                    </w:rPr>
                                    <w:fldChar w:fldCharType="end"/>
                                  </w:r>
                                </w:hyperlink>
                              </w:p>
                              <w:p w14:paraId="68D47498" w14:textId="4BBAC595" w:rsidR="00864E0C" w:rsidRDefault="00000000">
                                <w:pPr>
                                  <w:pStyle w:val="ndice2"/>
                                  <w:tabs>
                                    <w:tab w:val="right" w:leader="dot" w:pos="9736"/>
                                  </w:tabs>
                                  <w:rPr>
                                    <w:noProof/>
                                    <w:lang w:eastAsia="pt-PT"/>
                                  </w:rPr>
                                </w:pPr>
                                <w:hyperlink r:id="rId12" w:anchor="_Toc118470451" w:history="1">
                                  <w:r w:rsidR="00864E0C" w:rsidRPr="00940C9E">
                                    <w:rPr>
                                      <w:rStyle w:val="Hiperligao"/>
                                      <w:noProof/>
                                    </w:rPr>
                                    <w:t>Exercício 3</w:t>
                                  </w:r>
                                  <w:r w:rsidR="00864E0C">
                                    <w:rPr>
                                      <w:noProof/>
                                      <w:webHidden/>
                                    </w:rPr>
                                    <w:tab/>
                                  </w:r>
                                  <w:r w:rsidR="00864E0C">
                                    <w:rPr>
                                      <w:noProof/>
                                      <w:webHidden/>
                                    </w:rPr>
                                    <w:fldChar w:fldCharType="begin"/>
                                  </w:r>
                                  <w:r w:rsidR="00864E0C">
                                    <w:rPr>
                                      <w:noProof/>
                                      <w:webHidden/>
                                    </w:rPr>
                                    <w:instrText xml:space="preserve"> PAGEREF _Toc118470451 \h </w:instrText>
                                  </w:r>
                                  <w:r w:rsidR="00864E0C">
                                    <w:rPr>
                                      <w:noProof/>
                                      <w:webHidden/>
                                    </w:rPr>
                                  </w:r>
                                  <w:r w:rsidR="00864E0C">
                                    <w:rPr>
                                      <w:noProof/>
                                      <w:webHidden/>
                                    </w:rPr>
                                    <w:fldChar w:fldCharType="separate"/>
                                  </w:r>
                                  <w:r w:rsidR="00864E0C">
                                    <w:rPr>
                                      <w:noProof/>
                                      <w:webHidden/>
                                    </w:rPr>
                                    <w:t>4</w:t>
                                  </w:r>
                                  <w:r w:rsidR="00864E0C">
                                    <w:rPr>
                                      <w:noProof/>
                                      <w:webHidden/>
                                    </w:rPr>
                                    <w:fldChar w:fldCharType="end"/>
                                  </w:r>
                                </w:hyperlink>
                              </w:p>
                              <w:p w14:paraId="3989EA73" w14:textId="2E216E01" w:rsidR="00864E0C" w:rsidRDefault="00000000">
                                <w:pPr>
                                  <w:pStyle w:val="ndice2"/>
                                  <w:tabs>
                                    <w:tab w:val="right" w:leader="dot" w:pos="9736"/>
                                  </w:tabs>
                                  <w:rPr>
                                    <w:noProof/>
                                    <w:lang w:eastAsia="pt-PT"/>
                                  </w:rPr>
                                </w:pPr>
                                <w:hyperlink w:anchor="_Toc118470452" w:history="1">
                                  <w:r w:rsidR="00864E0C" w:rsidRPr="00940C9E">
                                    <w:rPr>
                                      <w:rStyle w:val="Hiperligao"/>
                                      <w:noProof/>
                                    </w:rPr>
                                    <w:t>Pergunta: Será possível comprimir cada uma das fontes de forma não destrutiva?</w:t>
                                  </w:r>
                                  <w:r w:rsidR="00864E0C">
                                    <w:rPr>
                                      <w:noProof/>
                                      <w:webHidden/>
                                    </w:rPr>
                                    <w:tab/>
                                  </w:r>
                                  <w:r w:rsidR="00864E0C">
                                    <w:rPr>
                                      <w:noProof/>
                                      <w:webHidden/>
                                    </w:rPr>
                                    <w:fldChar w:fldCharType="begin"/>
                                  </w:r>
                                  <w:r w:rsidR="00864E0C">
                                    <w:rPr>
                                      <w:noProof/>
                                      <w:webHidden/>
                                    </w:rPr>
                                    <w:instrText xml:space="preserve"> PAGEREF _Toc118470452 \h </w:instrText>
                                  </w:r>
                                  <w:r w:rsidR="00864E0C">
                                    <w:rPr>
                                      <w:noProof/>
                                      <w:webHidden/>
                                    </w:rPr>
                                  </w:r>
                                  <w:r w:rsidR="00864E0C">
                                    <w:rPr>
                                      <w:noProof/>
                                      <w:webHidden/>
                                    </w:rPr>
                                    <w:fldChar w:fldCharType="separate"/>
                                  </w:r>
                                  <w:r w:rsidR="00864E0C">
                                    <w:rPr>
                                      <w:noProof/>
                                      <w:webHidden/>
                                    </w:rPr>
                                    <w:t>6</w:t>
                                  </w:r>
                                  <w:r w:rsidR="00864E0C">
                                    <w:rPr>
                                      <w:noProof/>
                                      <w:webHidden/>
                                    </w:rPr>
                                    <w:fldChar w:fldCharType="end"/>
                                  </w:r>
                                </w:hyperlink>
                              </w:p>
                              <w:p w14:paraId="7AF40196" w14:textId="01E494AF" w:rsidR="00864E0C" w:rsidRDefault="00000000">
                                <w:pPr>
                                  <w:pStyle w:val="ndice2"/>
                                  <w:tabs>
                                    <w:tab w:val="right" w:leader="dot" w:pos="9736"/>
                                  </w:tabs>
                                  <w:rPr>
                                    <w:noProof/>
                                    <w:lang w:eastAsia="pt-PT"/>
                                  </w:rPr>
                                </w:pPr>
                                <w:hyperlink w:anchor="_Toc118470453" w:history="1">
                                  <w:r w:rsidR="00864E0C" w:rsidRPr="00940C9E">
                                    <w:rPr>
                                      <w:rStyle w:val="Hiperligao"/>
                                      <w:noProof/>
                                    </w:rPr>
                                    <w:t>Exercício 4 – Cálculo da entropia usando a Codificação de Huffman</w:t>
                                  </w:r>
                                  <w:r w:rsidR="00864E0C">
                                    <w:rPr>
                                      <w:noProof/>
                                      <w:webHidden/>
                                    </w:rPr>
                                    <w:tab/>
                                  </w:r>
                                  <w:r w:rsidR="00864E0C">
                                    <w:rPr>
                                      <w:noProof/>
                                      <w:webHidden/>
                                    </w:rPr>
                                    <w:fldChar w:fldCharType="begin"/>
                                  </w:r>
                                  <w:r w:rsidR="00864E0C">
                                    <w:rPr>
                                      <w:noProof/>
                                      <w:webHidden/>
                                    </w:rPr>
                                    <w:instrText xml:space="preserve"> PAGEREF _Toc118470453 \h </w:instrText>
                                  </w:r>
                                  <w:r w:rsidR="00864E0C">
                                    <w:rPr>
                                      <w:noProof/>
                                      <w:webHidden/>
                                    </w:rPr>
                                  </w:r>
                                  <w:r w:rsidR="00864E0C">
                                    <w:rPr>
                                      <w:noProof/>
                                      <w:webHidden/>
                                    </w:rPr>
                                    <w:fldChar w:fldCharType="separate"/>
                                  </w:r>
                                  <w:r w:rsidR="00864E0C">
                                    <w:rPr>
                                      <w:noProof/>
                                      <w:webHidden/>
                                    </w:rPr>
                                    <w:t>7</w:t>
                                  </w:r>
                                  <w:r w:rsidR="00864E0C">
                                    <w:rPr>
                                      <w:noProof/>
                                      <w:webHidden/>
                                    </w:rPr>
                                    <w:fldChar w:fldCharType="end"/>
                                  </w:r>
                                </w:hyperlink>
                              </w:p>
                              <w:p w14:paraId="7DEDC017" w14:textId="5DCD5BF7" w:rsidR="00864E0C" w:rsidRDefault="00000000">
                                <w:pPr>
                                  <w:pStyle w:val="ndice2"/>
                                  <w:tabs>
                                    <w:tab w:val="right" w:leader="dot" w:pos="9736"/>
                                  </w:tabs>
                                  <w:rPr>
                                    <w:noProof/>
                                    <w:lang w:eastAsia="pt-PT"/>
                                  </w:rPr>
                                </w:pPr>
                                <w:hyperlink w:anchor="_Toc118470454" w:history="1">
                                  <w:r w:rsidR="00864E0C" w:rsidRPr="00940C9E">
                                    <w:rPr>
                                      <w:rStyle w:val="Hiperligao"/>
                                      <w:noProof/>
                                    </w:rPr>
                                    <w:t>Pergunta: Será possível reduzir-se a variância?</w:t>
                                  </w:r>
                                  <w:r w:rsidR="00864E0C">
                                    <w:rPr>
                                      <w:noProof/>
                                      <w:webHidden/>
                                    </w:rPr>
                                    <w:tab/>
                                  </w:r>
                                  <w:r w:rsidR="00864E0C">
                                    <w:rPr>
                                      <w:noProof/>
                                      <w:webHidden/>
                                    </w:rPr>
                                    <w:fldChar w:fldCharType="begin"/>
                                  </w:r>
                                  <w:r w:rsidR="00864E0C">
                                    <w:rPr>
                                      <w:noProof/>
                                      <w:webHidden/>
                                    </w:rPr>
                                    <w:instrText xml:space="preserve"> PAGEREF _Toc118470454 \h </w:instrText>
                                  </w:r>
                                  <w:r w:rsidR="00864E0C">
                                    <w:rPr>
                                      <w:noProof/>
                                      <w:webHidden/>
                                    </w:rPr>
                                  </w:r>
                                  <w:r w:rsidR="00864E0C">
                                    <w:rPr>
                                      <w:noProof/>
                                      <w:webHidden/>
                                    </w:rPr>
                                    <w:fldChar w:fldCharType="separate"/>
                                  </w:r>
                                  <w:r w:rsidR="00864E0C">
                                    <w:rPr>
                                      <w:noProof/>
                                      <w:webHidden/>
                                    </w:rPr>
                                    <w:t>8</w:t>
                                  </w:r>
                                  <w:r w:rsidR="00864E0C">
                                    <w:rPr>
                                      <w:noProof/>
                                      <w:webHidden/>
                                    </w:rPr>
                                    <w:fldChar w:fldCharType="end"/>
                                  </w:r>
                                </w:hyperlink>
                              </w:p>
                              <w:p w14:paraId="24EF2213" w14:textId="4BE7AF13" w:rsidR="00864E0C" w:rsidRDefault="00000000">
                                <w:pPr>
                                  <w:pStyle w:val="ndice2"/>
                                  <w:tabs>
                                    <w:tab w:val="right" w:leader="dot" w:pos="9736"/>
                                  </w:tabs>
                                  <w:rPr>
                                    <w:noProof/>
                                    <w:lang w:eastAsia="pt-PT"/>
                                  </w:rPr>
                                </w:pPr>
                                <w:hyperlink w:anchor="_Toc118470455" w:history="1">
                                  <w:r w:rsidR="00864E0C" w:rsidRPr="00940C9E">
                                    <w:rPr>
                                      <w:rStyle w:val="Hiperligao"/>
                                      <w:noProof/>
                                    </w:rPr>
                                    <w:t>Exercício 5 – Análise de dados com agrupamento de símbolos</w:t>
                                  </w:r>
                                  <w:r w:rsidR="00864E0C">
                                    <w:rPr>
                                      <w:noProof/>
                                      <w:webHidden/>
                                    </w:rPr>
                                    <w:tab/>
                                  </w:r>
                                  <w:r w:rsidR="00864E0C">
                                    <w:rPr>
                                      <w:noProof/>
                                      <w:webHidden/>
                                    </w:rPr>
                                    <w:fldChar w:fldCharType="begin"/>
                                  </w:r>
                                  <w:r w:rsidR="00864E0C">
                                    <w:rPr>
                                      <w:noProof/>
                                      <w:webHidden/>
                                    </w:rPr>
                                    <w:instrText xml:space="preserve"> PAGEREF _Toc118470455 \h </w:instrText>
                                  </w:r>
                                  <w:r w:rsidR="00864E0C">
                                    <w:rPr>
                                      <w:noProof/>
                                      <w:webHidden/>
                                    </w:rPr>
                                  </w:r>
                                  <w:r w:rsidR="00864E0C">
                                    <w:rPr>
                                      <w:noProof/>
                                      <w:webHidden/>
                                    </w:rPr>
                                    <w:fldChar w:fldCharType="separate"/>
                                  </w:r>
                                  <w:r w:rsidR="00864E0C">
                                    <w:rPr>
                                      <w:noProof/>
                                      <w:webHidden/>
                                    </w:rPr>
                                    <w:t>8</w:t>
                                  </w:r>
                                  <w:r w:rsidR="00864E0C">
                                    <w:rPr>
                                      <w:noProof/>
                                      <w:webHidden/>
                                    </w:rPr>
                                    <w:fldChar w:fldCharType="end"/>
                                  </w:r>
                                </w:hyperlink>
                              </w:p>
                              <w:p w14:paraId="04FB0627" w14:textId="7331AFD1" w:rsidR="00864E0C" w:rsidRDefault="00000000">
                                <w:pPr>
                                  <w:pStyle w:val="ndice2"/>
                                  <w:tabs>
                                    <w:tab w:val="right" w:leader="dot" w:pos="9736"/>
                                  </w:tabs>
                                  <w:rPr>
                                    <w:noProof/>
                                    <w:lang w:eastAsia="pt-PT"/>
                                  </w:rPr>
                                </w:pPr>
                                <w:hyperlink w:anchor="_Toc118470456" w:history="1">
                                  <w:r w:rsidR="00864E0C" w:rsidRPr="00940C9E">
                                    <w:rPr>
                                      <w:rStyle w:val="Hiperligao"/>
                                      <w:noProof/>
                                    </w:rPr>
                                    <w:t>Exercício 6 – Cálculo da informação mútua, utilizando uma janela deslizante</w:t>
                                  </w:r>
                                  <w:r w:rsidR="00864E0C">
                                    <w:rPr>
                                      <w:noProof/>
                                      <w:webHidden/>
                                    </w:rPr>
                                    <w:tab/>
                                  </w:r>
                                  <w:r w:rsidR="00864E0C">
                                    <w:rPr>
                                      <w:noProof/>
                                      <w:webHidden/>
                                    </w:rPr>
                                    <w:fldChar w:fldCharType="begin"/>
                                  </w:r>
                                  <w:r w:rsidR="00864E0C">
                                    <w:rPr>
                                      <w:noProof/>
                                      <w:webHidden/>
                                    </w:rPr>
                                    <w:instrText xml:space="preserve"> PAGEREF _Toc118470456 \h </w:instrText>
                                  </w:r>
                                  <w:r w:rsidR="00864E0C">
                                    <w:rPr>
                                      <w:noProof/>
                                      <w:webHidden/>
                                    </w:rPr>
                                  </w:r>
                                  <w:r w:rsidR="00864E0C">
                                    <w:rPr>
                                      <w:noProof/>
                                      <w:webHidden/>
                                    </w:rPr>
                                    <w:fldChar w:fldCharType="separate"/>
                                  </w:r>
                                  <w:r w:rsidR="00864E0C">
                                    <w:rPr>
                                      <w:noProof/>
                                      <w:webHidden/>
                                    </w:rPr>
                                    <w:t>9</w:t>
                                  </w:r>
                                  <w:r w:rsidR="00864E0C">
                                    <w:rPr>
                                      <w:noProof/>
                                      <w:webHidden/>
                                    </w:rPr>
                                    <w:fldChar w:fldCharType="end"/>
                                  </w:r>
                                </w:hyperlink>
                              </w:p>
                              <w:p w14:paraId="2D27B214" w14:textId="21DFED36" w:rsidR="00864E0C" w:rsidRDefault="00000000">
                                <w:pPr>
                                  <w:pStyle w:val="ndice2"/>
                                  <w:tabs>
                                    <w:tab w:val="right" w:leader="dot" w:pos="9736"/>
                                  </w:tabs>
                                  <w:rPr>
                                    <w:noProof/>
                                    <w:lang w:eastAsia="pt-PT"/>
                                  </w:rPr>
                                </w:pPr>
                                <w:hyperlink w:anchor="_Toc118470457" w:history="1">
                                  <w:r w:rsidR="00864E0C" w:rsidRPr="00940C9E">
                                    <w:rPr>
                                      <w:rStyle w:val="Hiperligao"/>
                                      <w:noProof/>
                                    </w:rPr>
                                    <w:t>Conclusão</w:t>
                                  </w:r>
                                  <w:r w:rsidR="00864E0C">
                                    <w:rPr>
                                      <w:noProof/>
                                      <w:webHidden/>
                                    </w:rPr>
                                    <w:tab/>
                                  </w:r>
                                  <w:r w:rsidR="00864E0C">
                                    <w:rPr>
                                      <w:noProof/>
                                      <w:webHidden/>
                                    </w:rPr>
                                    <w:fldChar w:fldCharType="begin"/>
                                  </w:r>
                                  <w:r w:rsidR="00864E0C">
                                    <w:rPr>
                                      <w:noProof/>
                                      <w:webHidden/>
                                    </w:rPr>
                                    <w:instrText xml:space="preserve"> PAGEREF _Toc118470457 \h </w:instrText>
                                  </w:r>
                                  <w:r w:rsidR="00864E0C">
                                    <w:rPr>
                                      <w:noProof/>
                                      <w:webHidden/>
                                    </w:rPr>
                                  </w:r>
                                  <w:r w:rsidR="00864E0C">
                                    <w:rPr>
                                      <w:noProof/>
                                      <w:webHidden/>
                                    </w:rPr>
                                    <w:fldChar w:fldCharType="separate"/>
                                  </w:r>
                                  <w:r w:rsidR="00864E0C">
                                    <w:rPr>
                                      <w:noProof/>
                                      <w:webHidden/>
                                    </w:rPr>
                                    <w:t>14</w:t>
                                  </w:r>
                                  <w:r w:rsidR="00864E0C">
                                    <w:rPr>
                                      <w:noProof/>
                                      <w:webHidden/>
                                    </w:rPr>
                                    <w:fldChar w:fldCharType="end"/>
                                  </w:r>
                                </w:hyperlink>
                              </w:p>
                              <w:p w14:paraId="2FC68880" w14:textId="2BE3EABA" w:rsidR="00864E0C" w:rsidRDefault="00864E0C">
                                <w:r>
                                  <w:rPr>
                                    <w:b/>
                                    <w:bCs/>
                                  </w:rPr>
                                  <w:fldChar w:fldCharType="end"/>
                                </w:r>
                              </w:p>
                            </w:sdtContent>
                          </w:sdt>
                          <w:p w14:paraId="260F118E" w14:textId="77777777" w:rsidR="00432918" w:rsidRDefault="004329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57744" id="Caixa de Texto 2" o:spid="_x0000_s1029" type="#_x0000_t202" style="position:absolute;margin-left:0;margin-top:13.8pt;width:503.4pt;height:673.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" filled="f" stroked="f">
                <v:textbox>
                  <w:txbxContent>
                    <w:sdt>
                      <w:sdtPr>
                        <w:id w:val="767275672"/>
                        <w:docPartObj>
                          <w:docPartGallery w:val="Table of Contents"/>
                          <w:docPartUnique/>
                        </w:docPartObj>
                      </w:sdtPr>
                      <w:sdtEndPr>
                        <w:rPr>
                          <w:rFonts w:asciiTheme="minorHAnsi" w:eastAsiaTheme="minorEastAsia" w:hAnsiTheme="minorHAnsi" w:cstheme="minorBidi"/>
                          <w:i w:val="0"/>
                          <w:color w:val="auto"/>
                          <w:sz w:val="22"/>
                          <w:szCs w:val="22"/>
                        </w:rPr>
                      </w:sdtEndPr>
                      <w:sdtContent>
                        <w:p w14:paraId="16B4C3C1" w14:textId="61B0A12F" w:rsidR="00864E0C" w:rsidRDefault="00864E0C">
                          <w:pPr>
                            <w:pStyle w:val="Cabealhodondice"/>
                          </w:pPr>
                          <w:r>
                            <w:t>Índice</w:t>
                          </w:r>
                        </w:p>
                        <w:p w14:paraId="2A8E244D" w14:textId="3DF48AD9" w:rsidR="00864E0C" w:rsidRDefault="00864E0C">
                          <w:pPr>
                            <w:pStyle w:val="ndice2"/>
                            <w:tabs>
                              <w:tab w:val="right" w:leader="dot" w:pos="9736"/>
                            </w:tabs>
                            <w:rPr>
                              <w:noProof/>
                              <w:lang w:eastAsia="pt-PT"/>
                            </w:rPr>
                          </w:pPr>
                          <w:r>
                            <w:fldChar w:fldCharType="begin"/>
                          </w:r>
                          <w:r>
                            <w:instrText xml:space="preserve"> TOC \o "1-3" \h \z \u </w:instrText>
                          </w:r>
                          <w:r>
                            <w:fldChar w:fldCharType="separate"/>
                          </w:r>
                          <w:hyperlink r:id="rId13" w:anchor="_Toc118470447" w:history="1">
                            <w:r w:rsidRPr="00940C9E">
                              <w:rPr>
                                <w:rStyle w:val="Hiperligao"/>
                                <w:noProof/>
                              </w:rPr>
                              <w:t>Introdução</w:t>
                            </w:r>
                            <w:r>
                              <w:rPr>
                                <w:noProof/>
                                <w:webHidden/>
                              </w:rPr>
                              <w:tab/>
                            </w:r>
                            <w:r>
                              <w:rPr>
                                <w:noProof/>
                                <w:webHidden/>
                              </w:rPr>
                              <w:fldChar w:fldCharType="begin"/>
                            </w:r>
                            <w:r>
                              <w:rPr>
                                <w:noProof/>
                                <w:webHidden/>
                              </w:rPr>
                              <w:instrText xml:space="preserve"> PAGEREF _Toc118470447 \h </w:instrText>
                            </w:r>
                            <w:r>
                              <w:rPr>
                                <w:noProof/>
                                <w:webHidden/>
                              </w:rPr>
                            </w:r>
                            <w:r>
                              <w:rPr>
                                <w:noProof/>
                                <w:webHidden/>
                              </w:rPr>
                              <w:fldChar w:fldCharType="separate"/>
                            </w:r>
                            <w:r>
                              <w:rPr>
                                <w:noProof/>
                                <w:webHidden/>
                              </w:rPr>
                              <w:t>2</w:t>
                            </w:r>
                            <w:r>
                              <w:rPr>
                                <w:noProof/>
                                <w:webHidden/>
                              </w:rPr>
                              <w:fldChar w:fldCharType="end"/>
                            </w:r>
                          </w:hyperlink>
                        </w:p>
                        <w:p w14:paraId="2A135AF7" w14:textId="6ADAE022" w:rsidR="00864E0C" w:rsidRDefault="00864E0C">
                          <w:pPr>
                            <w:pStyle w:val="ndice2"/>
                            <w:tabs>
                              <w:tab w:val="right" w:leader="dot" w:pos="9736"/>
                            </w:tabs>
                            <w:rPr>
                              <w:noProof/>
                              <w:lang w:eastAsia="pt-PT"/>
                            </w:rPr>
                          </w:pPr>
                          <w:hyperlink r:id="rId14" w:anchor="_Toc118470448" w:history="1">
                            <w:r w:rsidRPr="00940C9E">
                              <w:rPr>
                                <w:rStyle w:val="Hiperligao"/>
                                <w:noProof/>
                              </w:rPr>
                              <w:t>Fundamentos da teoria da informação – Conceitos aplicados</w:t>
                            </w:r>
                            <w:r>
                              <w:rPr>
                                <w:noProof/>
                                <w:webHidden/>
                              </w:rPr>
                              <w:tab/>
                            </w:r>
                            <w:r>
                              <w:rPr>
                                <w:noProof/>
                                <w:webHidden/>
                              </w:rPr>
                              <w:fldChar w:fldCharType="begin"/>
                            </w:r>
                            <w:r>
                              <w:rPr>
                                <w:noProof/>
                                <w:webHidden/>
                              </w:rPr>
                              <w:instrText xml:space="preserve"> PAGEREF _Toc118470448 \h </w:instrText>
                            </w:r>
                            <w:r>
                              <w:rPr>
                                <w:noProof/>
                                <w:webHidden/>
                              </w:rPr>
                            </w:r>
                            <w:r>
                              <w:rPr>
                                <w:noProof/>
                                <w:webHidden/>
                              </w:rPr>
                              <w:fldChar w:fldCharType="separate"/>
                            </w:r>
                            <w:r>
                              <w:rPr>
                                <w:noProof/>
                                <w:webHidden/>
                              </w:rPr>
                              <w:t>2</w:t>
                            </w:r>
                            <w:r>
                              <w:rPr>
                                <w:noProof/>
                                <w:webHidden/>
                              </w:rPr>
                              <w:fldChar w:fldCharType="end"/>
                            </w:r>
                          </w:hyperlink>
                        </w:p>
                        <w:p w14:paraId="43958A06" w14:textId="22A7ADF7" w:rsidR="00864E0C" w:rsidRDefault="00864E0C">
                          <w:pPr>
                            <w:pStyle w:val="ndice2"/>
                            <w:tabs>
                              <w:tab w:val="right" w:leader="dot" w:pos="9736"/>
                            </w:tabs>
                            <w:rPr>
                              <w:noProof/>
                              <w:lang w:eastAsia="pt-PT"/>
                            </w:rPr>
                          </w:pPr>
                          <w:hyperlink r:id="rId15" w:anchor="_Toc118470449" w:history="1">
                            <w:r w:rsidRPr="00940C9E">
                              <w:rPr>
                                <w:rStyle w:val="Hiperligao"/>
                                <w:noProof/>
                              </w:rPr>
                              <w:t>Exercício 1 – Histograma de Ocorrência dos seus símbolos.</w:t>
                            </w:r>
                            <w:r>
                              <w:rPr>
                                <w:noProof/>
                                <w:webHidden/>
                              </w:rPr>
                              <w:tab/>
                            </w:r>
                            <w:r>
                              <w:rPr>
                                <w:noProof/>
                                <w:webHidden/>
                              </w:rPr>
                              <w:fldChar w:fldCharType="begin"/>
                            </w:r>
                            <w:r>
                              <w:rPr>
                                <w:noProof/>
                                <w:webHidden/>
                              </w:rPr>
                              <w:instrText xml:space="preserve"> PAGEREF _Toc118470449 \h </w:instrText>
                            </w:r>
                            <w:r>
                              <w:rPr>
                                <w:noProof/>
                                <w:webHidden/>
                              </w:rPr>
                            </w:r>
                            <w:r>
                              <w:rPr>
                                <w:noProof/>
                                <w:webHidden/>
                              </w:rPr>
                              <w:fldChar w:fldCharType="separate"/>
                            </w:r>
                            <w:r>
                              <w:rPr>
                                <w:noProof/>
                                <w:webHidden/>
                              </w:rPr>
                              <w:t>4</w:t>
                            </w:r>
                            <w:r>
                              <w:rPr>
                                <w:noProof/>
                                <w:webHidden/>
                              </w:rPr>
                              <w:fldChar w:fldCharType="end"/>
                            </w:r>
                          </w:hyperlink>
                        </w:p>
                        <w:p w14:paraId="5ADCEF48" w14:textId="326E9269" w:rsidR="00864E0C" w:rsidRDefault="00864E0C">
                          <w:pPr>
                            <w:pStyle w:val="ndice2"/>
                            <w:tabs>
                              <w:tab w:val="right" w:leader="dot" w:pos="9736"/>
                            </w:tabs>
                            <w:rPr>
                              <w:noProof/>
                              <w:lang w:eastAsia="pt-PT"/>
                            </w:rPr>
                          </w:pPr>
                          <w:hyperlink r:id="rId16" w:anchor="_Toc118470450" w:history="1">
                            <w:r w:rsidRPr="00940C9E">
                              <w:rPr>
                                <w:rStyle w:val="Hiperligao"/>
                                <w:noProof/>
                              </w:rPr>
                              <w:t>Exercício 2 – Cálculo da entropia</w:t>
                            </w:r>
                            <w:r>
                              <w:rPr>
                                <w:noProof/>
                                <w:webHidden/>
                              </w:rPr>
                              <w:tab/>
                            </w:r>
                            <w:r>
                              <w:rPr>
                                <w:noProof/>
                                <w:webHidden/>
                              </w:rPr>
                              <w:fldChar w:fldCharType="begin"/>
                            </w:r>
                            <w:r>
                              <w:rPr>
                                <w:noProof/>
                                <w:webHidden/>
                              </w:rPr>
                              <w:instrText xml:space="preserve"> PAGEREF _Toc118470450 \h </w:instrText>
                            </w:r>
                            <w:r>
                              <w:rPr>
                                <w:noProof/>
                                <w:webHidden/>
                              </w:rPr>
                            </w:r>
                            <w:r>
                              <w:rPr>
                                <w:noProof/>
                                <w:webHidden/>
                              </w:rPr>
                              <w:fldChar w:fldCharType="separate"/>
                            </w:r>
                            <w:r>
                              <w:rPr>
                                <w:noProof/>
                                <w:webHidden/>
                              </w:rPr>
                              <w:t>4</w:t>
                            </w:r>
                            <w:r>
                              <w:rPr>
                                <w:noProof/>
                                <w:webHidden/>
                              </w:rPr>
                              <w:fldChar w:fldCharType="end"/>
                            </w:r>
                          </w:hyperlink>
                        </w:p>
                        <w:p w14:paraId="68D47498" w14:textId="4BBAC595" w:rsidR="00864E0C" w:rsidRDefault="00864E0C">
                          <w:pPr>
                            <w:pStyle w:val="ndice2"/>
                            <w:tabs>
                              <w:tab w:val="right" w:leader="dot" w:pos="9736"/>
                            </w:tabs>
                            <w:rPr>
                              <w:noProof/>
                              <w:lang w:eastAsia="pt-PT"/>
                            </w:rPr>
                          </w:pPr>
                          <w:hyperlink r:id="rId17" w:anchor="_Toc118470451" w:history="1">
                            <w:r w:rsidRPr="00940C9E">
                              <w:rPr>
                                <w:rStyle w:val="Hiperligao"/>
                                <w:noProof/>
                              </w:rPr>
                              <w:t>Exercício 3</w:t>
                            </w:r>
                            <w:r>
                              <w:rPr>
                                <w:noProof/>
                                <w:webHidden/>
                              </w:rPr>
                              <w:tab/>
                            </w:r>
                            <w:r>
                              <w:rPr>
                                <w:noProof/>
                                <w:webHidden/>
                              </w:rPr>
                              <w:fldChar w:fldCharType="begin"/>
                            </w:r>
                            <w:r>
                              <w:rPr>
                                <w:noProof/>
                                <w:webHidden/>
                              </w:rPr>
                              <w:instrText xml:space="preserve"> PAGEREF _Toc118470451 \h </w:instrText>
                            </w:r>
                            <w:r>
                              <w:rPr>
                                <w:noProof/>
                                <w:webHidden/>
                              </w:rPr>
                            </w:r>
                            <w:r>
                              <w:rPr>
                                <w:noProof/>
                                <w:webHidden/>
                              </w:rPr>
                              <w:fldChar w:fldCharType="separate"/>
                            </w:r>
                            <w:r>
                              <w:rPr>
                                <w:noProof/>
                                <w:webHidden/>
                              </w:rPr>
                              <w:t>4</w:t>
                            </w:r>
                            <w:r>
                              <w:rPr>
                                <w:noProof/>
                                <w:webHidden/>
                              </w:rPr>
                              <w:fldChar w:fldCharType="end"/>
                            </w:r>
                          </w:hyperlink>
                        </w:p>
                        <w:p w14:paraId="3989EA73" w14:textId="2E216E01" w:rsidR="00864E0C" w:rsidRDefault="00864E0C">
                          <w:pPr>
                            <w:pStyle w:val="ndice2"/>
                            <w:tabs>
                              <w:tab w:val="right" w:leader="dot" w:pos="9736"/>
                            </w:tabs>
                            <w:rPr>
                              <w:noProof/>
                              <w:lang w:eastAsia="pt-PT"/>
                            </w:rPr>
                          </w:pPr>
                          <w:hyperlink w:anchor="_Toc118470452" w:history="1">
                            <w:r w:rsidRPr="00940C9E">
                              <w:rPr>
                                <w:rStyle w:val="Hiperligao"/>
                                <w:noProof/>
                              </w:rPr>
                              <w:t>Pergunta: Será possível comprimir cada uma das fontes de forma não destrutiva?</w:t>
                            </w:r>
                            <w:r>
                              <w:rPr>
                                <w:noProof/>
                                <w:webHidden/>
                              </w:rPr>
                              <w:tab/>
                            </w:r>
                            <w:r>
                              <w:rPr>
                                <w:noProof/>
                                <w:webHidden/>
                              </w:rPr>
                              <w:fldChar w:fldCharType="begin"/>
                            </w:r>
                            <w:r>
                              <w:rPr>
                                <w:noProof/>
                                <w:webHidden/>
                              </w:rPr>
                              <w:instrText xml:space="preserve"> PAGEREF _Toc118470452 \h </w:instrText>
                            </w:r>
                            <w:r>
                              <w:rPr>
                                <w:noProof/>
                                <w:webHidden/>
                              </w:rPr>
                            </w:r>
                            <w:r>
                              <w:rPr>
                                <w:noProof/>
                                <w:webHidden/>
                              </w:rPr>
                              <w:fldChar w:fldCharType="separate"/>
                            </w:r>
                            <w:r>
                              <w:rPr>
                                <w:noProof/>
                                <w:webHidden/>
                              </w:rPr>
                              <w:t>6</w:t>
                            </w:r>
                            <w:r>
                              <w:rPr>
                                <w:noProof/>
                                <w:webHidden/>
                              </w:rPr>
                              <w:fldChar w:fldCharType="end"/>
                            </w:r>
                          </w:hyperlink>
                        </w:p>
                        <w:p w14:paraId="7AF40196" w14:textId="01E494AF" w:rsidR="00864E0C" w:rsidRDefault="00864E0C">
                          <w:pPr>
                            <w:pStyle w:val="ndice2"/>
                            <w:tabs>
                              <w:tab w:val="right" w:leader="dot" w:pos="9736"/>
                            </w:tabs>
                            <w:rPr>
                              <w:noProof/>
                              <w:lang w:eastAsia="pt-PT"/>
                            </w:rPr>
                          </w:pPr>
                          <w:hyperlink w:anchor="_Toc118470453" w:history="1">
                            <w:r w:rsidRPr="00940C9E">
                              <w:rPr>
                                <w:rStyle w:val="Hiperligao"/>
                                <w:noProof/>
                              </w:rPr>
                              <w:t>Exercício 4 – Cálculo da entropia usando a Codificação de Huffman</w:t>
                            </w:r>
                            <w:r>
                              <w:rPr>
                                <w:noProof/>
                                <w:webHidden/>
                              </w:rPr>
                              <w:tab/>
                            </w:r>
                            <w:r>
                              <w:rPr>
                                <w:noProof/>
                                <w:webHidden/>
                              </w:rPr>
                              <w:fldChar w:fldCharType="begin"/>
                            </w:r>
                            <w:r>
                              <w:rPr>
                                <w:noProof/>
                                <w:webHidden/>
                              </w:rPr>
                              <w:instrText xml:space="preserve"> PAGEREF _Toc118470453 \h </w:instrText>
                            </w:r>
                            <w:r>
                              <w:rPr>
                                <w:noProof/>
                                <w:webHidden/>
                              </w:rPr>
                            </w:r>
                            <w:r>
                              <w:rPr>
                                <w:noProof/>
                                <w:webHidden/>
                              </w:rPr>
                              <w:fldChar w:fldCharType="separate"/>
                            </w:r>
                            <w:r>
                              <w:rPr>
                                <w:noProof/>
                                <w:webHidden/>
                              </w:rPr>
                              <w:t>7</w:t>
                            </w:r>
                            <w:r>
                              <w:rPr>
                                <w:noProof/>
                                <w:webHidden/>
                              </w:rPr>
                              <w:fldChar w:fldCharType="end"/>
                            </w:r>
                          </w:hyperlink>
                        </w:p>
                        <w:p w14:paraId="7DEDC017" w14:textId="5DCD5BF7" w:rsidR="00864E0C" w:rsidRDefault="00864E0C">
                          <w:pPr>
                            <w:pStyle w:val="ndice2"/>
                            <w:tabs>
                              <w:tab w:val="right" w:leader="dot" w:pos="9736"/>
                            </w:tabs>
                            <w:rPr>
                              <w:noProof/>
                              <w:lang w:eastAsia="pt-PT"/>
                            </w:rPr>
                          </w:pPr>
                          <w:hyperlink w:anchor="_Toc118470454" w:history="1">
                            <w:r w:rsidRPr="00940C9E">
                              <w:rPr>
                                <w:rStyle w:val="Hiperligao"/>
                                <w:noProof/>
                              </w:rPr>
                              <w:t>Pergunta: Será possível reduzir-se a variância?</w:t>
                            </w:r>
                            <w:r>
                              <w:rPr>
                                <w:noProof/>
                                <w:webHidden/>
                              </w:rPr>
                              <w:tab/>
                            </w:r>
                            <w:r>
                              <w:rPr>
                                <w:noProof/>
                                <w:webHidden/>
                              </w:rPr>
                              <w:fldChar w:fldCharType="begin"/>
                            </w:r>
                            <w:r>
                              <w:rPr>
                                <w:noProof/>
                                <w:webHidden/>
                              </w:rPr>
                              <w:instrText xml:space="preserve"> PAGEREF _Toc118470454 \h </w:instrText>
                            </w:r>
                            <w:r>
                              <w:rPr>
                                <w:noProof/>
                                <w:webHidden/>
                              </w:rPr>
                            </w:r>
                            <w:r>
                              <w:rPr>
                                <w:noProof/>
                                <w:webHidden/>
                              </w:rPr>
                              <w:fldChar w:fldCharType="separate"/>
                            </w:r>
                            <w:r>
                              <w:rPr>
                                <w:noProof/>
                                <w:webHidden/>
                              </w:rPr>
                              <w:t>8</w:t>
                            </w:r>
                            <w:r>
                              <w:rPr>
                                <w:noProof/>
                                <w:webHidden/>
                              </w:rPr>
                              <w:fldChar w:fldCharType="end"/>
                            </w:r>
                          </w:hyperlink>
                        </w:p>
                        <w:p w14:paraId="24EF2213" w14:textId="4BE7AF13" w:rsidR="00864E0C" w:rsidRDefault="00864E0C">
                          <w:pPr>
                            <w:pStyle w:val="ndice2"/>
                            <w:tabs>
                              <w:tab w:val="right" w:leader="dot" w:pos="9736"/>
                            </w:tabs>
                            <w:rPr>
                              <w:noProof/>
                              <w:lang w:eastAsia="pt-PT"/>
                            </w:rPr>
                          </w:pPr>
                          <w:hyperlink w:anchor="_Toc118470455" w:history="1">
                            <w:r w:rsidRPr="00940C9E">
                              <w:rPr>
                                <w:rStyle w:val="Hiperligao"/>
                                <w:noProof/>
                              </w:rPr>
                              <w:t>Exercício 5 – Análise de dados com agrupamento de símbolos</w:t>
                            </w:r>
                            <w:r>
                              <w:rPr>
                                <w:noProof/>
                                <w:webHidden/>
                              </w:rPr>
                              <w:tab/>
                            </w:r>
                            <w:r>
                              <w:rPr>
                                <w:noProof/>
                                <w:webHidden/>
                              </w:rPr>
                              <w:fldChar w:fldCharType="begin"/>
                            </w:r>
                            <w:r>
                              <w:rPr>
                                <w:noProof/>
                                <w:webHidden/>
                              </w:rPr>
                              <w:instrText xml:space="preserve"> PAGEREF _Toc118470455 \h </w:instrText>
                            </w:r>
                            <w:r>
                              <w:rPr>
                                <w:noProof/>
                                <w:webHidden/>
                              </w:rPr>
                            </w:r>
                            <w:r>
                              <w:rPr>
                                <w:noProof/>
                                <w:webHidden/>
                              </w:rPr>
                              <w:fldChar w:fldCharType="separate"/>
                            </w:r>
                            <w:r>
                              <w:rPr>
                                <w:noProof/>
                                <w:webHidden/>
                              </w:rPr>
                              <w:t>8</w:t>
                            </w:r>
                            <w:r>
                              <w:rPr>
                                <w:noProof/>
                                <w:webHidden/>
                              </w:rPr>
                              <w:fldChar w:fldCharType="end"/>
                            </w:r>
                          </w:hyperlink>
                        </w:p>
                        <w:p w14:paraId="04FB0627" w14:textId="7331AFD1" w:rsidR="00864E0C" w:rsidRDefault="00864E0C">
                          <w:pPr>
                            <w:pStyle w:val="ndice2"/>
                            <w:tabs>
                              <w:tab w:val="right" w:leader="dot" w:pos="9736"/>
                            </w:tabs>
                            <w:rPr>
                              <w:noProof/>
                              <w:lang w:eastAsia="pt-PT"/>
                            </w:rPr>
                          </w:pPr>
                          <w:hyperlink w:anchor="_Toc118470456" w:history="1">
                            <w:r w:rsidRPr="00940C9E">
                              <w:rPr>
                                <w:rStyle w:val="Hiperligao"/>
                                <w:noProof/>
                              </w:rPr>
                              <w:t>Exercício 6 – Cálculo da informação mútua, utilizando uma janela deslizante</w:t>
                            </w:r>
                            <w:r>
                              <w:rPr>
                                <w:noProof/>
                                <w:webHidden/>
                              </w:rPr>
                              <w:tab/>
                            </w:r>
                            <w:r>
                              <w:rPr>
                                <w:noProof/>
                                <w:webHidden/>
                              </w:rPr>
                              <w:fldChar w:fldCharType="begin"/>
                            </w:r>
                            <w:r>
                              <w:rPr>
                                <w:noProof/>
                                <w:webHidden/>
                              </w:rPr>
                              <w:instrText xml:space="preserve"> PAGEREF _Toc118470456 \h </w:instrText>
                            </w:r>
                            <w:r>
                              <w:rPr>
                                <w:noProof/>
                                <w:webHidden/>
                              </w:rPr>
                            </w:r>
                            <w:r>
                              <w:rPr>
                                <w:noProof/>
                                <w:webHidden/>
                              </w:rPr>
                              <w:fldChar w:fldCharType="separate"/>
                            </w:r>
                            <w:r>
                              <w:rPr>
                                <w:noProof/>
                                <w:webHidden/>
                              </w:rPr>
                              <w:t>9</w:t>
                            </w:r>
                            <w:r>
                              <w:rPr>
                                <w:noProof/>
                                <w:webHidden/>
                              </w:rPr>
                              <w:fldChar w:fldCharType="end"/>
                            </w:r>
                          </w:hyperlink>
                        </w:p>
                        <w:p w14:paraId="2D27B214" w14:textId="21DFED36" w:rsidR="00864E0C" w:rsidRDefault="00864E0C">
                          <w:pPr>
                            <w:pStyle w:val="ndice2"/>
                            <w:tabs>
                              <w:tab w:val="right" w:leader="dot" w:pos="9736"/>
                            </w:tabs>
                            <w:rPr>
                              <w:noProof/>
                              <w:lang w:eastAsia="pt-PT"/>
                            </w:rPr>
                          </w:pPr>
                          <w:hyperlink w:anchor="_Toc118470457" w:history="1">
                            <w:r w:rsidRPr="00940C9E">
                              <w:rPr>
                                <w:rStyle w:val="Hiperligao"/>
                                <w:noProof/>
                              </w:rPr>
                              <w:t>Conclusão</w:t>
                            </w:r>
                            <w:r>
                              <w:rPr>
                                <w:noProof/>
                                <w:webHidden/>
                              </w:rPr>
                              <w:tab/>
                            </w:r>
                            <w:r>
                              <w:rPr>
                                <w:noProof/>
                                <w:webHidden/>
                              </w:rPr>
                              <w:fldChar w:fldCharType="begin"/>
                            </w:r>
                            <w:r>
                              <w:rPr>
                                <w:noProof/>
                                <w:webHidden/>
                              </w:rPr>
                              <w:instrText xml:space="preserve"> PAGEREF _Toc118470457 \h </w:instrText>
                            </w:r>
                            <w:r>
                              <w:rPr>
                                <w:noProof/>
                                <w:webHidden/>
                              </w:rPr>
                            </w:r>
                            <w:r>
                              <w:rPr>
                                <w:noProof/>
                                <w:webHidden/>
                              </w:rPr>
                              <w:fldChar w:fldCharType="separate"/>
                            </w:r>
                            <w:r>
                              <w:rPr>
                                <w:noProof/>
                                <w:webHidden/>
                              </w:rPr>
                              <w:t>14</w:t>
                            </w:r>
                            <w:r>
                              <w:rPr>
                                <w:noProof/>
                                <w:webHidden/>
                              </w:rPr>
                              <w:fldChar w:fldCharType="end"/>
                            </w:r>
                          </w:hyperlink>
                        </w:p>
                        <w:p w14:paraId="2FC68880" w14:textId="2BE3EABA" w:rsidR="00864E0C" w:rsidRDefault="00864E0C">
                          <w:r>
                            <w:rPr>
                              <w:b/>
                              <w:bCs/>
                            </w:rPr>
                            <w:fldChar w:fldCharType="end"/>
                          </w:r>
                        </w:p>
                      </w:sdtContent>
                    </w:sdt>
                    <w:p w14:paraId="260F118E" w14:textId="77777777" w:rsidR="00432918" w:rsidRDefault="00432918"/>
                  </w:txbxContent>
                </v:textbox>
                <w10:wrap type="square" anchorx="margin" anchory="margin"/>
              </v:shape>
            </w:pict>
          </mc:Fallback>
        </mc:AlternateContent>
      </w:r>
      <w:r>
        <w:br w:type="page"/>
      </w:r>
    </w:p>
    <w:tbl>
      <w:tblPr>
        <w:tblStyle w:val="TabelacomGrelha"/>
        <w:tblW w:w="11482"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ela de esquema"/>
      </w:tblPr>
      <w:tblGrid>
        <w:gridCol w:w="8528"/>
        <w:gridCol w:w="235"/>
        <w:gridCol w:w="2719"/>
      </w:tblGrid>
      <w:tr w:rsidR="00C13B2F" w14:paraId="0C56250C" w14:textId="77777777" w:rsidTr="006C5C4E">
        <w:trPr>
          <w:trHeight w:val="10313"/>
        </w:trPr>
        <w:tc>
          <w:tcPr>
            <w:tcW w:w="8234" w:type="dxa"/>
          </w:tcPr>
          <w:p w14:paraId="03D41CEF" w14:textId="40CB6DBF" w:rsidR="00C13B2F" w:rsidRDefault="00C13B2F" w:rsidP="00C13B2F">
            <w:pPr>
              <w:rPr>
                <w:noProof/>
                <w:sz w:val="24"/>
              </w:rPr>
            </w:pPr>
            <w:r>
              <w:rPr>
                <w:noProof/>
                <w:lang w:bidi="pt-PT"/>
              </w:rPr>
              <w:lastRenderedPageBreak/>
              <mc:AlternateContent>
                <mc:Choice Requires="wps">
                  <w:drawing>
                    <wp:inline distT="0" distB="0" distL="0" distR="0" wp14:anchorId="62C1626B" wp14:editId="573E1320">
                      <wp:extent cx="5278582" cy="8458200"/>
                      <wp:effectExtent l="0" t="0" r="0" b="0"/>
                      <wp:docPr id="13" name="Caixa de Texto 13" descr="Caixa de texto para introduzir conteúdos"/>
                      <wp:cNvGraphicFramePr/>
                      <a:graphic xmlns:a="http://schemas.openxmlformats.org/drawingml/2006/main">
                        <a:graphicData uri="http://schemas.microsoft.com/office/word/2010/wordprocessingShape">
                          <wps:wsp>
                            <wps:cNvSpPr txBox="1"/>
                            <wps:spPr>
                              <a:xfrm>
                                <a:off x="0" y="0"/>
                                <a:ext cx="5278582" cy="8458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3D4EF1" w14:textId="03F01EE7" w:rsidR="00C13B2F" w:rsidRDefault="00F84FE6" w:rsidP="00BC1776">
                                  <w:pPr>
                                    <w:pStyle w:val="Ttulo2"/>
                                    <w:jc w:val="both"/>
                                  </w:pPr>
                                  <w:bookmarkStart w:id="0" w:name="_Toc118470447"/>
                                  <w:r w:rsidRPr="00180193">
                                    <w:rPr>
                                      <w:i/>
                                      <w:iCs/>
                                    </w:rPr>
                                    <w:t>Introdução</w:t>
                                  </w:r>
                                  <w:bookmarkEnd w:id="0"/>
                                </w:p>
                                <w:p w14:paraId="0B2534E8" w14:textId="77777777" w:rsidR="008D735C" w:rsidRPr="008D735C" w:rsidRDefault="008D735C" w:rsidP="00BC1776">
                                  <w:pPr>
                                    <w:jc w:val="both"/>
                                  </w:pPr>
                                </w:p>
                                <w:p w14:paraId="64398268" w14:textId="77777777" w:rsidR="00117A9B" w:rsidRDefault="00F84FE6" w:rsidP="00BC1776">
                                  <w:pPr>
                                    <w:ind w:firstLine="720"/>
                                    <w:jc w:val="both"/>
                                  </w:pPr>
                                  <w:r>
                                    <w:t>O trabalho prático tem como principal objetivo adquirir sensibilidade para as questões fundamentais de teoria da informação, em particular informação, redundância, entropia e informação mútua.</w:t>
                                  </w:r>
                                </w:p>
                                <w:p w14:paraId="098140C3" w14:textId="74831CCB" w:rsidR="00F84FE6" w:rsidRDefault="008D735C" w:rsidP="00BC1776">
                                  <w:pPr>
                                    <w:ind w:firstLine="720"/>
                                    <w:jc w:val="both"/>
                                  </w:pPr>
                                  <w:r>
                                    <w:t>Como tal, o</w:t>
                                  </w:r>
                                  <w:r w:rsidR="00F84FE6">
                                    <w:t>s conceitos fundamentais de teoria da informação vão ser aplicados a diversas fontes, tais como: image</w:t>
                                  </w:r>
                                  <w:r>
                                    <w:t>ns</w:t>
                                  </w:r>
                                  <w:r w:rsidR="00F84FE6">
                                    <w:t>, som e texto.</w:t>
                                  </w:r>
                                </w:p>
                                <w:p w14:paraId="110A2360" w14:textId="388D1F75" w:rsidR="00F84FE6" w:rsidRDefault="00F84FE6" w:rsidP="00BC1776">
                                  <w:pPr>
                                    <w:ind w:firstLine="720"/>
                                    <w:jc w:val="both"/>
                                    <w:rPr>
                                      <w:rFonts w:asciiTheme="majorHAnsi" w:hAnsiTheme="majorHAnsi" w:cs="MS Shell Dlg 2"/>
                                    </w:rPr>
                                  </w:pPr>
                                  <w:r>
                                    <w:t>Para o desenvolvimento d</w:t>
                                  </w:r>
                                  <w:r w:rsidR="008D735C">
                                    <w:t>o código</w:t>
                                  </w:r>
                                  <w:r>
                                    <w:t>, utiliz</w:t>
                                  </w:r>
                                  <w:r w:rsidR="008D735C">
                                    <w:t>á</w:t>
                                  </w:r>
                                  <w:r>
                                    <w:t xml:space="preserve">mos o ide </w:t>
                                  </w:r>
                                  <w:r w:rsidR="002160EC" w:rsidRPr="002160EC">
                                    <w:rPr>
                                      <w:i/>
                                      <w:iCs/>
                                    </w:rPr>
                                    <w:t>Spyder</w:t>
                                  </w:r>
                                  <w:r w:rsidRPr="002160EC">
                                    <w:rPr>
                                      <w:i/>
                                      <w:iCs/>
                                    </w:rPr>
                                    <w:t xml:space="preserve"> </w:t>
                                  </w:r>
                                  <w:r>
                                    <w:t>(</w:t>
                                  </w:r>
                                  <w:r w:rsidRPr="00F84FE6">
                                    <w:rPr>
                                      <w:rFonts w:asciiTheme="majorHAnsi" w:hAnsiTheme="majorHAnsi"/>
                                    </w:rPr>
                                    <w:t>versão</w:t>
                                  </w:r>
                                  <w:r>
                                    <w:rPr>
                                      <w:rFonts w:asciiTheme="majorHAnsi" w:hAnsiTheme="majorHAnsi" w:cs="MS Shell Dlg 2"/>
                                      <w:b/>
                                      <w:bCs/>
                                      <w:sz w:val="16"/>
                                      <w:szCs w:val="16"/>
                                    </w:rPr>
                                    <w:t xml:space="preserve"> </w:t>
                                  </w:r>
                                  <w:r w:rsidR="00D57779" w:rsidRPr="00D57779">
                                    <w:rPr>
                                      <w:rFonts w:asciiTheme="majorHAnsi" w:hAnsiTheme="majorHAnsi" w:cs="MS Shell Dlg 2"/>
                                    </w:rPr>
                                    <w:t>4.2.5)</w:t>
                                  </w:r>
                                  <w:r w:rsidR="00D57779">
                                    <w:rPr>
                                      <w:rFonts w:asciiTheme="majorHAnsi" w:hAnsiTheme="majorHAnsi" w:cs="MS Shell Dlg 2"/>
                                    </w:rPr>
                                    <w:t xml:space="preserve">. Através do </w:t>
                                  </w:r>
                                  <w:r w:rsidR="002160EC">
                                    <w:rPr>
                                      <w:rFonts w:asciiTheme="majorHAnsi" w:hAnsiTheme="majorHAnsi" w:cs="MS Shell Dlg 2"/>
                                    </w:rPr>
                                    <w:t>mesmo</w:t>
                                  </w:r>
                                  <w:r w:rsidR="00D57779">
                                    <w:rPr>
                                      <w:rFonts w:asciiTheme="majorHAnsi" w:hAnsiTheme="majorHAnsi" w:cs="MS Shell Dlg 2"/>
                                    </w:rPr>
                                    <w:t xml:space="preserve"> garantimos que todo o código cumpr</w:t>
                                  </w:r>
                                  <w:r w:rsidR="00117A9B">
                                    <w:rPr>
                                      <w:rFonts w:asciiTheme="majorHAnsi" w:hAnsiTheme="majorHAnsi" w:cs="MS Shell Dlg 2"/>
                                    </w:rPr>
                                    <w:t>e</w:t>
                                  </w:r>
                                  <w:r w:rsidR="00D57779">
                                    <w:rPr>
                                      <w:rFonts w:asciiTheme="majorHAnsi" w:hAnsiTheme="majorHAnsi" w:cs="MS Shell Dlg 2"/>
                                    </w:rPr>
                                    <w:t xml:space="preserve"> os </w:t>
                                  </w:r>
                                  <w:r w:rsidR="00117A9B">
                                    <w:rPr>
                                      <w:rFonts w:asciiTheme="majorHAnsi" w:hAnsiTheme="majorHAnsi" w:cs="MS Shell Dlg 2"/>
                                    </w:rPr>
                                    <w:t>requisitos</w:t>
                                  </w:r>
                                  <w:r w:rsidR="00D57779">
                                    <w:rPr>
                                      <w:rFonts w:asciiTheme="majorHAnsi" w:hAnsiTheme="majorHAnsi" w:cs="MS Shell Dlg 2"/>
                                    </w:rPr>
                                    <w:t xml:space="preserve"> associados ao </w:t>
                                  </w:r>
                                  <w:r w:rsidR="00D57779" w:rsidRPr="002160EC">
                                    <w:rPr>
                                      <w:rFonts w:asciiTheme="majorHAnsi" w:hAnsiTheme="majorHAnsi" w:cs="MS Shell Dlg 2"/>
                                      <w:i/>
                                      <w:iCs/>
                                    </w:rPr>
                                    <w:t>Python</w:t>
                                  </w:r>
                                  <w:r w:rsidR="002160EC">
                                    <w:rPr>
                                      <w:rFonts w:asciiTheme="majorHAnsi" w:hAnsiTheme="majorHAnsi" w:cs="MS Shell Dlg 2"/>
                                    </w:rPr>
                                    <w:t xml:space="preserve">. Ao utilizarmos esta linguagem, temos como vantagem a utilização de </w:t>
                                  </w:r>
                                  <w:r w:rsidR="00D57779">
                                    <w:rPr>
                                      <w:rFonts w:asciiTheme="majorHAnsi" w:hAnsiTheme="majorHAnsi" w:cs="MS Shell Dlg 2"/>
                                    </w:rPr>
                                    <w:t xml:space="preserve">bibliotecas </w:t>
                                  </w:r>
                                  <w:r w:rsidR="002160EC">
                                    <w:rPr>
                                      <w:rFonts w:asciiTheme="majorHAnsi" w:hAnsiTheme="majorHAnsi" w:cs="MS Shell Dlg 2"/>
                                    </w:rPr>
                                    <w:t xml:space="preserve">tais como: </w:t>
                                  </w:r>
                                  <w:r w:rsidR="002160EC" w:rsidRPr="002160EC">
                                    <w:rPr>
                                      <w:rFonts w:asciiTheme="majorHAnsi" w:hAnsiTheme="majorHAnsi" w:cs="MS Shell Dlg 2"/>
                                      <w:i/>
                                      <w:iCs/>
                                    </w:rPr>
                                    <w:t>Numpy</w:t>
                                  </w:r>
                                  <w:r w:rsidR="002160EC">
                                    <w:rPr>
                                      <w:rFonts w:asciiTheme="majorHAnsi" w:hAnsiTheme="majorHAnsi" w:cs="MS Shell Dlg 2"/>
                                    </w:rPr>
                                    <w:t>, Matplotlib,</w:t>
                                  </w:r>
                                  <w:r w:rsidR="00D57779">
                                    <w:rPr>
                                      <w:rFonts w:asciiTheme="majorHAnsi" w:hAnsiTheme="majorHAnsi" w:cs="MS Shell Dlg 2"/>
                                    </w:rPr>
                                    <w:t xml:space="preserve"> </w:t>
                                  </w:r>
                                  <w:r w:rsidR="002160EC">
                                    <w:rPr>
                                      <w:rFonts w:asciiTheme="majorHAnsi" w:hAnsiTheme="majorHAnsi" w:cs="MS Shell Dlg 2"/>
                                      <w:i/>
                                      <w:iCs/>
                                    </w:rPr>
                                    <w:t>S</w:t>
                                  </w:r>
                                  <w:r w:rsidR="00117A9B" w:rsidRPr="002160EC">
                                    <w:rPr>
                                      <w:rFonts w:asciiTheme="majorHAnsi" w:hAnsiTheme="majorHAnsi" w:cs="MS Shell Dlg 2"/>
                                      <w:i/>
                                      <w:iCs/>
                                    </w:rPr>
                                    <w:t>cipy.io.wavfile.</w:t>
                                  </w:r>
                                </w:p>
                                <w:p w14:paraId="1FD68D6F" w14:textId="4D78ACB5" w:rsidR="00117A9B" w:rsidRDefault="00117A9B" w:rsidP="00BC1776">
                                  <w:pPr>
                                    <w:ind w:firstLine="720"/>
                                    <w:jc w:val="both"/>
                                  </w:pPr>
                                  <w:r>
                                    <w:t>Ao longo d</w:t>
                                  </w:r>
                                  <w:r w:rsidR="002160EC">
                                    <w:t xml:space="preserve">este trabalho </w:t>
                                  </w:r>
                                  <w:r>
                                    <w:t>são usados alguns conceitos teóricos</w:t>
                                  </w:r>
                                  <w:r w:rsidR="002160EC">
                                    <w:t>,</w:t>
                                  </w:r>
                                  <w:r>
                                    <w:t xml:space="preserve"> (que serão mais tarde explicitados)</w:t>
                                  </w:r>
                                  <w:r w:rsidR="002160EC">
                                    <w:t xml:space="preserve"> tais como</w:t>
                                  </w:r>
                                  <w:r>
                                    <w:t xml:space="preserve">: Entropia, </w:t>
                                  </w:r>
                                  <w:r w:rsidR="002160EC">
                                    <w:t>I</w:t>
                                  </w:r>
                                  <w:r>
                                    <w:t xml:space="preserve">nformação </w:t>
                                  </w:r>
                                  <w:r w:rsidR="002160EC">
                                    <w:t>M</w:t>
                                  </w:r>
                                  <w:r>
                                    <w:t xml:space="preserve">útua, </w:t>
                                  </w:r>
                                  <w:r w:rsidR="002160EC">
                                    <w:t>C</w:t>
                                  </w:r>
                                  <w:r>
                                    <w:t xml:space="preserve">ódigo de Huffman e </w:t>
                                  </w:r>
                                  <w:r w:rsidR="002160EC">
                                    <w:t>Á</w:t>
                                  </w:r>
                                  <w:r>
                                    <w:t>rvores de Huffman.</w:t>
                                  </w:r>
                                </w:p>
                                <w:p w14:paraId="17995FD8" w14:textId="77777777" w:rsidR="00117A9B" w:rsidRDefault="00117A9B" w:rsidP="00BC1776">
                                  <w:pPr>
                                    <w:jc w:val="both"/>
                                  </w:pPr>
                                </w:p>
                                <w:p w14:paraId="71C3B875" w14:textId="2F16BBE4" w:rsidR="00C13B2F" w:rsidRDefault="00117A9B" w:rsidP="00BC1776">
                                  <w:pPr>
                                    <w:pStyle w:val="Ttulo2"/>
                                    <w:jc w:val="both"/>
                                  </w:pPr>
                                  <w:bookmarkStart w:id="1" w:name="_Toc118470448"/>
                                  <w:r>
                                    <w:t xml:space="preserve">Fundamentos da teoria da informação – Conceitos </w:t>
                                  </w:r>
                                  <w:r w:rsidR="009831BA">
                                    <w:t>aplicados</w:t>
                                  </w:r>
                                  <w:bookmarkEnd w:id="1"/>
                                </w:p>
                                <w:p w14:paraId="57AE5535" w14:textId="5607A439" w:rsidR="00117A9B" w:rsidRDefault="00117A9B" w:rsidP="00BC1776">
                                  <w:pPr>
                                    <w:jc w:val="both"/>
                                  </w:pPr>
                                </w:p>
                                <w:p w14:paraId="7E3413F7" w14:textId="27A79DB0" w:rsidR="00117A9B" w:rsidRDefault="00117A9B" w:rsidP="00BC1776">
                                  <w:pPr>
                                    <w:jc w:val="both"/>
                                  </w:pPr>
                                  <w:r w:rsidRPr="00117A9B">
                                    <w:rPr>
                                      <w:b/>
                                      <w:bCs/>
                                    </w:rPr>
                                    <w:t>Entropia</w:t>
                                  </w:r>
                                  <w:r>
                                    <w:t xml:space="preserve"> – Número </w:t>
                                  </w:r>
                                  <w:r w:rsidR="000B0673">
                                    <w:t xml:space="preserve">médio </w:t>
                                  </w:r>
                                  <w:r>
                                    <w:t xml:space="preserve">de bits para codificar uma fonte </w:t>
                                  </w:r>
                                  <w:r w:rsidR="000B0673">
                                    <w:t>de informação</w:t>
                                  </w:r>
                                  <w:r w:rsidR="002160EC">
                                    <w:t>.</w:t>
                                  </w:r>
                                </w:p>
                                <w:p w14:paraId="3762EFA3" w14:textId="2741E7F7" w:rsidR="000B0673" w:rsidRDefault="00641D78" w:rsidP="00117A9B">
                                  <w:r>
                                    <w:rPr>
                                      <w:noProof/>
                                    </w:rPr>
                                    <w:drawing>
                                      <wp:inline distT="0" distB="0" distL="0" distR="0" wp14:anchorId="266CC460" wp14:editId="1EC21379">
                                        <wp:extent cx="5095240" cy="1294765"/>
                                        <wp:effectExtent l="0" t="0" r="0" b="63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5240" cy="1294765"/>
                                                </a:xfrm>
                                                <a:prstGeom prst="rect">
                                                  <a:avLst/>
                                                </a:prstGeom>
                                              </pic:spPr>
                                            </pic:pic>
                                          </a:graphicData>
                                        </a:graphic>
                                      </wp:inline>
                                    </w:drawing>
                                  </w:r>
                                </w:p>
                                <w:p w14:paraId="5FAC0594" w14:textId="6AAFEE59" w:rsidR="00F3438D" w:rsidRDefault="002160EC" w:rsidP="00F3438D">
                                  <w:r>
                                    <w:t xml:space="preserve">Legenda: </w:t>
                                  </w:r>
                                </w:p>
                                <w:p w14:paraId="62BF92EE" w14:textId="1C6D5DF0" w:rsidR="002160EC" w:rsidRDefault="002F1CA6" w:rsidP="00117A9B">
                                  <w:pPr>
                                    <w:rPr>
                                      <w:noProof/>
                                    </w:rPr>
                                  </w:pPr>
                                  <w:r>
                                    <w:rPr>
                                      <w:noProof/>
                                    </w:rPr>
                                    <w:t>H = Entropia;</w:t>
                                  </w:r>
                                </w:p>
                                <w:p w14:paraId="22FA00FF" w14:textId="5606F649" w:rsidR="002F1CA6" w:rsidRDefault="002F1CA6" w:rsidP="00117A9B">
                                  <w:pPr>
                                    <w:rPr>
                                      <w:noProof/>
                                    </w:rPr>
                                  </w:pPr>
                                  <w:r>
                                    <w:rPr>
                                      <w:noProof/>
                                    </w:rPr>
                                    <w:t>P(a(i)) = P(A = a(i)) = Probabilidade de um dado elemento do alfabeto;</w:t>
                                  </w:r>
                                </w:p>
                                <w:p w14:paraId="2A181597" w14:textId="097FEEB3" w:rsidR="002F1CA6" w:rsidRDefault="002F1CA6" w:rsidP="00117A9B">
                                  <w:r>
                                    <w:rPr>
                                      <w:noProof/>
                                    </w:rPr>
                                    <w:t>n = Número de elementos de um dado alfabeto;</w:t>
                                  </w:r>
                                </w:p>
                                <w:p w14:paraId="1AFB47FB" w14:textId="77777777" w:rsidR="00117A9B" w:rsidRPr="00117A9B" w:rsidRDefault="00117A9B" w:rsidP="00117A9B"/>
                                <w:p w14:paraId="0E94E658" w14:textId="0DA98FA6" w:rsidR="00C13B2F" w:rsidRPr="00202812" w:rsidRDefault="00C13B2F" w:rsidP="00C13B2F">
                                  <w:pPr>
                                    <w:pStyle w:val="Ttulo2"/>
                                  </w:pPr>
                                </w:p>
                                <w:p w14:paraId="166BCA79" w14:textId="77777777" w:rsidR="00432918" w:rsidRDefault="00432918" w:rsidP="00C13B2F"/>
                                <w:p w14:paraId="714A459C" w14:textId="77777777" w:rsidR="00432918" w:rsidRDefault="00432918" w:rsidP="00C13B2F"/>
                                <w:p w14:paraId="1EAD49BB" w14:textId="77777777" w:rsidR="00432918" w:rsidRDefault="00432918" w:rsidP="00C13B2F"/>
                                <w:p w14:paraId="02D7D6B9" w14:textId="77777777" w:rsidR="00432918" w:rsidRDefault="00432918" w:rsidP="00C13B2F"/>
                                <w:p w14:paraId="364AD926" w14:textId="77777777" w:rsidR="00432918" w:rsidRDefault="00432918" w:rsidP="00C13B2F"/>
                                <w:p w14:paraId="78726EA8" w14:textId="77777777" w:rsidR="00432918" w:rsidRDefault="00432918" w:rsidP="00C13B2F"/>
                                <w:p w14:paraId="4245FFD2" w14:textId="77777777" w:rsidR="00432918" w:rsidRDefault="00432918" w:rsidP="00C13B2F"/>
                                <w:p w14:paraId="015575DF" w14:textId="590C2721" w:rsidR="00C13B2F" w:rsidRDefault="00C13B2F" w:rsidP="00C13B2F">
                                  <w:r>
                                    <w:rPr>
                                      <w:lang w:bidi="pt-PT"/>
                                    </w:rPr>
                                    <w:t xml:space="preserve"> </w:t>
                                  </w:r>
                                  <w:sdt>
                                    <w:sdtPr>
                                      <w:alias w:val="Introduza o texto de parágrafo: "/>
                                      <w:tag w:val="Introduza o texto de parágrafo: "/>
                                      <w:id w:val="-2026786484"/>
                                      <w:temporary/>
                                      <w:showingPlcHdr/>
                                      <w15:appearance w15:val="hidden"/>
                                    </w:sdtPr>
                                    <w:sdtContent>
                                      <w:r w:rsidRPr="00202812">
                                        <w:rPr>
                                          <w:lang w:bidi="pt-PT"/>
                                        </w:rPr>
                                        <w:t>Ao criar imagens, gráficos ou diagramas, estes também combinarão com o aspeto do documento atual.</w:t>
                                      </w:r>
                                    </w:sdtContent>
                                  </w:sdt>
                                </w:p>
                              </w:txbxContent>
                            </wps:txbx>
                            <wps:bodyPr rot="0" spcFirstLastPara="0" vertOverflow="overflow" horzOverflow="overflow" vert="horz" wrap="square" lIns="91440" tIns="292608" rIns="91440" bIns="45720" numCol="1" spcCol="0" rtlCol="0" fromWordArt="0" anchor="t" anchorCtr="0" forceAA="0" compatLnSpc="1">
                              <a:prstTxWarp prst="textNoShape">
                                <a:avLst/>
                              </a:prstTxWarp>
                              <a:noAutofit/>
                            </wps:bodyPr>
                          </wps:wsp>
                        </a:graphicData>
                      </a:graphic>
                    </wp:inline>
                  </w:drawing>
                </mc:Choice>
                <mc:Fallback>
                  <w:pict>
                    <v:shapetype w14:anchorId="62C1626B" id="_x0000_t202" coordsize="21600,21600" o:spt="202" path="m,l,21600r21600,l21600,xe">
                      <v:stroke joinstyle="miter"/>
                      <v:path gradientshapeok="t" o:connecttype="rect"/>
                    </v:shapetype>
                    <v:shape id="Caixa de Texto 13" o:spid="_x0000_s1030" type="#_x0000_t202" alt="Caixa de texto para introduzir conteúdos" style="width:415.65pt;height:6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" filled="f" stroked="f">
                      <v:textbox inset=",23.04pt">
                        <w:txbxContent>
                          <w:p w14:paraId="1E3D4EF1" w14:textId="03F01EE7" w:rsidR="00C13B2F" w:rsidRDefault="00F84FE6" w:rsidP="00BC1776">
                            <w:pPr>
                              <w:pStyle w:val="Ttulo2"/>
                              <w:jc w:val="both"/>
                            </w:pPr>
                            <w:bookmarkStart w:id="2" w:name="_Toc118470447"/>
                            <w:r w:rsidRPr="00180193">
                              <w:rPr>
                                <w:i/>
                                <w:iCs/>
                              </w:rPr>
                              <w:t>Introdução</w:t>
                            </w:r>
                            <w:bookmarkEnd w:id="2"/>
                          </w:p>
                          <w:p w14:paraId="0B2534E8" w14:textId="77777777" w:rsidR="008D735C" w:rsidRPr="008D735C" w:rsidRDefault="008D735C" w:rsidP="00BC1776">
                            <w:pPr>
                              <w:jc w:val="both"/>
                            </w:pPr>
                          </w:p>
                          <w:p w14:paraId="64398268" w14:textId="77777777" w:rsidR="00117A9B" w:rsidRDefault="00F84FE6" w:rsidP="00BC1776">
                            <w:pPr>
                              <w:ind w:firstLine="720"/>
                              <w:jc w:val="both"/>
                            </w:pPr>
                            <w:r>
                              <w:t>O trabalho prático tem como principal objetivo adquirir sensibilidade para as questões fundamentais de teoria da informação, em particular informação, redundância, entropia e informação mútua.</w:t>
                            </w:r>
                          </w:p>
                          <w:p w14:paraId="098140C3" w14:textId="74831CCB" w:rsidR="00F84FE6" w:rsidRDefault="008D735C" w:rsidP="00BC1776">
                            <w:pPr>
                              <w:ind w:firstLine="720"/>
                              <w:jc w:val="both"/>
                            </w:pPr>
                            <w:r>
                              <w:t>Como tal, o</w:t>
                            </w:r>
                            <w:r w:rsidR="00F84FE6">
                              <w:t>s conceitos fundamentais de teoria da informação vão ser aplicados a diversas fontes, tais como: image</w:t>
                            </w:r>
                            <w:r>
                              <w:t>ns</w:t>
                            </w:r>
                            <w:r w:rsidR="00F84FE6">
                              <w:t>, som e texto.</w:t>
                            </w:r>
                          </w:p>
                          <w:p w14:paraId="110A2360" w14:textId="388D1F75" w:rsidR="00F84FE6" w:rsidRDefault="00F84FE6" w:rsidP="00BC1776">
                            <w:pPr>
                              <w:ind w:firstLine="720"/>
                              <w:jc w:val="both"/>
                              <w:rPr>
                                <w:rFonts w:asciiTheme="majorHAnsi" w:hAnsiTheme="majorHAnsi" w:cs="MS Shell Dlg 2"/>
                              </w:rPr>
                            </w:pPr>
                            <w:r>
                              <w:t>Para o desenvolvimento d</w:t>
                            </w:r>
                            <w:r w:rsidR="008D735C">
                              <w:t>o código</w:t>
                            </w:r>
                            <w:r>
                              <w:t>, utiliz</w:t>
                            </w:r>
                            <w:r w:rsidR="008D735C">
                              <w:t>á</w:t>
                            </w:r>
                            <w:r>
                              <w:t xml:space="preserve">mos o ide </w:t>
                            </w:r>
                            <w:r w:rsidR="002160EC" w:rsidRPr="002160EC">
                              <w:rPr>
                                <w:i/>
                                <w:iCs/>
                              </w:rPr>
                              <w:t>Spyder</w:t>
                            </w:r>
                            <w:r w:rsidRPr="002160EC">
                              <w:rPr>
                                <w:i/>
                                <w:iCs/>
                              </w:rPr>
                              <w:t xml:space="preserve"> </w:t>
                            </w:r>
                            <w:r>
                              <w:t>(</w:t>
                            </w:r>
                            <w:r w:rsidRPr="00F84FE6">
                              <w:rPr>
                                <w:rFonts w:asciiTheme="majorHAnsi" w:hAnsiTheme="majorHAnsi"/>
                              </w:rPr>
                              <w:t>versão</w:t>
                            </w:r>
                            <w:r>
                              <w:rPr>
                                <w:rFonts w:asciiTheme="majorHAnsi" w:hAnsiTheme="majorHAnsi" w:cs="MS Shell Dlg 2"/>
                                <w:b/>
                                <w:bCs/>
                                <w:sz w:val="16"/>
                                <w:szCs w:val="16"/>
                              </w:rPr>
                              <w:t xml:space="preserve"> </w:t>
                            </w:r>
                            <w:r w:rsidR="00D57779" w:rsidRPr="00D57779">
                              <w:rPr>
                                <w:rFonts w:asciiTheme="majorHAnsi" w:hAnsiTheme="majorHAnsi" w:cs="MS Shell Dlg 2"/>
                              </w:rPr>
                              <w:t>4.2.5)</w:t>
                            </w:r>
                            <w:r w:rsidR="00D57779">
                              <w:rPr>
                                <w:rFonts w:asciiTheme="majorHAnsi" w:hAnsiTheme="majorHAnsi" w:cs="MS Shell Dlg 2"/>
                              </w:rPr>
                              <w:t xml:space="preserve">. Através do </w:t>
                            </w:r>
                            <w:r w:rsidR="002160EC">
                              <w:rPr>
                                <w:rFonts w:asciiTheme="majorHAnsi" w:hAnsiTheme="majorHAnsi" w:cs="MS Shell Dlg 2"/>
                              </w:rPr>
                              <w:t>mesmo</w:t>
                            </w:r>
                            <w:r w:rsidR="00D57779">
                              <w:rPr>
                                <w:rFonts w:asciiTheme="majorHAnsi" w:hAnsiTheme="majorHAnsi" w:cs="MS Shell Dlg 2"/>
                              </w:rPr>
                              <w:t xml:space="preserve"> garantimos que todo o código cumpr</w:t>
                            </w:r>
                            <w:r w:rsidR="00117A9B">
                              <w:rPr>
                                <w:rFonts w:asciiTheme="majorHAnsi" w:hAnsiTheme="majorHAnsi" w:cs="MS Shell Dlg 2"/>
                              </w:rPr>
                              <w:t>e</w:t>
                            </w:r>
                            <w:r w:rsidR="00D57779">
                              <w:rPr>
                                <w:rFonts w:asciiTheme="majorHAnsi" w:hAnsiTheme="majorHAnsi" w:cs="MS Shell Dlg 2"/>
                              </w:rPr>
                              <w:t xml:space="preserve"> os </w:t>
                            </w:r>
                            <w:r w:rsidR="00117A9B">
                              <w:rPr>
                                <w:rFonts w:asciiTheme="majorHAnsi" w:hAnsiTheme="majorHAnsi" w:cs="MS Shell Dlg 2"/>
                              </w:rPr>
                              <w:t>requisitos</w:t>
                            </w:r>
                            <w:r w:rsidR="00D57779">
                              <w:rPr>
                                <w:rFonts w:asciiTheme="majorHAnsi" w:hAnsiTheme="majorHAnsi" w:cs="MS Shell Dlg 2"/>
                              </w:rPr>
                              <w:t xml:space="preserve"> associados ao </w:t>
                            </w:r>
                            <w:r w:rsidR="00D57779" w:rsidRPr="002160EC">
                              <w:rPr>
                                <w:rFonts w:asciiTheme="majorHAnsi" w:hAnsiTheme="majorHAnsi" w:cs="MS Shell Dlg 2"/>
                                <w:i/>
                                <w:iCs/>
                              </w:rPr>
                              <w:t>Python</w:t>
                            </w:r>
                            <w:r w:rsidR="002160EC">
                              <w:rPr>
                                <w:rFonts w:asciiTheme="majorHAnsi" w:hAnsiTheme="majorHAnsi" w:cs="MS Shell Dlg 2"/>
                              </w:rPr>
                              <w:t xml:space="preserve">. Ao utilizarmos esta linguagem, temos como vantagem a utilização de </w:t>
                            </w:r>
                            <w:r w:rsidR="00D57779">
                              <w:rPr>
                                <w:rFonts w:asciiTheme="majorHAnsi" w:hAnsiTheme="majorHAnsi" w:cs="MS Shell Dlg 2"/>
                              </w:rPr>
                              <w:t xml:space="preserve">bibliotecas </w:t>
                            </w:r>
                            <w:r w:rsidR="002160EC">
                              <w:rPr>
                                <w:rFonts w:asciiTheme="majorHAnsi" w:hAnsiTheme="majorHAnsi" w:cs="MS Shell Dlg 2"/>
                              </w:rPr>
                              <w:t xml:space="preserve">tais como: </w:t>
                            </w:r>
                            <w:r w:rsidR="002160EC" w:rsidRPr="002160EC">
                              <w:rPr>
                                <w:rFonts w:asciiTheme="majorHAnsi" w:hAnsiTheme="majorHAnsi" w:cs="MS Shell Dlg 2"/>
                                <w:i/>
                                <w:iCs/>
                              </w:rPr>
                              <w:t>Numpy</w:t>
                            </w:r>
                            <w:r w:rsidR="002160EC">
                              <w:rPr>
                                <w:rFonts w:asciiTheme="majorHAnsi" w:hAnsiTheme="majorHAnsi" w:cs="MS Shell Dlg 2"/>
                              </w:rPr>
                              <w:t>, Matplotlib,</w:t>
                            </w:r>
                            <w:r w:rsidR="00D57779">
                              <w:rPr>
                                <w:rFonts w:asciiTheme="majorHAnsi" w:hAnsiTheme="majorHAnsi" w:cs="MS Shell Dlg 2"/>
                              </w:rPr>
                              <w:t xml:space="preserve"> </w:t>
                            </w:r>
                            <w:r w:rsidR="002160EC">
                              <w:rPr>
                                <w:rFonts w:asciiTheme="majorHAnsi" w:hAnsiTheme="majorHAnsi" w:cs="MS Shell Dlg 2"/>
                                <w:i/>
                                <w:iCs/>
                              </w:rPr>
                              <w:t>S</w:t>
                            </w:r>
                            <w:r w:rsidR="00117A9B" w:rsidRPr="002160EC">
                              <w:rPr>
                                <w:rFonts w:asciiTheme="majorHAnsi" w:hAnsiTheme="majorHAnsi" w:cs="MS Shell Dlg 2"/>
                                <w:i/>
                                <w:iCs/>
                              </w:rPr>
                              <w:t>cipy.io.wavfile.</w:t>
                            </w:r>
                          </w:p>
                          <w:p w14:paraId="1FD68D6F" w14:textId="4D78ACB5" w:rsidR="00117A9B" w:rsidRDefault="00117A9B" w:rsidP="00BC1776">
                            <w:pPr>
                              <w:ind w:firstLine="720"/>
                              <w:jc w:val="both"/>
                            </w:pPr>
                            <w:r>
                              <w:t>Ao longo d</w:t>
                            </w:r>
                            <w:r w:rsidR="002160EC">
                              <w:t xml:space="preserve">este trabalho </w:t>
                            </w:r>
                            <w:r>
                              <w:t>são usados alguns conceitos teóricos</w:t>
                            </w:r>
                            <w:r w:rsidR="002160EC">
                              <w:t>,</w:t>
                            </w:r>
                            <w:r>
                              <w:t xml:space="preserve"> (que serão mais tarde explicitados)</w:t>
                            </w:r>
                            <w:r w:rsidR="002160EC">
                              <w:t xml:space="preserve"> tais como</w:t>
                            </w:r>
                            <w:r>
                              <w:t xml:space="preserve">: Entropia, </w:t>
                            </w:r>
                            <w:r w:rsidR="002160EC">
                              <w:t>I</w:t>
                            </w:r>
                            <w:r>
                              <w:t xml:space="preserve">nformação </w:t>
                            </w:r>
                            <w:r w:rsidR="002160EC">
                              <w:t>M</w:t>
                            </w:r>
                            <w:r>
                              <w:t xml:space="preserve">útua, </w:t>
                            </w:r>
                            <w:r w:rsidR="002160EC">
                              <w:t>C</w:t>
                            </w:r>
                            <w:r>
                              <w:t xml:space="preserve">ódigo de Huffman e </w:t>
                            </w:r>
                            <w:r w:rsidR="002160EC">
                              <w:t>Á</w:t>
                            </w:r>
                            <w:r>
                              <w:t>rvores de Huffman.</w:t>
                            </w:r>
                          </w:p>
                          <w:p w14:paraId="17995FD8" w14:textId="77777777" w:rsidR="00117A9B" w:rsidRDefault="00117A9B" w:rsidP="00BC1776">
                            <w:pPr>
                              <w:jc w:val="both"/>
                            </w:pPr>
                          </w:p>
                          <w:p w14:paraId="71C3B875" w14:textId="2F16BBE4" w:rsidR="00C13B2F" w:rsidRDefault="00117A9B" w:rsidP="00BC1776">
                            <w:pPr>
                              <w:pStyle w:val="Ttulo2"/>
                              <w:jc w:val="both"/>
                            </w:pPr>
                            <w:bookmarkStart w:id="3" w:name="_Toc118470448"/>
                            <w:r>
                              <w:t xml:space="preserve">Fundamentos da teoria da informação – Conceitos </w:t>
                            </w:r>
                            <w:r w:rsidR="009831BA">
                              <w:t>aplicados</w:t>
                            </w:r>
                            <w:bookmarkEnd w:id="3"/>
                          </w:p>
                          <w:p w14:paraId="57AE5535" w14:textId="5607A439" w:rsidR="00117A9B" w:rsidRDefault="00117A9B" w:rsidP="00BC1776">
                            <w:pPr>
                              <w:jc w:val="both"/>
                            </w:pPr>
                          </w:p>
                          <w:p w14:paraId="7E3413F7" w14:textId="27A79DB0" w:rsidR="00117A9B" w:rsidRDefault="00117A9B" w:rsidP="00BC1776">
                            <w:pPr>
                              <w:jc w:val="both"/>
                            </w:pPr>
                            <w:r w:rsidRPr="00117A9B">
                              <w:rPr>
                                <w:b/>
                                <w:bCs/>
                              </w:rPr>
                              <w:t>Entropia</w:t>
                            </w:r>
                            <w:r>
                              <w:t xml:space="preserve"> – Número </w:t>
                            </w:r>
                            <w:r w:rsidR="000B0673">
                              <w:t xml:space="preserve">médio </w:t>
                            </w:r>
                            <w:r>
                              <w:t xml:space="preserve">de bits para codificar uma fonte </w:t>
                            </w:r>
                            <w:r w:rsidR="000B0673">
                              <w:t>de informação</w:t>
                            </w:r>
                            <w:r w:rsidR="002160EC">
                              <w:t>.</w:t>
                            </w:r>
                          </w:p>
                          <w:p w14:paraId="3762EFA3" w14:textId="2741E7F7" w:rsidR="000B0673" w:rsidRDefault="00641D78" w:rsidP="00117A9B">
                            <w:r>
                              <w:rPr>
                                <w:noProof/>
                              </w:rPr>
                              <w:drawing>
                                <wp:inline distT="0" distB="0" distL="0" distR="0" wp14:anchorId="266CC460" wp14:editId="1EC21379">
                                  <wp:extent cx="5095240" cy="1294765"/>
                                  <wp:effectExtent l="0" t="0" r="0" b="63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5240" cy="1294765"/>
                                          </a:xfrm>
                                          <a:prstGeom prst="rect">
                                            <a:avLst/>
                                          </a:prstGeom>
                                        </pic:spPr>
                                      </pic:pic>
                                    </a:graphicData>
                                  </a:graphic>
                                </wp:inline>
                              </w:drawing>
                            </w:r>
                          </w:p>
                          <w:p w14:paraId="5FAC0594" w14:textId="6AAFEE59" w:rsidR="00F3438D" w:rsidRDefault="002160EC" w:rsidP="00F3438D">
                            <w:r>
                              <w:t xml:space="preserve">Legenda: </w:t>
                            </w:r>
                          </w:p>
                          <w:p w14:paraId="62BF92EE" w14:textId="1C6D5DF0" w:rsidR="002160EC" w:rsidRDefault="002F1CA6" w:rsidP="00117A9B">
                            <w:pPr>
                              <w:rPr>
                                <w:noProof/>
                              </w:rPr>
                            </w:pPr>
                            <w:r>
                              <w:rPr>
                                <w:noProof/>
                              </w:rPr>
                              <w:t>H = Entropia;</w:t>
                            </w:r>
                          </w:p>
                          <w:p w14:paraId="22FA00FF" w14:textId="5606F649" w:rsidR="002F1CA6" w:rsidRDefault="002F1CA6" w:rsidP="00117A9B">
                            <w:pPr>
                              <w:rPr>
                                <w:noProof/>
                              </w:rPr>
                            </w:pPr>
                            <w:r>
                              <w:rPr>
                                <w:noProof/>
                              </w:rPr>
                              <w:t>P(a(i)) = P(A = a(i)) = Probabilidade de um dado elemento do alfabeto;</w:t>
                            </w:r>
                          </w:p>
                          <w:p w14:paraId="2A181597" w14:textId="097FEEB3" w:rsidR="002F1CA6" w:rsidRDefault="002F1CA6" w:rsidP="00117A9B">
                            <w:r>
                              <w:rPr>
                                <w:noProof/>
                              </w:rPr>
                              <w:t>n = Número de elementos de um dado alfabeto;</w:t>
                            </w:r>
                          </w:p>
                          <w:p w14:paraId="1AFB47FB" w14:textId="77777777" w:rsidR="00117A9B" w:rsidRPr="00117A9B" w:rsidRDefault="00117A9B" w:rsidP="00117A9B"/>
                          <w:p w14:paraId="0E94E658" w14:textId="0DA98FA6" w:rsidR="00C13B2F" w:rsidRPr="00202812" w:rsidRDefault="00C13B2F" w:rsidP="00C13B2F">
                            <w:pPr>
                              <w:pStyle w:val="Ttulo2"/>
                            </w:pPr>
                          </w:p>
                          <w:p w14:paraId="166BCA79" w14:textId="77777777" w:rsidR="00432918" w:rsidRDefault="00432918" w:rsidP="00C13B2F"/>
                          <w:p w14:paraId="714A459C" w14:textId="77777777" w:rsidR="00432918" w:rsidRDefault="00432918" w:rsidP="00C13B2F"/>
                          <w:p w14:paraId="1EAD49BB" w14:textId="77777777" w:rsidR="00432918" w:rsidRDefault="00432918" w:rsidP="00C13B2F"/>
                          <w:p w14:paraId="02D7D6B9" w14:textId="77777777" w:rsidR="00432918" w:rsidRDefault="00432918" w:rsidP="00C13B2F"/>
                          <w:p w14:paraId="364AD926" w14:textId="77777777" w:rsidR="00432918" w:rsidRDefault="00432918" w:rsidP="00C13B2F"/>
                          <w:p w14:paraId="78726EA8" w14:textId="77777777" w:rsidR="00432918" w:rsidRDefault="00432918" w:rsidP="00C13B2F"/>
                          <w:p w14:paraId="4245FFD2" w14:textId="77777777" w:rsidR="00432918" w:rsidRDefault="00432918" w:rsidP="00C13B2F"/>
                          <w:p w14:paraId="015575DF" w14:textId="590C2721" w:rsidR="00C13B2F" w:rsidRDefault="00C13B2F" w:rsidP="00C13B2F">
                            <w:r>
                              <w:rPr>
                                <w:lang w:bidi="pt-PT"/>
                              </w:rPr>
                              <w:t xml:space="preserve"> </w:t>
                            </w:r>
                            <w:sdt>
                              <w:sdtPr>
                                <w:alias w:val="Introduza o texto de parágrafo: "/>
                                <w:tag w:val="Introduza o texto de parágrafo: "/>
                                <w:id w:val="-2026786484"/>
                                <w:temporary/>
                                <w:showingPlcHdr/>
                                <w15:appearance w15:val="hidden"/>
                              </w:sdtPr>
                              <w:sdtContent>
                                <w:r w:rsidRPr="00202812">
                                  <w:rPr>
                                    <w:lang w:bidi="pt-PT"/>
                                  </w:rPr>
                                  <w:t>Ao criar imagens, gráficos ou diagramas, estes também combinarão com o aspeto do documento atual.</w:t>
                                </w:r>
                              </w:sdtContent>
                            </w:sdt>
                          </w:p>
                        </w:txbxContent>
                      </v:textbox>
                      <w10:anchorlock/>
                    </v:shape>
                  </w:pict>
                </mc:Fallback>
              </mc:AlternateContent>
            </w:r>
          </w:p>
        </w:tc>
        <w:tc>
          <w:tcPr>
            <w:tcW w:w="236" w:type="dxa"/>
          </w:tcPr>
          <w:p w14:paraId="7B66AA61" w14:textId="77777777" w:rsidR="00C13B2F" w:rsidRDefault="00C13B2F" w:rsidP="001C62C8">
            <w:pPr>
              <w:rPr>
                <w:noProof/>
                <w:sz w:val="24"/>
              </w:rPr>
            </w:pPr>
          </w:p>
        </w:tc>
        <w:tc>
          <w:tcPr>
            <w:tcW w:w="3012" w:type="dxa"/>
            <w:shd w:val="clear" w:color="auto" w:fill="3F1D5A" w:themeFill="accent1"/>
          </w:tcPr>
          <w:p w14:paraId="2CA335DD" w14:textId="41836952" w:rsidR="00C13B2F" w:rsidRDefault="00C13B2F" w:rsidP="00C13B2F">
            <w:pPr>
              <w:rPr>
                <w:noProof/>
                <w:sz w:val="24"/>
              </w:rPr>
            </w:pPr>
          </w:p>
        </w:tc>
      </w:tr>
    </w:tbl>
    <w:p w14:paraId="5FD7F4F4" w14:textId="38166787" w:rsidR="00C13B2F" w:rsidRDefault="00C13B2F" w:rsidP="001C62C8">
      <w:pPr>
        <w:rPr>
          <w:noProof/>
          <w:sz w:val="24"/>
        </w:rPr>
      </w:pPr>
    </w:p>
    <w:p w14:paraId="31D38E3F" w14:textId="3A14E26A" w:rsidR="00F3438D" w:rsidRDefault="006C5C4E" w:rsidP="001C62C8">
      <w:pPr>
        <w:rPr>
          <w:noProof/>
          <w:sz w:val="24"/>
        </w:rPr>
      </w:pPr>
      <w:r w:rsidRPr="00F3438D">
        <w:rPr>
          <w:noProof/>
          <w:sz w:val="24"/>
        </w:rPr>
        <w:lastRenderedPageBreak/>
        <mc:AlternateContent>
          <mc:Choice Requires="wps">
            <w:drawing>
              <wp:anchor distT="45720" distB="45720" distL="114300" distR="114300" simplePos="0" relativeHeight="251664384" behindDoc="0" locked="0" layoutInCell="1" allowOverlap="1" wp14:anchorId="6FFE0648" wp14:editId="4A370FFE">
                <wp:simplePos x="0" y="0"/>
                <wp:positionH relativeFrom="margin">
                  <wp:posOffset>-367665</wp:posOffset>
                </wp:positionH>
                <wp:positionV relativeFrom="paragraph">
                  <wp:posOffset>0</wp:posOffset>
                </wp:positionV>
                <wp:extent cx="5208905" cy="7980045"/>
                <wp:effectExtent l="0" t="0" r="0" b="1905"/>
                <wp:wrapSquare wrapText="bothSides"/>
                <wp:docPr id="19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905" cy="7980045"/>
                        </a:xfrm>
                        <a:prstGeom prst="rect">
                          <a:avLst/>
                        </a:prstGeom>
                        <a:solidFill>
                          <a:srgbClr val="FFFFFF"/>
                        </a:solidFill>
                        <a:ln w="9525">
                          <a:noFill/>
                          <a:miter lim="800000"/>
                          <a:headEnd/>
                          <a:tailEnd/>
                        </a:ln>
                      </wps:spPr>
                      <wps:txbx>
                        <w:txbxContent>
                          <w:p w14:paraId="08CCFCEF" w14:textId="13824855" w:rsidR="00F3438D" w:rsidRDefault="00F3438D"/>
                          <w:p w14:paraId="081DA0FA" w14:textId="455D41B7" w:rsidR="00F3438D" w:rsidRDefault="00F3438D" w:rsidP="00BC1776">
                            <w:pPr>
                              <w:jc w:val="both"/>
                            </w:pPr>
                            <w:r w:rsidRPr="00F3438D">
                              <w:rPr>
                                <w:b/>
                                <w:bCs/>
                              </w:rPr>
                              <w:t>Entropia Máxima</w:t>
                            </w:r>
                            <w:r>
                              <w:t xml:space="preserve"> – Número de bits por símbolo necessários para codificar uma fonte, sem que esta esteja comprimida e admitindo </w:t>
                            </w:r>
                            <w:r w:rsidR="00484B14">
                              <w:t xml:space="preserve">que as probabilidades são equiprováveis.  </w:t>
                            </w:r>
                          </w:p>
                          <w:p w14:paraId="25AEF35B" w14:textId="03B14BF3" w:rsidR="00484B14" w:rsidRDefault="00484B14" w:rsidP="00BC1776">
                            <w:pPr>
                              <w:jc w:val="both"/>
                            </w:pPr>
                            <w:r>
                              <w:t xml:space="preserve">       </w:t>
                            </w:r>
                            <w:r>
                              <w:rPr>
                                <w:noProof/>
                              </w:rPr>
                              <w:drawing>
                                <wp:inline distT="0" distB="0" distL="0" distR="0" wp14:anchorId="020EF941" wp14:editId="137CD948">
                                  <wp:extent cx="3057143" cy="895238"/>
                                  <wp:effectExtent l="0" t="0" r="0" b="635"/>
                                  <wp:docPr id="197" name="Imagem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143" cy="895238"/>
                                          </a:xfrm>
                                          <a:prstGeom prst="rect">
                                            <a:avLst/>
                                          </a:prstGeom>
                                        </pic:spPr>
                                      </pic:pic>
                                    </a:graphicData>
                                  </a:graphic>
                                </wp:inline>
                              </w:drawing>
                            </w:r>
                          </w:p>
                          <w:p w14:paraId="729EA89F" w14:textId="744CF9BA" w:rsidR="00484B14" w:rsidRDefault="00484B14" w:rsidP="00BC1776">
                            <w:pPr>
                              <w:ind w:firstLine="720"/>
                              <w:jc w:val="both"/>
                            </w:pPr>
                            <w:r>
                              <w:t>Com o objetivo de diminuir o espaço ocupado por um conjunto de dados num determinado dispositivo é feita, anteriormente, uma compressão desses mesmos dados.</w:t>
                            </w:r>
                          </w:p>
                          <w:p w14:paraId="48153FDE" w14:textId="30E1B075" w:rsidR="00484B14" w:rsidRDefault="00484B14" w:rsidP="00BC1776">
                            <w:pPr>
                              <w:ind w:firstLine="720"/>
                              <w:jc w:val="both"/>
                            </w:pPr>
                            <w:r>
                              <w:t xml:space="preserve">A codificação em Códigos de Huffman é uma forma de compressão de dados, baseando-se nas probabilidades de ocorrência de símbolos e, posteriormente realocados no conjunto de símbolos. Por fim, a codificação termina, quando todos os símbolos estiverem unidos a símbolos auxiliares, de forma a que a probabilidade dele seja 1, formando assim uma árvore binária. </w:t>
                            </w:r>
                          </w:p>
                          <w:p w14:paraId="5D3B3E7C" w14:textId="53879500" w:rsidR="00484B14" w:rsidRDefault="00484B14" w:rsidP="00BC1776">
                            <w:pPr>
                              <w:ind w:firstLine="720"/>
                              <w:jc w:val="both"/>
                            </w:pPr>
                            <w:r>
                              <w:t xml:space="preserve">Neste método é atribuído menos bits aos símbolos </w:t>
                            </w:r>
                            <w:r w:rsidR="006C5C4E">
                              <w:t xml:space="preserve">mais frequentes </w:t>
                            </w:r>
                            <w:r>
                              <w:t>e mais bits aos símbolos de menor fr</w:t>
                            </w:r>
                            <w:r w:rsidR="006C5C4E">
                              <w:t xml:space="preserve">equência. </w:t>
                            </w:r>
                          </w:p>
                          <w:p w14:paraId="136C09FB" w14:textId="2EE05680" w:rsidR="006C5C4E" w:rsidRDefault="006C5C4E" w:rsidP="00BC1776">
                            <w:pPr>
                              <w:jc w:val="both"/>
                              <w:rPr>
                                <w:b/>
                                <w:bCs/>
                              </w:rPr>
                            </w:pPr>
                            <w:r w:rsidRPr="006C5C4E">
                              <w:rPr>
                                <w:b/>
                                <w:bCs/>
                              </w:rPr>
                              <w:t xml:space="preserve">Informação Mútua </w:t>
                            </w:r>
                            <w:r>
                              <w:rPr>
                                <w:b/>
                                <w:bCs/>
                              </w:rPr>
                              <w:t>–</w:t>
                            </w:r>
                            <w:r w:rsidRPr="006C5C4E">
                              <w:rPr>
                                <w:b/>
                                <w:bCs/>
                              </w:rPr>
                              <w:t xml:space="preserve"> </w:t>
                            </w:r>
                            <w:r w:rsidRPr="006C5C4E">
                              <w:t>Quantidade de informação que uma variável contém sobre outra</w:t>
                            </w:r>
                            <w:r>
                              <w:rPr>
                                <w:b/>
                                <w:bCs/>
                              </w:rPr>
                              <w:t xml:space="preserve">. </w:t>
                            </w:r>
                          </w:p>
                          <w:p w14:paraId="6F6329A4" w14:textId="23B1F04B" w:rsidR="00E95384" w:rsidRDefault="00E95384" w:rsidP="00BC1776">
                            <w:pPr>
                              <w:jc w:val="both"/>
                              <w:rPr>
                                <w:noProof/>
                              </w:rPr>
                            </w:pPr>
                            <w:r>
                              <w:rPr>
                                <w:b/>
                                <w:bCs/>
                              </w:rPr>
                              <w:t xml:space="preserve">  </w:t>
                            </w:r>
                          </w:p>
                          <w:p w14:paraId="4158EA5E" w14:textId="5C69BB17" w:rsidR="00E95384" w:rsidRPr="006C5C4E" w:rsidRDefault="00E95384" w:rsidP="00BC1776">
                            <w:pPr>
                              <w:jc w:val="both"/>
                              <w:rPr>
                                <w:b/>
                                <w:bCs/>
                              </w:rPr>
                            </w:pPr>
                            <w:r>
                              <w:rPr>
                                <w:b/>
                                <w:bCs/>
                              </w:rPr>
                              <w:t xml:space="preserve">                       </w:t>
                            </w:r>
                            <w:r>
                              <w:rPr>
                                <w:noProof/>
                              </w:rPr>
                              <w:drawing>
                                <wp:inline distT="0" distB="0" distL="0" distR="0" wp14:anchorId="46DBB73A" wp14:editId="761101A3">
                                  <wp:extent cx="3550534" cy="11625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0027" cy="1168923"/>
                                          </a:xfrm>
                                          <a:prstGeom prst="rect">
                                            <a:avLst/>
                                          </a:prstGeom>
                                        </pic:spPr>
                                      </pic:pic>
                                    </a:graphicData>
                                  </a:graphic>
                                </wp:inline>
                              </w:drawing>
                            </w:r>
                          </w:p>
                          <w:p w14:paraId="3A2C0389" w14:textId="3D93B98C" w:rsidR="00F3438D" w:rsidRDefault="00F3438D"/>
                          <w:p w14:paraId="5067689F" w14:textId="6AE6B0D9" w:rsidR="00F3438D" w:rsidRDefault="00F343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E0648" id="_x0000_s1031" type="#_x0000_t202" style="position:absolute;margin-left:-28.95pt;margin-top:0;width:410.15pt;height:628.3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" stroked="f">
                <v:textbox>
                  <w:txbxContent>
                    <w:p w14:paraId="08CCFCEF" w14:textId="13824855" w:rsidR="00F3438D" w:rsidRDefault="00F3438D"/>
                    <w:p w14:paraId="081DA0FA" w14:textId="455D41B7" w:rsidR="00F3438D" w:rsidRDefault="00F3438D" w:rsidP="00BC1776">
                      <w:pPr>
                        <w:jc w:val="both"/>
                      </w:pPr>
                      <w:r w:rsidRPr="00F3438D">
                        <w:rPr>
                          <w:b/>
                          <w:bCs/>
                        </w:rPr>
                        <w:t>Entropia Máxima</w:t>
                      </w:r>
                      <w:r>
                        <w:t xml:space="preserve"> – Número de bits por símbolo necessários para codificar uma fonte, sem que esta esteja comprimida e admitindo </w:t>
                      </w:r>
                      <w:r w:rsidR="00484B14">
                        <w:t xml:space="preserve">que as probabilidades são equiprováveis.  </w:t>
                      </w:r>
                    </w:p>
                    <w:p w14:paraId="25AEF35B" w14:textId="03B14BF3" w:rsidR="00484B14" w:rsidRDefault="00484B14" w:rsidP="00BC1776">
                      <w:pPr>
                        <w:jc w:val="both"/>
                      </w:pPr>
                      <w:r>
                        <w:t xml:space="preserve">       </w:t>
                      </w:r>
                      <w:r>
                        <w:rPr>
                          <w:noProof/>
                        </w:rPr>
                        <w:drawing>
                          <wp:inline distT="0" distB="0" distL="0" distR="0" wp14:anchorId="020EF941" wp14:editId="137CD948">
                            <wp:extent cx="3057143" cy="895238"/>
                            <wp:effectExtent l="0" t="0" r="0" b="635"/>
                            <wp:docPr id="197" name="Imagem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7143" cy="895238"/>
                                    </a:xfrm>
                                    <a:prstGeom prst="rect">
                                      <a:avLst/>
                                    </a:prstGeom>
                                  </pic:spPr>
                                </pic:pic>
                              </a:graphicData>
                            </a:graphic>
                          </wp:inline>
                        </w:drawing>
                      </w:r>
                    </w:p>
                    <w:p w14:paraId="729EA89F" w14:textId="744CF9BA" w:rsidR="00484B14" w:rsidRDefault="00484B14" w:rsidP="00BC1776">
                      <w:pPr>
                        <w:ind w:firstLine="720"/>
                        <w:jc w:val="both"/>
                      </w:pPr>
                      <w:r>
                        <w:t>Com o objetivo de diminuir o espaço ocupado por um conjunto de dados num determinado dispositivo é feita, anteriormente, uma compressão desses mesmos dados.</w:t>
                      </w:r>
                    </w:p>
                    <w:p w14:paraId="48153FDE" w14:textId="30E1B075" w:rsidR="00484B14" w:rsidRDefault="00484B14" w:rsidP="00BC1776">
                      <w:pPr>
                        <w:ind w:firstLine="720"/>
                        <w:jc w:val="both"/>
                      </w:pPr>
                      <w:r>
                        <w:t xml:space="preserve">A codificação em Códigos de Huffman é uma forma de compressão de dados, baseando-se nas probabilidades de ocorrência de símbolos e, posteriormente realocados no conjunto de símbolos. Por fim, a codificação termina, quando todos os símbolos estiverem unidos a símbolos auxiliares, de forma a que a probabilidade dele seja 1, formando assim uma árvore binária. </w:t>
                      </w:r>
                    </w:p>
                    <w:p w14:paraId="5D3B3E7C" w14:textId="53879500" w:rsidR="00484B14" w:rsidRDefault="00484B14" w:rsidP="00BC1776">
                      <w:pPr>
                        <w:ind w:firstLine="720"/>
                        <w:jc w:val="both"/>
                      </w:pPr>
                      <w:r>
                        <w:t xml:space="preserve">Neste método é atribuído menos bits aos símbolos </w:t>
                      </w:r>
                      <w:r w:rsidR="006C5C4E">
                        <w:t xml:space="preserve">mais frequentes </w:t>
                      </w:r>
                      <w:r>
                        <w:t>e mais bits aos símbolos de menor fr</w:t>
                      </w:r>
                      <w:r w:rsidR="006C5C4E">
                        <w:t xml:space="preserve">equência. </w:t>
                      </w:r>
                    </w:p>
                    <w:p w14:paraId="136C09FB" w14:textId="2EE05680" w:rsidR="006C5C4E" w:rsidRDefault="006C5C4E" w:rsidP="00BC1776">
                      <w:pPr>
                        <w:jc w:val="both"/>
                        <w:rPr>
                          <w:b/>
                          <w:bCs/>
                        </w:rPr>
                      </w:pPr>
                      <w:r w:rsidRPr="006C5C4E">
                        <w:rPr>
                          <w:b/>
                          <w:bCs/>
                        </w:rPr>
                        <w:t xml:space="preserve">Informação Mútua </w:t>
                      </w:r>
                      <w:r>
                        <w:rPr>
                          <w:b/>
                          <w:bCs/>
                        </w:rPr>
                        <w:t>–</w:t>
                      </w:r>
                      <w:r w:rsidRPr="006C5C4E">
                        <w:rPr>
                          <w:b/>
                          <w:bCs/>
                        </w:rPr>
                        <w:t xml:space="preserve"> </w:t>
                      </w:r>
                      <w:r w:rsidRPr="006C5C4E">
                        <w:t>Quantidade de informação que uma variável contém sobre outra</w:t>
                      </w:r>
                      <w:r>
                        <w:rPr>
                          <w:b/>
                          <w:bCs/>
                        </w:rPr>
                        <w:t xml:space="preserve">. </w:t>
                      </w:r>
                    </w:p>
                    <w:p w14:paraId="6F6329A4" w14:textId="23B1F04B" w:rsidR="00E95384" w:rsidRDefault="00E95384" w:rsidP="00BC1776">
                      <w:pPr>
                        <w:jc w:val="both"/>
                        <w:rPr>
                          <w:noProof/>
                        </w:rPr>
                      </w:pPr>
                      <w:r>
                        <w:rPr>
                          <w:b/>
                          <w:bCs/>
                        </w:rPr>
                        <w:t xml:space="preserve">  </w:t>
                      </w:r>
                    </w:p>
                    <w:p w14:paraId="4158EA5E" w14:textId="5C69BB17" w:rsidR="00E95384" w:rsidRPr="006C5C4E" w:rsidRDefault="00E95384" w:rsidP="00BC1776">
                      <w:pPr>
                        <w:jc w:val="both"/>
                        <w:rPr>
                          <w:b/>
                          <w:bCs/>
                        </w:rPr>
                      </w:pPr>
                      <w:r>
                        <w:rPr>
                          <w:b/>
                          <w:bCs/>
                        </w:rPr>
                        <w:t xml:space="preserve">                       </w:t>
                      </w:r>
                      <w:r>
                        <w:rPr>
                          <w:noProof/>
                        </w:rPr>
                        <w:drawing>
                          <wp:inline distT="0" distB="0" distL="0" distR="0" wp14:anchorId="46DBB73A" wp14:editId="761101A3">
                            <wp:extent cx="3550534" cy="11625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0027" cy="1168923"/>
                                    </a:xfrm>
                                    <a:prstGeom prst="rect">
                                      <a:avLst/>
                                    </a:prstGeom>
                                  </pic:spPr>
                                </pic:pic>
                              </a:graphicData>
                            </a:graphic>
                          </wp:inline>
                        </w:drawing>
                      </w:r>
                    </w:p>
                    <w:p w14:paraId="3A2C0389" w14:textId="3D93B98C" w:rsidR="00F3438D" w:rsidRDefault="00F3438D"/>
                    <w:p w14:paraId="5067689F" w14:textId="6AE6B0D9" w:rsidR="00F3438D" w:rsidRDefault="00F3438D"/>
                  </w:txbxContent>
                </v:textbox>
                <w10:wrap type="square" anchorx="margin"/>
              </v:shape>
            </w:pict>
          </mc:Fallback>
        </mc:AlternateContent>
      </w:r>
      <w:r w:rsidRPr="00F3438D">
        <w:rPr>
          <w:noProof/>
          <w:sz w:val="24"/>
        </w:rPr>
        <mc:AlternateContent>
          <mc:Choice Requires="wpg">
            <w:drawing>
              <wp:anchor distT="0" distB="0" distL="228600" distR="228600" simplePos="0" relativeHeight="251662336" behindDoc="1" locked="0" layoutInCell="1" allowOverlap="1" wp14:anchorId="7E02B737" wp14:editId="0EF5A018">
                <wp:simplePos x="0" y="0"/>
                <wp:positionH relativeFrom="page">
                  <wp:posOffset>5680364</wp:posOffset>
                </wp:positionH>
                <wp:positionV relativeFrom="margin">
                  <wp:posOffset>-62865</wp:posOffset>
                </wp:positionV>
                <wp:extent cx="2167890" cy="8706485"/>
                <wp:effectExtent l="0" t="0" r="3810" b="0"/>
                <wp:wrapSquare wrapText="bothSides"/>
                <wp:docPr id="201" name="Grupo 201"/>
                <wp:cNvGraphicFramePr/>
                <a:graphic xmlns:a="http://schemas.openxmlformats.org/drawingml/2006/main">
                  <a:graphicData uri="http://schemas.microsoft.com/office/word/2010/wordprocessingGroup">
                    <wpg:wgp>
                      <wpg:cNvGrpSpPr/>
                      <wpg:grpSpPr>
                        <a:xfrm>
                          <a:off x="0" y="0"/>
                          <a:ext cx="2167890" cy="8706485"/>
                          <a:chOff x="0" y="0"/>
                          <a:chExt cx="1905000" cy="8151039"/>
                        </a:xfrm>
                      </wpg:grpSpPr>
                      <wps:wsp>
                        <wps:cNvPr id="202" name="Retângulo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tângulo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ED7FC6" w14:textId="156623CD" w:rsidR="00F3438D" w:rsidRDefault="00F3438D" w:rsidP="00F3438D">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Caixa de Texto 204"/>
                        <wps:cNvSpPr txBox="1"/>
                        <wps:spPr>
                          <a:xfrm>
                            <a:off x="0" y="196664"/>
                            <a:ext cx="1905000" cy="849377"/>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BC683" w14:textId="7D852AA9" w:rsidR="00F3438D" w:rsidRDefault="00F3438D">
                              <w:pPr>
                                <w:pStyle w:val="SemEspaamento"/>
                                <w:jc w:val="center"/>
                                <w:rPr>
                                  <w:rFonts w:asciiTheme="majorHAnsi" w:eastAsiaTheme="majorEastAsia" w:hAnsiTheme="majorHAnsi" w:cstheme="majorBidi"/>
                                  <w:caps/>
                                  <w:color w:val="3F1D5A" w:themeColor="accent1"/>
                                  <w:sz w:val="28"/>
                                  <w:szCs w:val="28"/>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2B737" id="Grupo 201" o:spid="_x0000_s1032" style="position:absolute;margin-left:447.25pt;margin-top:-4.95pt;width:170.7pt;height:685.55pt;z-index:-251654144;mso-wrap-distance-left:18pt;mso-wrap-distance-right:18pt;mso-position-horizontal-relative:page;mso-position-vertical-relative:margin;mso-width-relative:margin;mso-height-relative:margin" coordsize="19050,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">
                <v:rect id="Retângulo 202" o:spid="_x0000_s1033"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" fillcolor="#3f1d5a [3204]" stroked="f" strokeweight="2.25pt"/>
                <v:rect id="Retângulo 203" o:spid="_x0000_s1034"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" fillcolor="#3f1d5a [3204]" stroked="f" strokeweight="2.25pt">
                  <v:textbox inset=",14.4pt,8.64pt,18pt">
                    <w:txbxContent>
                      <w:p w14:paraId="68ED7FC6" w14:textId="156623CD" w:rsidR="00F3438D" w:rsidRDefault="00F3438D" w:rsidP="00F3438D">
                        <w:pPr>
                          <w:rPr>
                            <w:color w:val="FFFFFF" w:themeColor="background1"/>
                          </w:rPr>
                        </w:pPr>
                      </w:p>
                    </w:txbxContent>
                  </v:textbox>
                </v:rect>
                <v:shape id="Caixa de Texto 204" o:spid="_x0000_s1035" type="#_x0000_t202" style="position:absolute;top:1966;width:19050;height:8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" fillcolor="#3f1d5a [3204]" stroked="f" strokeweight=".5pt">
                  <v:textbox inset=",7.2pt,,7.2pt">
                    <w:txbxContent>
                      <w:p w14:paraId="7A4BC683" w14:textId="7D852AA9" w:rsidR="00F3438D" w:rsidRDefault="00F3438D">
                        <w:pPr>
                          <w:pStyle w:val="SemEspaamento"/>
                          <w:jc w:val="center"/>
                          <w:rPr>
                            <w:rFonts w:asciiTheme="majorHAnsi" w:eastAsiaTheme="majorEastAsia" w:hAnsiTheme="majorHAnsi" w:cstheme="majorBidi"/>
                            <w:caps/>
                            <w:color w:val="3F1D5A" w:themeColor="accent1"/>
                            <w:sz w:val="28"/>
                            <w:szCs w:val="28"/>
                          </w:rPr>
                        </w:pPr>
                      </w:p>
                    </w:txbxContent>
                  </v:textbox>
                </v:shape>
                <w10:wrap type="square" anchorx="page" anchory="margin"/>
              </v:group>
            </w:pict>
          </mc:Fallback>
        </mc:AlternateContent>
      </w:r>
    </w:p>
    <w:p w14:paraId="5EFC205B" w14:textId="77777777" w:rsidR="00A95C94" w:rsidRDefault="00A95C94" w:rsidP="001C62C8">
      <w:pPr>
        <w:rPr>
          <w:noProof/>
          <w:sz w:val="24"/>
        </w:rPr>
      </w:pPr>
    </w:p>
    <w:p w14:paraId="129A8F95" w14:textId="1E6C1194" w:rsidR="00F3438D" w:rsidRDefault="009831BA" w:rsidP="001C62C8">
      <w:pPr>
        <w:rPr>
          <w:noProof/>
          <w:sz w:val="24"/>
        </w:rPr>
      </w:pPr>
      <w:r>
        <w:rPr>
          <w:noProof/>
        </w:rPr>
        <w:lastRenderedPageBreak/>
        <mc:AlternateContent>
          <mc:Choice Requires="wps">
            <w:drawing>
              <wp:anchor distT="0" distB="0" distL="114300" distR="114300" simplePos="0" relativeHeight="251687936" behindDoc="0" locked="0" layoutInCell="1" allowOverlap="1" wp14:anchorId="40E137A9" wp14:editId="5C1BA01A">
                <wp:simplePos x="0" y="0"/>
                <wp:positionH relativeFrom="column">
                  <wp:posOffset>740410</wp:posOffset>
                </wp:positionH>
                <wp:positionV relativeFrom="paragraph">
                  <wp:posOffset>7065010</wp:posOffset>
                </wp:positionV>
                <wp:extent cx="939800" cy="635"/>
                <wp:effectExtent l="0" t="0" r="0"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939800" cy="635"/>
                        </a:xfrm>
                        <a:prstGeom prst="rect">
                          <a:avLst/>
                        </a:prstGeom>
                        <a:solidFill>
                          <a:prstClr val="white"/>
                        </a:solidFill>
                        <a:ln>
                          <a:noFill/>
                        </a:ln>
                      </wps:spPr>
                      <wps:txbx>
                        <w:txbxContent>
                          <w:p w14:paraId="0C26BDBE" w14:textId="2E585247" w:rsidR="00931276" w:rsidRPr="00931276" w:rsidRDefault="00931276" w:rsidP="00931276">
                            <w:pPr>
                              <w:pStyle w:val="Legenda"/>
                              <w:rPr>
                                <w:noProof/>
                                <w:color w:val="3F1D5A" w:themeColor="accent1"/>
                                <w:sz w:val="24"/>
                              </w:rPr>
                            </w:pPr>
                            <w:r w:rsidRPr="00931276">
                              <w:rPr>
                                <w:color w:val="3F1D5A" w:themeColor="accent1"/>
                              </w:rPr>
                              <w:t xml:space="preserve">Tabela </w:t>
                            </w:r>
                            <w:r w:rsidRPr="00931276">
                              <w:rPr>
                                <w:color w:val="3F1D5A" w:themeColor="accent1"/>
                              </w:rPr>
                              <w:fldChar w:fldCharType="begin"/>
                            </w:r>
                            <w:r w:rsidRPr="00931276">
                              <w:rPr>
                                <w:color w:val="3F1D5A" w:themeColor="accent1"/>
                              </w:rPr>
                              <w:instrText xml:space="preserve"> SEQ Tabela \* ARABIC </w:instrText>
                            </w:r>
                            <w:r w:rsidRPr="00931276">
                              <w:rPr>
                                <w:color w:val="3F1D5A" w:themeColor="accent1"/>
                              </w:rPr>
                              <w:fldChar w:fldCharType="separate"/>
                            </w:r>
                            <w:r w:rsidR="00DA48F0">
                              <w:rPr>
                                <w:noProof/>
                                <w:color w:val="3F1D5A" w:themeColor="accent1"/>
                              </w:rPr>
                              <w:t>1</w:t>
                            </w:r>
                            <w:r w:rsidRPr="00931276">
                              <w:rPr>
                                <w:color w:val="3F1D5A" w:themeColor="accen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E137A9" id="Caixa de texto 15" o:spid="_x0000_s1036" type="#_x0000_t202" style="position:absolute;margin-left:58.3pt;margin-top:556.3pt;width:74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" stroked="f">
                <v:textbox style="mso-fit-shape-to-text:t" inset="0,0,0,0">
                  <w:txbxContent>
                    <w:p w14:paraId="0C26BDBE" w14:textId="2E585247" w:rsidR="00931276" w:rsidRPr="00931276" w:rsidRDefault="00931276" w:rsidP="00931276">
                      <w:pPr>
                        <w:pStyle w:val="Legenda"/>
                        <w:rPr>
                          <w:noProof/>
                          <w:color w:val="3F1D5A" w:themeColor="accent1"/>
                          <w:sz w:val="24"/>
                        </w:rPr>
                      </w:pPr>
                      <w:r w:rsidRPr="00931276">
                        <w:rPr>
                          <w:color w:val="3F1D5A" w:themeColor="accent1"/>
                        </w:rPr>
                        <w:t xml:space="preserve">Tabela </w:t>
                      </w:r>
                      <w:r w:rsidRPr="00931276">
                        <w:rPr>
                          <w:color w:val="3F1D5A" w:themeColor="accent1"/>
                        </w:rPr>
                        <w:fldChar w:fldCharType="begin"/>
                      </w:r>
                      <w:r w:rsidRPr="00931276">
                        <w:rPr>
                          <w:color w:val="3F1D5A" w:themeColor="accent1"/>
                        </w:rPr>
                        <w:instrText xml:space="preserve"> SEQ Tabela \* ARABIC </w:instrText>
                      </w:r>
                      <w:r w:rsidRPr="00931276">
                        <w:rPr>
                          <w:color w:val="3F1D5A" w:themeColor="accent1"/>
                        </w:rPr>
                        <w:fldChar w:fldCharType="separate"/>
                      </w:r>
                      <w:r w:rsidR="00DA48F0">
                        <w:rPr>
                          <w:noProof/>
                          <w:color w:val="3F1D5A" w:themeColor="accent1"/>
                        </w:rPr>
                        <w:t>1</w:t>
                      </w:r>
                      <w:r w:rsidRPr="00931276">
                        <w:rPr>
                          <w:color w:val="3F1D5A" w:themeColor="accent1"/>
                        </w:rPr>
                        <w:fldChar w:fldCharType="end"/>
                      </w:r>
                    </w:p>
                  </w:txbxContent>
                </v:textbox>
                <w10:wrap type="square"/>
              </v:shape>
            </w:pict>
          </mc:Fallback>
        </mc:AlternateContent>
      </w:r>
      <w:r w:rsidRPr="00EB1B25">
        <w:rPr>
          <w:noProof/>
          <w:sz w:val="24"/>
        </w:rPr>
        <mc:AlternateContent>
          <mc:Choice Requires="wps">
            <w:drawing>
              <wp:anchor distT="45720" distB="45720" distL="114300" distR="114300" simplePos="0" relativeHeight="251668480" behindDoc="0" locked="0" layoutInCell="1" allowOverlap="1" wp14:anchorId="00AEF65B" wp14:editId="54BF4E23">
                <wp:simplePos x="0" y="0"/>
                <wp:positionH relativeFrom="margin">
                  <wp:align>left</wp:align>
                </wp:positionH>
                <wp:positionV relativeFrom="paragraph">
                  <wp:posOffset>0</wp:posOffset>
                </wp:positionV>
                <wp:extent cx="6332855" cy="7975600"/>
                <wp:effectExtent l="0" t="0" r="0" b="6350"/>
                <wp:wrapSquare wrapText="bothSides"/>
                <wp:docPr id="18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855" cy="7975600"/>
                        </a:xfrm>
                        <a:prstGeom prst="rect">
                          <a:avLst/>
                        </a:prstGeom>
                        <a:solidFill>
                          <a:srgbClr val="FFFFFF"/>
                        </a:solidFill>
                        <a:ln w="9525">
                          <a:noFill/>
                          <a:miter lim="800000"/>
                          <a:headEnd/>
                          <a:tailEnd/>
                        </a:ln>
                      </wps:spPr>
                      <wps:txbx>
                        <w:txbxContent>
                          <w:p w14:paraId="48B34F5C" w14:textId="177CE59E" w:rsidR="00EB1B25" w:rsidRDefault="00EB1B25" w:rsidP="00BC1776">
                            <w:pPr>
                              <w:jc w:val="both"/>
                            </w:pPr>
                          </w:p>
                          <w:p w14:paraId="2D81977F" w14:textId="3025F368" w:rsidR="00EB1B25" w:rsidRDefault="0092155B" w:rsidP="00873BDC">
                            <w:pPr>
                              <w:pStyle w:val="Ttulo2"/>
                            </w:pPr>
                            <w:bookmarkStart w:id="4" w:name="_Toc118470449"/>
                            <w:r>
                              <w:t>Exercício 1</w:t>
                            </w:r>
                            <w:r w:rsidR="00EB1B25">
                              <w:t xml:space="preserve"> – </w:t>
                            </w:r>
                            <w:r w:rsidR="00EB1B25" w:rsidRPr="0092155B">
                              <w:rPr>
                                <w:sz w:val="24"/>
                                <w:szCs w:val="24"/>
                              </w:rPr>
                              <w:t>Histograma de Ocorrência dos seus símbolos.</w:t>
                            </w:r>
                            <w:bookmarkEnd w:id="4"/>
                            <w:r w:rsidR="00EB1B25" w:rsidRPr="0092155B">
                              <w:rPr>
                                <w:sz w:val="24"/>
                                <w:szCs w:val="24"/>
                              </w:rPr>
                              <w:t xml:space="preserve"> </w:t>
                            </w:r>
                          </w:p>
                          <w:p w14:paraId="79F7AF44" w14:textId="77777777" w:rsidR="0092155B" w:rsidRPr="0092155B" w:rsidRDefault="0092155B" w:rsidP="0092155B"/>
                          <w:p w14:paraId="6A1EDC0F" w14:textId="010C8E30" w:rsidR="00EB1B25" w:rsidRDefault="00EB1B25" w:rsidP="00BC1776">
                            <w:pPr>
                              <w:ind w:firstLine="720"/>
                              <w:jc w:val="both"/>
                            </w:pPr>
                            <w:r>
                              <w:t xml:space="preserve">Neste exercício, criámos 3 funções: </w:t>
                            </w:r>
                            <w:r w:rsidR="0092155B" w:rsidRPr="0092155B">
                              <w:rPr>
                                <w:i/>
                                <w:iCs/>
                              </w:rPr>
                              <w:t>texto (</w:t>
                            </w:r>
                            <w:r w:rsidR="00BA5BAF" w:rsidRPr="0092155B">
                              <w:rPr>
                                <w:i/>
                                <w:iCs/>
                              </w:rPr>
                              <w:t>),</w:t>
                            </w:r>
                            <w:r w:rsidR="00BA5BAF">
                              <w:t xml:space="preserve"> </w:t>
                            </w:r>
                            <w:r w:rsidR="00BA5BAF" w:rsidRPr="0092155B">
                              <w:rPr>
                                <w:i/>
                                <w:iCs/>
                              </w:rPr>
                              <w:t>audio</w:t>
                            </w:r>
                            <w:r w:rsidRPr="0092155B">
                              <w:rPr>
                                <w:i/>
                                <w:iCs/>
                              </w:rPr>
                              <w:t>_</w:t>
                            </w:r>
                            <w:r w:rsidR="0092155B" w:rsidRPr="0092155B">
                              <w:rPr>
                                <w:i/>
                                <w:iCs/>
                              </w:rPr>
                              <w:t>imagem (</w:t>
                            </w:r>
                            <w:r w:rsidR="00BA5BAF" w:rsidRPr="0092155B">
                              <w:rPr>
                                <w:i/>
                                <w:iCs/>
                              </w:rPr>
                              <w:t>)</w:t>
                            </w:r>
                            <w:r>
                              <w:t xml:space="preserve"> e </w:t>
                            </w:r>
                            <w:r w:rsidRPr="0092155B">
                              <w:rPr>
                                <w:i/>
                                <w:iCs/>
                              </w:rPr>
                              <w:t>desenhar_</w:t>
                            </w:r>
                            <w:r w:rsidR="0092155B" w:rsidRPr="0092155B">
                              <w:rPr>
                                <w:i/>
                                <w:iCs/>
                              </w:rPr>
                              <w:t>histograma (</w:t>
                            </w:r>
                            <w:r w:rsidR="00BA5BAF" w:rsidRPr="0092155B">
                              <w:rPr>
                                <w:i/>
                                <w:iCs/>
                              </w:rPr>
                              <w:t>),</w:t>
                            </w:r>
                            <w:r w:rsidR="00BA5BAF">
                              <w:t xml:space="preserve"> cujo objetivo das primeiras duas é calcular o número de ocorrências de uma letra num ficheiro de texto/imagem/áudio. O número de ocorrências de um ficheiro de imagem é calculado da mesma forma que um ficheiro de áudio. </w:t>
                            </w:r>
                          </w:p>
                          <w:p w14:paraId="5DB48B89" w14:textId="4D7AE872" w:rsidR="0092155B" w:rsidRPr="0092155B" w:rsidRDefault="00BA5BAF" w:rsidP="0092155B">
                            <w:pPr>
                              <w:pStyle w:val="Ttulo2"/>
                              <w:rPr>
                                <w:sz w:val="24"/>
                                <w:szCs w:val="24"/>
                              </w:rPr>
                            </w:pPr>
                            <w:bookmarkStart w:id="5" w:name="_Toc118470450"/>
                            <w:r w:rsidRPr="00BA5BAF">
                              <w:t xml:space="preserve">Exercício 2 </w:t>
                            </w:r>
                            <w:r>
                              <w:t>–</w:t>
                            </w:r>
                            <w:r w:rsidRPr="00BA5BAF">
                              <w:t xml:space="preserve"> </w:t>
                            </w:r>
                            <w:r w:rsidRPr="0092155B">
                              <w:rPr>
                                <w:sz w:val="24"/>
                                <w:szCs w:val="24"/>
                              </w:rPr>
                              <w:t>Cálculo da entropia</w:t>
                            </w:r>
                            <w:bookmarkEnd w:id="5"/>
                          </w:p>
                          <w:p w14:paraId="11149350" w14:textId="77777777" w:rsidR="0092155B" w:rsidRPr="0092155B" w:rsidRDefault="0092155B" w:rsidP="0092155B"/>
                          <w:p w14:paraId="0B8B69F4" w14:textId="41D01661" w:rsidR="00BA5BAF" w:rsidRDefault="00BA5BAF" w:rsidP="00BC1776">
                            <w:pPr>
                              <w:jc w:val="both"/>
                            </w:pPr>
                            <w:r>
                              <w:tab/>
                              <w:t>Utilizando o que aprendemos na</w:t>
                            </w:r>
                            <w:r w:rsidR="00F475C2">
                              <w:t>s</w:t>
                            </w:r>
                            <w:r>
                              <w:t xml:space="preserve"> aulas teóricas e, que apresentámos a </w:t>
                            </w:r>
                            <w:r w:rsidR="00F475C2">
                              <w:t>fórmula</w:t>
                            </w:r>
                            <w:r>
                              <w:t xml:space="preserve"> acima</w:t>
                            </w:r>
                            <w:r w:rsidR="00F475C2">
                              <w:t xml:space="preserve">, criámos duas funções. Uma auxiliar, que devolve a probabilidade de ocorrência de um símbolo. E outra que calcula a entropia. </w:t>
                            </w:r>
                          </w:p>
                          <w:p w14:paraId="1EAFBE87" w14:textId="24E995D6" w:rsidR="0092155B" w:rsidRDefault="00F475C2" w:rsidP="00BC1776">
                            <w:pPr>
                              <w:jc w:val="both"/>
                              <w:rPr>
                                <w:b/>
                                <w:bCs/>
                              </w:rPr>
                            </w:pPr>
                            <w:bookmarkStart w:id="6" w:name="_Toc118470451"/>
                            <w:r w:rsidRPr="0092155B">
                              <w:rPr>
                                <w:rStyle w:val="Ttulo2Carter"/>
                              </w:rPr>
                              <w:t>Exercício 3</w:t>
                            </w:r>
                            <w:bookmarkEnd w:id="6"/>
                            <w:r w:rsidR="0092155B">
                              <w:rPr>
                                <w:b/>
                                <w:bCs/>
                              </w:rPr>
                              <w:t xml:space="preserve"> </w:t>
                            </w:r>
                            <w:r w:rsidR="0092155B" w:rsidRPr="0092155B">
                              <w:rPr>
                                <w:rStyle w:val="Ttulo2Carter"/>
                                <w:sz w:val="24"/>
                                <w:szCs w:val="24"/>
                              </w:rPr>
                              <w:t>– Análise de dados</w:t>
                            </w:r>
                          </w:p>
                          <w:p w14:paraId="0313DC70" w14:textId="32EB131D" w:rsidR="00A95C94" w:rsidRDefault="00F475C2" w:rsidP="009831BA">
                            <w:pPr>
                              <w:ind w:firstLine="720"/>
                              <w:jc w:val="both"/>
                            </w:pPr>
                            <w:r w:rsidRPr="00F475C2">
                              <w:t>Neste</w:t>
                            </w:r>
                            <w:r>
                              <w:t xml:space="preserve"> exercício, recorrendo aos exercícios anteriores, determinámos e visualizámos a distribuição estatística e a entropia de várias fontes. Vamos agora, visualizar na tabela abaixo a entropia de cada ficheiro. </w:t>
                            </w:r>
                          </w:p>
                          <w:p w14:paraId="7F4909C9" w14:textId="77777777" w:rsidR="009831BA" w:rsidRDefault="009831BA" w:rsidP="009831BA">
                            <w:pPr>
                              <w:ind w:firstLine="720"/>
                              <w:jc w:val="both"/>
                            </w:pPr>
                          </w:p>
                          <w:tbl>
                            <w:tblPr>
                              <w:tblStyle w:val="TabeladeGrelha4-Destaque3"/>
                              <w:tblW w:w="0" w:type="auto"/>
                              <w:tblInd w:w="1020" w:type="dxa"/>
                              <w:tblLook w:val="04A0" w:firstRow="1" w:lastRow="0" w:firstColumn="1" w:lastColumn="0" w:noHBand="0" w:noVBand="1"/>
                            </w:tblPr>
                            <w:tblGrid>
                              <w:gridCol w:w="3820"/>
                              <w:gridCol w:w="3820"/>
                            </w:tblGrid>
                            <w:tr w:rsidR="00F475C2" w14:paraId="09A03D84" w14:textId="77777777" w:rsidTr="0098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0F54432C" w14:textId="7B9F957A" w:rsidR="00F475C2" w:rsidRDefault="00F475C2" w:rsidP="00F475C2">
                                  <w:pPr>
                                    <w:jc w:val="center"/>
                                    <w:rPr>
                                      <w:b w:val="0"/>
                                      <w:bCs w:val="0"/>
                                    </w:rPr>
                                  </w:pPr>
                                  <w:r>
                                    <w:t>Ficheiro</w:t>
                                  </w:r>
                                </w:p>
                              </w:tc>
                              <w:tc>
                                <w:tcPr>
                                  <w:tcW w:w="3820" w:type="dxa"/>
                                </w:tcPr>
                                <w:p w14:paraId="2EA1A0BD" w14:textId="3D47EEDC" w:rsidR="00F475C2" w:rsidRDefault="00F475C2" w:rsidP="00F475C2">
                                  <w:pPr>
                                    <w:jc w:val="center"/>
                                    <w:cnfStyle w:val="100000000000" w:firstRow="1" w:lastRow="0" w:firstColumn="0" w:lastColumn="0" w:oddVBand="0" w:evenVBand="0" w:oddHBand="0" w:evenHBand="0" w:firstRowFirstColumn="0" w:firstRowLastColumn="0" w:lastRowFirstColumn="0" w:lastRowLastColumn="0"/>
                                    <w:rPr>
                                      <w:b w:val="0"/>
                                      <w:bCs w:val="0"/>
                                    </w:rPr>
                                  </w:pPr>
                                  <w:r>
                                    <w:t>Entropia (Bits/Símbolo)</w:t>
                                  </w:r>
                                </w:p>
                              </w:tc>
                            </w:tr>
                            <w:tr w:rsidR="00A92CD2" w14:paraId="3BF4118C" w14:textId="77777777" w:rsidTr="0098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auto"/>
                                </w:tcPr>
                                <w:p w14:paraId="6364B609" w14:textId="786C9C9D" w:rsidR="00A92CD2" w:rsidRPr="00F475C2" w:rsidRDefault="00A92CD2" w:rsidP="00A92CD2">
                                  <w:r>
                                    <w:t>l</w:t>
                                  </w:r>
                                  <w:r w:rsidRPr="00F475C2">
                                    <w:t>andscape.bmp</w:t>
                                  </w:r>
                                </w:p>
                              </w:tc>
                              <w:tc>
                                <w:tcPr>
                                  <w:tcW w:w="3820" w:type="dxa"/>
                                  <w:shd w:val="clear" w:color="auto" w:fill="auto"/>
                                </w:tcPr>
                                <w:p w14:paraId="29A8633E" w14:textId="41645643" w:rsidR="00A92CD2" w:rsidRPr="007A3E4C" w:rsidRDefault="00A92CD2" w:rsidP="00A92CD2">
                                  <w:pPr>
                                    <w:jc w:val="right"/>
                                    <w:cnfStyle w:val="000000100000" w:firstRow="0" w:lastRow="0" w:firstColumn="0" w:lastColumn="0" w:oddVBand="0" w:evenVBand="0" w:oddHBand="1" w:evenHBand="0" w:firstRowFirstColumn="0" w:firstRowLastColumn="0" w:lastRowFirstColumn="0" w:lastRowLastColumn="0"/>
                                  </w:pPr>
                                  <w:r>
                                    <w:rPr>
                                      <w:rFonts w:ascii="Century Gothic" w:eastAsia="Century Gothic" w:hAnsi="Century Gothic" w:cs="Century Gothic"/>
                                    </w:rPr>
                                    <w:t>7.606945</w:t>
                                  </w:r>
                                  <w:r>
                                    <w:rPr>
                                      <w:rFonts w:ascii="Century Gothic" w:eastAsia="Century Gothic" w:hAnsi="Century Gothic" w:cs="Century Gothic"/>
                                      <w:sz w:val="24"/>
                                    </w:rPr>
                                    <w:t xml:space="preserve"> </w:t>
                                  </w:r>
                                </w:p>
                              </w:tc>
                            </w:tr>
                            <w:tr w:rsidR="00A92CD2" w14:paraId="70EC61DA" w14:textId="77777777" w:rsidTr="009831BA">
                              <w:tc>
                                <w:tcPr>
                                  <w:cnfStyle w:val="001000000000" w:firstRow="0" w:lastRow="0" w:firstColumn="1" w:lastColumn="0" w:oddVBand="0" w:evenVBand="0" w:oddHBand="0" w:evenHBand="0" w:firstRowFirstColumn="0" w:firstRowLastColumn="0" w:lastRowFirstColumn="0" w:lastRowLastColumn="0"/>
                                  <w:tcW w:w="3820" w:type="dxa"/>
                                  <w:shd w:val="clear" w:color="auto" w:fill="auto"/>
                                </w:tcPr>
                                <w:p w14:paraId="1D520167" w14:textId="3592040D" w:rsidR="00A92CD2" w:rsidRPr="00F475C2" w:rsidRDefault="00A92CD2" w:rsidP="00A92CD2">
                                  <w:r>
                                    <w:t>l</w:t>
                                  </w:r>
                                  <w:r w:rsidRPr="00F475C2">
                                    <w:t>yrics.txt</w:t>
                                  </w:r>
                                </w:p>
                              </w:tc>
                              <w:tc>
                                <w:tcPr>
                                  <w:tcW w:w="3820" w:type="dxa"/>
                                  <w:shd w:val="clear" w:color="auto" w:fill="auto"/>
                                </w:tcPr>
                                <w:p w14:paraId="6E0C8237" w14:textId="6A74338F" w:rsidR="00A92CD2" w:rsidRPr="007A3E4C" w:rsidRDefault="00A92CD2" w:rsidP="00A92CD2">
                                  <w:pPr>
                                    <w:jc w:val="right"/>
                                    <w:cnfStyle w:val="000000000000" w:firstRow="0" w:lastRow="0" w:firstColumn="0" w:lastColumn="0" w:oddVBand="0" w:evenVBand="0" w:oddHBand="0" w:evenHBand="0" w:firstRowFirstColumn="0" w:firstRowLastColumn="0" w:lastRowFirstColumn="0" w:lastRowLastColumn="0"/>
                                  </w:pPr>
                                  <w:r>
                                    <w:rPr>
                                      <w:rFonts w:ascii="Century Gothic" w:eastAsia="Century Gothic" w:hAnsi="Century Gothic" w:cs="Century Gothic"/>
                                    </w:rPr>
                                    <w:t>4.410705</w:t>
                                  </w:r>
                                  <w:r>
                                    <w:rPr>
                                      <w:rFonts w:ascii="Century Gothic" w:eastAsia="Century Gothic" w:hAnsi="Century Gothic" w:cs="Century Gothic"/>
                                      <w:sz w:val="24"/>
                                    </w:rPr>
                                    <w:t xml:space="preserve"> </w:t>
                                  </w:r>
                                </w:p>
                              </w:tc>
                            </w:tr>
                            <w:tr w:rsidR="00A92CD2" w14:paraId="22E139DB" w14:textId="77777777" w:rsidTr="0098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auto"/>
                                </w:tcPr>
                                <w:p w14:paraId="3772DB5C" w14:textId="49CC85AB" w:rsidR="00A92CD2" w:rsidRPr="00F475C2" w:rsidRDefault="00A92CD2" w:rsidP="00A92CD2">
                                  <w:r w:rsidRPr="00F475C2">
                                    <w:t>MRI.bmp</w:t>
                                  </w:r>
                                </w:p>
                              </w:tc>
                              <w:tc>
                                <w:tcPr>
                                  <w:tcW w:w="3820" w:type="dxa"/>
                                  <w:shd w:val="clear" w:color="auto" w:fill="auto"/>
                                </w:tcPr>
                                <w:p w14:paraId="4C56394E" w14:textId="7A3C9F58" w:rsidR="00A92CD2" w:rsidRPr="007A3E4C" w:rsidRDefault="00A92CD2" w:rsidP="00A92CD2">
                                  <w:pPr>
                                    <w:jc w:val="right"/>
                                    <w:cnfStyle w:val="000000100000" w:firstRow="0" w:lastRow="0" w:firstColumn="0" w:lastColumn="0" w:oddVBand="0" w:evenVBand="0" w:oddHBand="1" w:evenHBand="0" w:firstRowFirstColumn="0" w:firstRowLastColumn="0" w:lastRowFirstColumn="0" w:lastRowLastColumn="0"/>
                                  </w:pPr>
                                  <w:r>
                                    <w:rPr>
                                      <w:rFonts w:ascii="Century Gothic" w:eastAsia="Century Gothic" w:hAnsi="Century Gothic" w:cs="Century Gothic"/>
                                    </w:rPr>
                                    <w:t>6.860541</w:t>
                                  </w:r>
                                  <w:r>
                                    <w:rPr>
                                      <w:rFonts w:ascii="Century Gothic" w:eastAsia="Century Gothic" w:hAnsi="Century Gothic" w:cs="Century Gothic"/>
                                      <w:sz w:val="24"/>
                                    </w:rPr>
                                    <w:t xml:space="preserve"> </w:t>
                                  </w:r>
                                </w:p>
                              </w:tc>
                            </w:tr>
                            <w:tr w:rsidR="00A92CD2" w14:paraId="41DB6115" w14:textId="77777777" w:rsidTr="009831BA">
                              <w:tc>
                                <w:tcPr>
                                  <w:cnfStyle w:val="001000000000" w:firstRow="0" w:lastRow="0" w:firstColumn="1" w:lastColumn="0" w:oddVBand="0" w:evenVBand="0" w:oddHBand="0" w:evenHBand="0" w:firstRowFirstColumn="0" w:firstRowLastColumn="0" w:lastRowFirstColumn="0" w:lastRowLastColumn="0"/>
                                  <w:tcW w:w="3820" w:type="dxa"/>
                                  <w:shd w:val="clear" w:color="auto" w:fill="auto"/>
                                </w:tcPr>
                                <w:p w14:paraId="35755C34" w14:textId="44F62BE6" w:rsidR="00A92CD2" w:rsidRPr="00F475C2" w:rsidRDefault="00A92CD2" w:rsidP="00A92CD2">
                                  <w:r w:rsidRPr="00F475C2">
                                    <w:t>MRIbin.bmp</w:t>
                                  </w:r>
                                </w:p>
                              </w:tc>
                              <w:tc>
                                <w:tcPr>
                                  <w:tcW w:w="3820" w:type="dxa"/>
                                  <w:shd w:val="clear" w:color="auto" w:fill="auto"/>
                                </w:tcPr>
                                <w:p w14:paraId="725F01F7" w14:textId="30684B1D" w:rsidR="00A92CD2" w:rsidRPr="007A3E4C" w:rsidRDefault="00A92CD2" w:rsidP="00A92CD2">
                                  <w:pPr>
                                    <w:jc w:val="right"/>
                                    <w:cnfStyle w:val="000000000000" w:firstRow="0" w:lastRow="0" w:firstColumn="0" w:lastColumn="0" w:oddVBand="0" w:evenVBand="0" w:oddHBand="0" w:evenHBand="0" w:firstRowFirstColumn="0" w:firstRowLastColumn="0" w:lastRowFirstColumn="0" w:lastRowLastColumn="0"/>
                                  </w:pPr>
                                  <w:r>
                                    <w:rPr>
                                      <w:rFonts w:ascii="Century Gothic" w:eastAsia="Century Gothic" w:hAnsi="Century Gothic" w:cs="Century Gothic"/>
                                    </w:rPr>
                                    <w:t>0.661080</w:t>
                                  </w:r>
                                  <w:r>
                                    <w:rPr>
                                      <w:rFonts w:ascii="Century Gothic" w:eastAsia="Century Gothic" w:hAnsi="Century Gothic" w:cs="Century Gothic"/>
                                      <w:sz w:val="24"/>
                                    </w:rPr>
                                    <w:t xml:space="preserve"> </w:t>
                                  </w:r>
                                </w:p>
                              </w:tc>
                            </w:tr>
                            <w:tr w:rsidR="00A92CD2" w14:paraId="110CE291" w14:textId="77777777" w:rsidTr="0098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auto"/>
                                </w:tcPr>
                                <w:p w14:paraId="18284251" w14:textId="1835C309" w:rsidR="00A92CD2" w:rsidRPr="00F475C2" w:rsidRDefault="00A92CD2" w:rsidP="00A92CD2">
                                  <w:r w:rsidRPr="00F475C2">
                                    <w:t>soundMono.wav</w:t>
                                  </w:r>
                                </w:p>
                              </w:tc>
                              <w:tc>
                                <w:tcPr>
                                  <w:tcW w:w="3820" w:type="dxa"/>
                                  <w:shd w:val="clear" w:color="auto" w:fill="auto"/>
                                </w:tcPr>
                                <w:p w14:paraId="5B84CF2D" w14:textId="7483F2FC" w:rsidR="00A92CD2" w:rsidRPr="007A3E4C" w:rsidRDefault="00A92CD2" w:rsidP="00A92CD2">
                                  <w:pPr>
                                    <w:jc w:val="right"/>
                                    <w:cnfStyle w:val="000000100000" w:firstRow="0" w:lastRow="0" w:firstColumn="0" w:lastColumn="0" w:oddVBand="0" w:evenVBand="0" w:oddHBand="1" w:evenHBand="0" w:firstRowFirstColumn="0" w:firstRowLastColumn="0" w:lastRowFirstColumn="0" w:lastRowLastColumn="0"/>
                                  </w:pPr>
                                  <w:r>
                                    <w:rPr>
                                      <w:rFonts w:ascii="Century Gothic" w:eastAsia="Century Gothic" w:hAnsi="Century Gothic" w:cs="Century Gothic"/>
                                    </w:rPr>
                                    <w:t>4.065729</w:t>
                                  </w:r>
                                  <w:r>
                                    <w:rPr>
                                      <w:rFonts w:ascii="Century Gothic" w:eastAsia="Century Gothic" w:hAnsi="Century Gothic" w:cs="Century Gothic"/>
                                      <w:sz w:val="24"/>
                                    </w:rPr>
                                    <w:t xml:space="preserve"> </w:t>
                                  </w:r>
                                </w:p>
                              </w:tc>
                            </w:tr>
                          </w:tbl>
                          <w:p w14:paraId="30DC7288" w14:textId="3C5BC549" w:rsidR="00F475C2" w:rsidRPr="00F475C2" w:rsidRDefault="00F475C2" w:rsidP="00BA5BAF">
                            <w:pPr>
                              <w:rPr>
                                <w:b/>
                                <w:bCs/>
                              </w:rPr>
                            </w:pPr>
                          </w:p>
                          <w:p w14:paraId="69D00ECD" w14:textId="7D7375C5" w:rsidR="00EB1B25" w:rsidRDefault="00EB1B25"/>
                          <w:p w14:paraId="517A1125" w14:textId="555B7CFC" w:rsidR="00A95C94" w:rsidRDefault="00A95C94"/>
                          <w:p w14:paraId="31D6A4AB" w14:textId="1277F4CA" w:rsidR="00A95C94" w:rsidRDefault="00A95C94"/>
                          <w:p w14:paraId="1EF6937F" w14:textId="77777777" w:rsidR="00A95C94" w:rsidRDefault="00A95C94"/>
                          <w:p w14:paraId="74B80857" w14:textId="5324DE7A" w:rsidR="00A95C94" w:rsidRDefault="00A95C94"/>
                          <w:p w14:paraId="4877C550" w14:textId="77777777" w:rsidR="00A95C94" w:rsidRDefault="00A95C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EF65B" id="_x0000_s1037" type="#_x0000_t202" style="position:absolute;margin-left:0;margin-top:0;width:498.65pt;height:628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" stroked="f">
                <v:textbox>
                  <w:txbxContent>
                    <w:p w14:paraId="48B34F5C" w14:textId="177CE59E" w:rsidR="00EB1B25" w:rsidRDefault="00EB1B25" w:rsidP="00BC1776">
                      <w:pPr>
                        <w:jc w:val="both"/>
                      </w:pPr>
                    </w:p>
                    <w:p w14:paraId="2D81977F" w14:textId="3025F368" w:rsidR="00EB1B25" w:rsidRDefault="0092155B" w:rsidP="00873BDC">
                      <w:pPr>
                        <w:pStyle w:val="Ttulo2"/>
                      </w:pPr>
                      <w:bookmarkStart w:id="7" w:name="_Toc118470449"/>
                      <w:r>
                        <w:t>Exercício 1</w:t>
                      </w:r>
                      <w:r w:rsidR="00EB1B25">
                        <w:t xml:space="preserve"> – </w:t>
                      </w:r>
                      <w:r w:rsidR="00EB1B25" w:rsidRPr="0092155B">
                        <w:rPr>
                          <w:sz w:val="24"/>
                          <w:szCs w:val="24"/>
                        </w:rPr>
                        <w:t>Histograma de Ocorrência dos seus símbolos.</w:t>
                      </w:r>
                      <w:bookmarkEnd w:id="7"/>
                      <w:r w:rsidR="00EB1B25" w:rsidRPr="0092155B">
                        <w:rPr>
                          <w:sz w:val="24"/>
                          <w:szCs w:val="24"/>
                        </w:rPr>
                        <w:t xml:space="preserve"> </w:t>
                      </w:r>
                    </w:p>
                    <w:p w14:paraId="79F7AF44" w14:textId="77777777" w:rsidR="0092155B" w:rsidRPr="0092155B" w:rsidRDefault="0092155B" w:rsidP="0092155B"/>
                    <w:p w14:paraId="6A1EDC0F" w14:textId="010C8E30" w:rsidR="00EB1B25" w:rsidRDefault="00EB1B25" w:rsidP="00BC1776">
                      <w:pPr>
                        <w:ind w:firstLine="720"/>
                        <w:jc w:val="both"/>
                      </w:pPr>
                      <w:r>
                        <w:t xml:space="preserve">Neste exercício, criámos 3 funções: </w:t>
                      </w:r>
                      <w:r w:rsidR="0092155B" w:rsidRPr="0092155B">
                        <w:rPr>
                          <w:i/>
                          <w:iCs/>
                        </w:rPr>
                        <w:t>texto (</w:t>
                      </w:r>
                      <w:r w:rsidR="00BA5BAF" w:rsidRPr="0092155B">
                        <w:rPr>
                          <w:i/>
                          <w:iCs/>
                        </w:rPr>
                        <w:t>),</w:t>
                      </w:r>
                      <w:r w:rsidR="00BA5BAF">
                        <w:t xml:space="preserve"> </w:t>
                      </w:r>
                      <w:r w:rsidR="00BA5BAF" w:rsidRPr="0092155B">
                        <w:rPr>
                          <w:i/>
                          <w:iCs/>
                        </w:rPr>
                        <w:t>audio</w:t>
                      </w:r>
                      <w:r w:rsidRPr="0092155B">
                        <w:rPr>
                          <w:i/>
                          <w:iCs/>
                        </w:rPr>
                        <w:t>_</w:t>
                      </w:r>
                      <w:r w:rsidR="0092155B" w:rsidRPr="0092155B">
                        <w:rPr>
                          <w:i/>
                          <w:iCs/>
                        </w:rPr>
                        <w:t>imagem (</w:t>
                      </w:r>
                      <w:r w:rsidR="00BA5BAF" w:rsidRPr="0092155B">
                        <w:rPr>
                          <w:i/>
                          <w:iCs/>
                        </w:rPr>
                        <w:t>)</w:t>
                      </w:r>
                      <w:r>
                        <w:t xml:space="preserve"> e </w:t>
                      </w:r>
                      <w:r w:rsidRPr="0092155B">
                        <w:rPr>
                          <w:i/>
                          <w:iCs/>
                        </w:rPr>
                        <w:t>desenhar_</w:t>
                      </w:r>
                      <w:r w:rsidR="0092155B" w:rsidRPr="0092155B">
                        <w:rPr>
                          <w:i/>
                          <w:iCs/>
                        </w:rPr>
                        <w:t>histograma (</w:t>
                      </w:r>
                      <w:r w:rsidR="00BA5BAF" w:rsidRPr="0092155B">
                        <w:rPr>
                          <w:i/>
                          <w:iCs/>
                        </w:rPr>
                        <w:t>),</w:t>
                      </w:r>
                      <w:r w:rsidR="00BA5BAF">
                        <w:t xml:space="preserve"> cujo objetivo das primeiras duas é calcular o número de ocorrências de uma letra num ficheiro de texto/imagem/áudio. O número de ocorrências de um ficheiro de imagem é calculado da mesma forma que um ficheiro de áudio. </w:t>
                      </w:r>
                    </w:p>
                    <w:p w14:paraId="5DB48B89" w14:textId="4D7AE872" w:rsidR="0092155B" w:rsidRPr="0092155B" w:rsidRDefault="00BA5BAF" w:rsidP="0092155B">
                      <w:pPr>
                        <w:pStyle w:val="Ttulo2"/>
                        <w:rPr>
                          <w:sz w:val="24"/>
                          <w:szCs w:val="24"/>
                        </w:rPr>
                      </w:pPr>
                      <w:bookmarkStart w:id="8" w:name="_Toc118470450"/>
                      <w:r w:rsidRPr="00BA5BAF">
                        <w:t xml:space="preserve">Exercício 2 </w:t>
                      </w:r>
                      <w:r>
                        <w:t>–</w:t>
                      </w:r>
                      <w:r w:rsidRPr="00BA5BAF">
                        <w:t xml:space="preserve"> </w:t>
                      </w:r>
                      <w:r w:rsidRPr="0092155B">
                        <w:rPr>
                          <w:sz w:val="24"/>
                          <w:szCs w:val="24"/>
                        </w:rPr>
                        <w:t>Cálculo da entropia</w:t>
                      </w:r>
                      <w:bookmarkEnd w:id="8"/>
                    </w:p>
                    <w:p w14:paraId="11149350" w14:textId="77777777" w:rsidR="0092155B" w:rsidRPr="0092155B" w:rsidRDefault="0092155B" w:rsidP="0092155B"/>
                    <w:p w14:paraId="0B8B69F4" w14:textId="41D01661" w:rsidR="00BA5BAF" w:rsidRDefault="00BA5BAF" w:rsidP="00BC1776">
                      <w:pPr>
                        <w:jc w:val="both"/>
                      </w:pPr>
                      <w:r>
                        <w:tab/>
                        <w:t>Utilizando o que aprendemos na</w:t>
                      </w:r>
                      <w:r w:rsidR="00F475C2">
                        <w:t>s</w:t>
                      </w:r>
                      <w:r>
                        <w:t xml:space="preserve"> aulas teóricas e, que apresentámos a </w:t>
                      </w:r>
                      <w:r w:rsidR="00F475C2">
                        <w:t>fórmula</w:t>
                      </w:r>
                      <w:r>
                        <w:t xml:space="preserve"> acima</w:t>
                      </w:r>
                      <w:r w:rsidR="00F475C2">
                        <w:t xml:space="preserve">, criámos duas funções. Uma auxiliar, que devolve a probabilidade de ocorrência de um símbolo. E outra que calcula a entropia. </w:t>
                      </w:r>
                    </w:p>
                    <w:p w14:paraId="1EAFBE87" w14:textId="24E995D6" w:rsidR="0092155B" w:rsidRDefault="00F475C2" w:rsidP="00BC1776">
                      <w:pPr>
                        <w:jc w:val="both"/>
                        <w:rPr>
                          <w:b/>
                          <w:bCs/>
                        </w:rPr>
                      </w:pPr>
                      <w:bookmarkStart w:id="9" w:name="_Toc118470451"/>
                      <w:r w:rsidRPr="0092155B">
                        <w:rPr>
                          <w:rStyle w:val="Ttulo2Carter"/>
                        </w:rPr>
                        <w:t>Exercício 3</w:t>
                      </w:r>
                      <w:bookmarkEnd w:id="9"/>
                      <w:r w:rsidR="0092155B">
                        <w:rPr>
                          <w:b/>
                          <w:bCs/>
                        </w:rPr>
                        <w:t xml:space="preserve"> </w:t>
                      </w:r>
                      <w:r w:rsidR="0092155B" w:rsidRPr="0092155B">
                        <w:rPr>
                          <w:rStyle w:val="Ttulo2Carter"/>
                          <w:sz w:val="24"/>
                          <w:szCs w:val="24"/>
                        </w:rPr>
                        <w:t>– Análise de dados</w:t>
                      </w:r>
                    </w:p>
                    <w:p w14:paraId="0313DC70" w14:textId="32EB131D" w:rsidR="00A95C94" w:rsidRDefault="00F475C2" w:rsidP="009831BA">
                      <w:pPr>
                        <w:ind w:firstLine="720"/>
                        <w:jc w:val="both"/>
                      </w:pPr>
                      <w:r w:rsidRPr="00F475C2">
                        <w:t>Neste</w:t>
                      </w:r>
                      <w:r>
                        <w:t xml:space="preserve"> exercício, recorrendo aos exercícios anteriores, determinámos e visualizámos a distribuição estatística e a entropia de várias fontes. Vamos agora, visualizar na tabela abaixo a entropia de cada ficheiro. </w:t>
                      </w:r>
                    </w:p>
                    <w:p w14:paraId="7F4909C9" w14:textId="77777777" w:rsidR="009831BA" w:rsidRDefault="009831BA" w:rsidP="009831BA">
                      <w:pPr>
                        <w:ind w:firstLine="720"/>
                        <w:jc w:val="both"/>
                      </w:pPr>
                    </w:p>
                    <w:tbl>
                      <w:tblPr>
                        <w:tblStyle w:val="TabeladeGrelha4-Destaque3"/>
                        <w:tblW w:w="0" w:type="auto"/>
                        <w:tblInd w:w="1020" w:type="dxa"/>
                        <w:tblLook w:val="04A0" w:firstRow="1" w:lastRow="0" w:firstColumn="1" w:lastColumn="0" w:noHBand="0" w:noVBand="1"/>
                      </w:tblPr>
                      <w:tblGrid>
                        <w:gridCol w:w="3820"/>
                        <w:gridCol w:w="3820"/>
                      </w:tblGrid>
                      <w:tr w:rsidR="00F475C2" w14:paraId="09A03D84" w14:textId="77777777" w:rsidTr="00983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0F54432C" w14:textId="7B9F957A" w:rsidR="00F475C2" w:rsidRDefault="00F475C2" w:rsidP="00F475C2">
                            <w:pPr>
                              <w:jc w:val="center"/>
                              <w:rPr>
                                <w:b w:val="0"/>
                                <w:bCs w:val="0"/>
                              </w:rPr>
                            </w:pPr>
                            <w:r>
                              <w:t>Ficheiro</w:t>
                            </w:r>
                          </w:p>
                        </w:tc>
                        <w:tc>
                          <w:tcPr>
                            <w:tcW w:w="3820" w:type="dxa"/>
                          </w:tcPr>
                          <w:p w14:paraId="2EA1A0BD" w14:textId="3D47EEDC" w:rsidR="00F475C2" w:rsidRDefault="00F475C2" w:rsidP="00F475C2">
                            <w:pPr>
                              <w:jc w:val="center"/>
                              <w:cnfStyle w:val="100000000000" w:firstRow="1" w:lastRow="0" w:firstColumn="0" w:lastColumn="0" w:oddVBand="0" w:evenVBand="0" w:oddHBand="0" w:evenHBand="0" w:firstRowFirstColumn="0" w:firstRowLastColumn="0" w:lastRowFirstColumn="0" w:lastRowLastColumn="0"/>
                              <w:rPr>
                                <w:b w:val="0"/>
                                <w:bCs w:val="0"/>
                              </w:rPr>
                            </w:pPr>
                            <w:r>
                              <w:t>Entropia (Bits/Símbolo)</w:t>
                            </w:r>
                          </w:p>
                        </w:tc>
                      </w:tr>
                      <w:tr w:rsidR="00A92CD2" w14:paraId="3BF4118C" w14:textId="77777777" w:rsidTr="0098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auto"/>
                          </w:tcPr>
                          <w:p w14:paraId="6364B609" w14:textId="786C9C9D" w:rsidR="00A92CD2" w:rsidRPr="00F475C2" w:rsidRDefault="00A92CD2" w:rsidP="00A92CD2">
                            <w:r>
                              <w:t>l</w:t>
                            </w:r>
                            <w:r w:rsidRPr="00F475C2">
                              <w:t>andscape.bmp</w:t>
                            </w:r>
                          </w:p>
                        </w:tc>
                        <w:tc>
                          <w:tcPr>
                            <w:tcW w:w="3820" w:type="dxa"/>
                            <w:shd w:val="clear" w:color="auto" w:fill="auto"/>
                          </w:tcPr>
                          <w:p w14:paraId="29A8633E" w14:textId="41645643" w:rsidR="00A92CD2" w:rsidRPr="007A3E4C" w:rsidRDefault="00A92CD2" w:rsidP="00A92CD2">
                            <w:pPr>
                              <w:jc w:val="right"/>
                              <w:cnfStyle w:val="000000100000" w:firstRow="0" w:lastRow="0" w:firstColumn="0" w:lastColumn="0" w:oddVBand="0" w:evenVBand="0" w:oddHBand="1" w:evenHBand="0" w:firstRowFirstColumn="0" w:firstRowLastColumn="0" w:lastRowFirstColumn="0" w:lastRowLastColumn="0"/>
                            </w:pPr>
                            <w:r>
                              <w:rPr>
                                <w:rFonts w:ascii="Century Gothic" w:eastAsia="Century Gothic" w:hAnsi="Century Gothic" w:cs="Century Gothic"/>
                              </w:rPr>
                              <w:t>7.606945</w:t>
                            </w:r>
                            <w:r>
                              <w:rPr>
                                <w:rFonts w:ascii="Century Gothic" w:eastAsia="Century Gothic" w:hAnsi="Century Gothic" w:cs="Century Gothic"/>
                                <w:sz w:val="24"/>
                              </w:rPr>
                              <w:t xml:space="preserve"> </w:t>
                            </w:r>
                          </w:p>
                        </w:tc>
                      </w:tr>
                      <w:tr w:rsidR="00A92CD2" w14:paraId="70EC61DA" w14:textId="77777777" w:rsidTr="009831BA">
                        <w:tc>
                          <w:tcPr>
                            <w:cnfStyle w:val="001000000000" w:firstRow="0" w:lastRow="0" w:firstColumn="1" w:lastColumn="0" w:oddVBand="0" w:evenVBand="0" w:oddHBand="0" w:evenHBand="0" w:firstRowFirstColumn="0" w:firstRowLastColumn="0" w:lastRowFirstColumn="0" w:lastRowLastColumn="0"/>
                            <w:tcW w:w="3820" w:type="dxa"/>
                            <w:shd w:val="clear" w:color="auto" w:fill="auto"/>
                          </w:tcPr>
                          <w:p w14:paraId="1D520167" w14:textId="3592040D" w:rsidR="00A92CD2" w:rsidRPr="00F475C2" w:rsidRDefault="00A92CD2" w:rsidP="00A92CD2">
                            <w:r>
                              <w:t>l</w:t>
                            </w:r>
                            <w:r w:rsidRPr="00F475C2">
                              <w:t>yrics.txt</w:t>
                            </w:r>
                          </w:p>
                        </w:tc>
                        <w:tc>
                          <w:tcPr>
                            <w:tcW w:w="3820" w:type="dxa"/>
                            <w:shd w:val="clear" w:color="auto" w:fill="auto"/>
                          </w:tcPr>
                          <w:p w14:paraId="6E0C8237" w14:textId="6A74338F" w:rsidR="00A92CD2" w:rsidRPr="007A3E4C" w:rsidRDefault="00A92CD2" w:rsidP="00A92CD2">
                            <w:pPr>
                              <w:jc w:val="right"/>
                              <w:cnfStyle w:val="000000000000" w:firstRow="0" w:lastRow="0" w:firstColumn="0" w:lastColumn="0" w:oddVBand="0" w:evenVBand="0" w:oddHBand="0" w:evenHBand="0" w:firstRowFirstColumn="0" w:firstRowLastColumn="0" w:lastRowFirstColumn="0" w:lastRowLastColumn="0"/>
                            </w:pPr>
                            <w:r>
                              <w:rPr>
                                <w:rFonts w:ascii="Century Gothic" w:eastAsia="Century Gothic" w:hAnsi="Century Gothic" w:cs="Century Gothic"/>
                              </w:rPr>
                              <w:t>4.410705</w:t>
                            </w:r>
                            <w:r>
                              <w:rPr>
                                <w:rFonts w:ascii="Century Gothic" w:eastAsia="Century Gothic" w:hAnsi="Century Gothic" w:cs="Century Gothic"/>
                                <w:sz w:val="24"/>
                              </w:rPr>
                              <w:t xml:space="preserve"> </w:t>
                            </w:r>
                          </w:p>
                        </w:tc>
                      </w:tr>
                      <w:tr w:rsidR="00A92CD2" w14:paraId="22E139DB" w14:textId="77777777" w:rsidTr="0098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auto"/>
                          </w:tcPr>
                          <w:p w14:paraId="3772DB5C" w14:textId="49CC85AB" w:rsidR="00A92CD2" w:rsidRPr="00F475C2" w:rsidRDefault="00A92CD2" w:rsidP="00A92CD2">
                            <w:r w:rsidRPr="00F475C2">
                              <w:t>MRI.bmp</w:t>
                            </w:r>
                          </w:p>
                        </w:tc>
                        <w:tc>
                          <w:tcPr>
                            <w:tcW w:w="3820" w:type="dxa"/>
                            <w:shd w:val="clear" w:color="auto" w:fill="auto"/>
                          </w:tcPr>
                          <w:p w14:paraId="4C56394E" w14:textId="7A3C9F58" w:rsidR="00A92CD2" w:rsidRPr="007A3E4C" w:rsidRDefault="00A92CD2" w:rsidP="00A92CD2">
                            <w:pPr>
                              <w:jc w:val="right"/>
                              <w:cnfStyle w:val="000000100000" w:firstRow="0" w:lastRow="0" w:firstColumn="0" w:lastColumn="0" w:oddVBand="0" w:evenVBand="0" w:oddHBand="1" w:evenHBand="0" w:firstRowFirstColumn="0" w:firstRowLastColumn="0" w:lastRowFirstColumn="0" w:lastRowLastColumn="0"/>
                            </w:pPr>
                            <w:r>
                              <w:rPr>
                                <w:rFonts w:ascii="Century Gothic" w:eastAsia="Century Gothic" w:hAnsi="Century Gothic" w:cs="Century Gothic"/>
                              </w:rPr>
                              <w:t>6.860541</w:t>
                            </w:r>
                            <w:r>
                              <w:rPr>
                                <w:rFonts w:ascii="Century Gothic" w:eastAsia="Century Gothic" w:hAnsi="Century Gothic" w:cs="Century Gothic"/>
                                <w:sz w:val="24"/>
                              </w:rPr>
                              <w:t xml:space="preserve"> </w:t>
                            </w:r>
                          </w:p>
                        </w:tc>
                      </w:tr>
                      <w:tr w:rsidR="00A92CD2" w14:paraId="41DB6115" w14:textId="77777777" w:rsidTr="009831BA">
                        <w:tc>
                          <w:tcPr>
                            <w:cnfStyle w:val="001000000000" w:firstRow="0" w:lastRow="0" w:firstColumn="1" w:lastColumn="0" w:oddVBand="0" w:evenVBand="0" w:oddHBand="0" w:evenHBand="0" w:firstRowFirstColumn="0" w:firstRowLastColumn="0" w:lastRowFirstColumn="0" w:lastRowLastColumn="0"/>
                            <w:tcW w:w="3820" w:type="dxa"/>
                            <w:shd w:val="clear" w:color="auto" w:fill="auto"/>
                          </w:tcPr>
                          <w:p w14:paraId="35755C34" w14:textId="44F62BE6" w:rsidR="00A92CD2" w:rsidRPr="00F475C2" w:rsidRDefault="00A92CD2" w:rsidP="00A92CD2">
                            <w:r w:rsidRPr="00F475C2">
                              <w:t>MRIbin.bmp</w:t>
                            </w:r>
                          </w:p>
                        </w:tc>
                        <w:tc>
                          <w:tcPr>
                            <w:tcW w:w="3820" w:type="dxa"/>
                            <w:shd w:val="clear" w:color="auto" w:fill="auto"/>
                          </w:tcPr>
                          <w:p w14:paraId="725F01F7" w14:textId="30684B1D" w:rsidR="00A92CD2" w:rsidRPr="007A3E4C" w:rsidRDefault="00A92CD2" w:rsidP="00A92CD2">
                            <w:pPr>
                              <w:jc w:val="right"/>
                              <w:cnfStyle w:val="000000000000" w:firstRow="0" w:lastRow="0" w:firstColumn="0" w:lastColumn="0" w:oddVBand="0" w:evenVBand="0" w:oddHBand="0" w:evenHBand="0" w:firstRowFirstColumn="0" w:firstRowLastColumn="0" w:lastRowFirstColumn="0" w:lastRowLastColumn="0"/>
                            </w:pPr>
                            <w:r>
                              <w:rPr>
                                <w:rFonts w:ascii="Century Gothic" w:eastAsia="Century Gothic" w:hAnsi="Century Gothic" w:cs="Century Gothic"/>
                              </w:rPr>
                              <w:t>0.661080</w:t>
                            </w:r>
                            <w:r>
                              <w:rPr>
                                <w:rFonts w:ascii="Century Gothic" w:eastAsia="Century Gothic" w:hAnsi="Century Gothic" w:cs="Century Gothic"/>
                                <w:sz w:val="24"/>
                              </w:rPr>
                              <w:t xml:space="preserve"> </w:t>
                            </w:r>
                          </w:p>
                        </w:tc>
                      </w:tr>
                      <w:tr w:rsidR="00A92CD2" w14:paraId="110CE291" w14:textId="77777777" w:rsidTr="00983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auto"/>
                          </w:tcPr>
                          <w:p w14:paraId="18284251" w14:textId="1835C309" w:rsidR="00A92CD2" w:rsidRPr="00F475C2" w:rsidRDefault="00A92CD2" w:rsidP="00A92CD2">
                            <w:r w:rsidRPr="00F475C2">
                              <w:t>soundMono.wav</w:t>
                            </w:r>
                          </w:p>
                        </w:tc>
                        <w:tc>
                          <w:tcPr>
                            <w:tcW w:w="3820" w:type="dxa"/>
                            <w:shd w:val="clear" w:color="auto" w:fill="auto"/>
                          </w:tcPr>
                          <w:p w14:paraId="5B84CF2D" w14:textId="7483F2FC" w:rsidR="00A92CD2" w:rsidRPr="007A3E4C" w:rsidRDefault="00A92CD2" w:rsidP="00A92CD2">
                            <w:pPr>
                              <w:jc w:val="right"/>
                              <w:cnfStyle w:val="000000100000" w:firstRow="0" w:lastRow="0" w:firstColumn="0" w:lastColumn="0" w:oddVBand="0" w:evenVBand="0" w:oddHBand="1" w:evenHBand="0" w:firstRowFirstColumn="0" w:firstRowLastColumn="0" w:lastRowFirstColumn="0" w:lastRowLastColumn="0"/>
                            </w:pPr>
                            <w:r>
                              <w:rPr>
                                <w:rFonts w:ascii="Century Gothic" w:eastAsia="Century Gothic" w:hAnsi="Century Gothic" w:cs="Century Gothic"/>
                              </w:rPr>
                              <w:t>4.065729</w:t>
                            </w:r>
                            <w:r>
                              <w:rPr>
                                <w:rFonts w:ascii="Century Gothic" w:eastAsia="Century Gothic" w:hAnsi="Century Gothic" w:cs="Century Gothic"/>
                                <w:sz w:val="24"/>
                              </w:rPr>
                              <w:t xml:space="preserve"> </w:t>
                            </w:r>
                          </w:p>
                        </w:tc>
                      </w:tr>
                    </w:tbl>
                    <w:p w14:paraId="30DC7288" w14:textId="3C5BC549" w:rsidR="00F475C2" w:rsidRPr="00F475C2" w:rsidRDefault="00F475C2" w:rsidP="00BA5BAF">
                      <w:pPr>
                        <w:rPr>
                          <w:b/>
                          <w:bCs/>
                        </w:rPr>
                      </w:pPr>
                    </w:p>
                    <w:p w14:paraId="69D00ECD" w14:textId="7D7375C5" w:rsidR="00EB1B25" w:rsidRDefault="00EB1B25"/>
                    <w:p w14:paraId="517A1125" w14:textId="555B7CFC" w:rsidR="00A95C94" w:rsidRDefault="00A95C94"/>
                    <w:p w14:paraId="31D6A4AB" w14:textId="1277F4CA" w:rsidR="00A95C94" w:rsidRDefault="00A95C94"/>
                    <w:p w14:paraId="1EF6937F" w14:textId="77777777" w:rsidR="00A95C94" w:rsidRDefault="00A95C94"/>
                    <w:p w14:paraId="74B80857" w14:textId="5324DE7A" w:rsidR="00A95C94" w:rsidRDefault="00A95C94"/>
                    <w:p w14:paraId="4877C550" w14:textId="77777777" w:rsidR="00A95C94" w:rsidRDefault="00A95C94"/>
                  </w:txbxContent>
                </v:textbox>
                <w10:wrap type="square" anchorx="margin"/>
              </v:shape>
            </w:pict>
          </mc:Fallback>
        </mc:AlternateContent>
      </w:r>
    </w:p>
    <w:p w14:paraId="7ED131E1" w14:textId="35D1458E" w:rsidR="00A95C94" w:rsidRPr="00A92CD2" w:rsidRDefault="001C4CEB" w:rsidP="001C62C8">
      <w:pPr>
        <w:rPr>
          <w:noProof/>
          <w:sz w:val="24"/>
          <w:lang w:val="en-US"/>
        </w:rPr>
      </w:pPr>
      <w:r w:rsidRPr="00D7441E">
        <w:rPr>
          <w:noProof/>
          <w:sz w:val="24"/>
        </w:rPr>
        <w:lastRenderedPageBreak/>
        <w:drawing>
          <wp:anchor distT="0" distB="0" distL="114300" distR="114300" simplePos="0" relativeHeight="251681792" behindDoc="0" locked="0" layoutInCell="1" allowOverlap="1" wp14:anchorId="77397DC0" wp14:editId="587C5D0F">
            <wp:simplePos x="0" y="0"/>
            <wp:positionH relativeFrom="margin">
              <wp:posOffset>3255010</wp:posOffset>
            </wp:positionH>
            <wp:positionV relativeFrom="page">
              <wp:posOffset>1151890</wp:posOffset>
            </wp:positionV>
            <wp:extent cx="3208298" cy="2126164"/>
            <wp:effectExtent l="0" t="0" r="0" b="762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08298" cy="2126164"/>
                    </a:xfrm>
                    <a:prstGeom prst="rect">
                      <a:avLst/>
                    </a:prstGeom>
                  </pic:spPr>
                </pic:pic>
              </a:graphicData>
            </a:graphic>
          </wp:anchor>
        </w:drawing>
      </w:r>
      <w:r w:rsidR="00E1080E" w:rsidRPr="00A95C94">
        <w:rPr>
          <w:noProof/>
          <w:sz w:val="24"/>
        </w:rPr>
        <w:drawing>
          <wp:anchor distT="0" distB="0" distL="114300" distR="114300" simplePos="0" relativeHeight="251671552" behindDoc="0" locked="0" layoutInCell="1" allowOverlap="1" wp14:anchorId="3AAB89A4" wp14:editId="08C7F851">
            <wp:simplePos x="0" y="0"/>
            <wp:positionH relativeFrom="column">
              <wp:posOffset>-461282</wp:posOffset>
            </wp:positionH>
            <wp:positionV relativeFrom="paragraph">
              <wp:posOffset>276860</wp:posOffset>
            </wp:positionV>
            <wp:extent cx="3398520" cy="2164080"/>
            <wp:effectExtent l="0" t="0" r="0" b="7620"/>
            <wp:wrapSquare wrapText="bothSides"/>
            <wp:docPr id="258" name="Imagem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98520" cy="2164080"/>
                    </a:xfrm>
                    <a:prstGeom prst="rect">
                      <a:avLst/>
                    </a:prstGeom>
                  </pic:spPr>
                </pic:pic>
              </a:graphicData>
            </a:graphic>
          </wp:anchor>
        </w:drawing>
      </w:r>
      <w:r w:rsidR="00A95C94" w:rsidRPr="00A92CD2">
        <w:rPr>
          <w:noProof/>
          <w:sz w:val="24"/>
          <w:lang w:val="en-US"/>
        </w:rPr>
        <w:tab/>
      </w:r>
      <w:r w:rsidR="00326CE5" w:rsidRPr="00A92CD2">
        <w:rPr>
          <w:noProof/>
          <w:sz w:val="24"/>
          <w:lang w:val="en-US"/>
        </w:rPr>
        <w:t xml:space="preserve">      </w:t>
      </w:r>
      <w:r w:rsidR="00A95C94" w:rsidRPr="00A92CD2">
        <w:rPr>
          <w:b/>
          <w:bCs/>
          <w:noProof/>
          <w:sz w:val="24"/>
          <w:lang w:val="en-US"/>
        </w:rPr>
        <w:t>1.”landscape.bmp”</w:t>
      </w:r>
      <w:r w:rsidR="00E1080E" w:rsidRPr="00A92CD2">
        <w:rPr>
          <w:noProof/>
          <w:lang w:val="en-US"/>
        </w:rPr>
        <w:t xml:space="preserve">                                                       </w:t>
      </w:r>
      <w:r w:rsidR="00326CE5" w:rsidRPr="00A92CD2">
        <w:rPr>
          <w:noProof/>
          <w:lang w:val="en-US"/>
        </w:rPr>
        <w:t xml:space="preserve">      </w:t>
      </w:r>
      <w:r w:rsidR="00E1080E" w:rsidRPr="00A92CD2">
        <w:rPr>
          <w:noProof/>
          <w:lang w:val="en-US"/>
        </w:rPr>
        <w:t xml:space="preserve"> </w:t>
      </w:r>
      <w:r w:rsidR="00E1080E" w:rsidRPr="00A92CD2">
        <w:rPr>
          <w:b/>
          <w:bCs/>
          <w:noProof/>
          <w:lang w:val="en-US"/>
        </w:rPr>
        <w:t>2. “</w:t>
      </w:r>
      <w:r w:rsidRPr="00A92CD2">
        <w:rPr>
          <w:b/>
          <w:bCs/>
          <w:noProof/>
          <w:lang w:val="en-US"/>
        </w:rPr>
        <w:t>lyrics.txt</w:t>
      </w:r>
      <w:r w:rsidR="00E1080E" w:rsidRPr="00A92CD2">
        <w:rPr>
          <w:b/>
          <w:bCs/>
          <w:noProof/>
          <w:lang w:val="en-US"/>
        </w:rPr>
        <w:t>”</w:t>
      </w:r>
    </w:p>
    <w:p w14:paraId="434AE734" w14:textId="2F0F179F" w:rsidR="00E1080E" w:rsidRPr="00A92CD2" w:rsidRDefault="001C4CEB" w:rsidP="00E1080E">
      <w:pPr>
        <w:rPr>
          <w:sz w:val="24"/>
          <w:lang w:val="en-US"/>
        </w:rPr>
      </w:pPr>
      <w:r w:rsidRPr="00BC1776">
        <w:rPr>
          <w:noProof/>
          <w:sz w:val="24"/>
        </w:rPr>
        <mc:AlternateContent>
          <mc:Choice Requires="wps">
            <w:drawing>
              <wp:anchor distT="45720" distB="45720" distL="114300" distR="114300" simplePos="0" relativeHeight="251683840" behindDoc="0" locked="0" layoutInCell="1" allowOverlap="1" wp14:anchorId="03AF77AD" wp14:editId="47156719">
                <wp:simplePos x="0" y="0"/>
                <wp:positionH relativeFrom="column">
                  <wp:posOffset>3571875</wp:posOffset>
                </wp:positionH>
                <wp:positionV relativeFrom="paragraph">
                  <wp:posOffset>1972310</wp:posOffset>
                </wp:positionV>
                <wp:extent cx="2857500" cy="914400"/>
                <wp:effectExtent l="0" t="0" r="0" b="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solidFill>
                          <a:srgbClr val="FFFFFF"/>
                        </a:solidFill>
                        <a:ln w="9525">
                          <a:noFill/>
                          <a:miter lim="800000"/>
                          <a:headEnd/>
                          <a:tailEnd/>
                        </a:ln>
                      </wps:spPr>
                      <wps:txbx>
                        <w:txbxContent>
                          <w:p w14:paraId="2F42BB40" w14:textId="3B48D118" w:rsidR="00BC1776" w:rsidRDefault="00BC1776" w:rsidP="001C4CEB">
                            <w:pPr>
                              <w:ind w:firstLine="720"/>
                              <w:jc w:val="both"/>
                            </w:pPr>
                            <w:r>
                              <w:t>Nesta fonte (texto) analisámos que existe alguma dispersão, dado que as letras minúsculas ocorrem com mais frequência que as maiúsculas.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F77AD" id="_x0000_s1038" type="#_x0000_t202" style="position:absolute;margin-left:281.25pt;margin-top:155.3pt;width:225pt;height:1in;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" stroked="f">
                <v:textbox>
                  <w:txbxContent>
                    <w:p w14:paraId="2F42BB40" w14:textId="3B48D118" w:rsidR="00BC1776" w:rsidRDefault="00BC1776" w:rsidP="001C4CEB">
                      <w:pPr>
                        <w:ind w:firstLine="720"/>
                        <w:jc w:val="both"/>
                      </w:pPr>
                      <w:r>
                        <w:t>Nesta fonte (texto) analisámos que existe alguma dispersão, dado que as letras minúsculas ocorrem com mais frequência que as maiúsculas.</w:t>
                      </w:r>
                    </w:p>
                  </w:txbxContent>
                </v:textbox>
                <w10:wrap type="square"/>
              </v:shape>
            </w:pict>
          </mc:Fallback>
        </mc:AlternateContent>
      </w:r>
      <w:r w:rsidRPr="00A95C94">
        <w:rPr>
          <w:noProof/>
          <w:sz w:val="24"/>
        </w:rPr>
        <mc:AlternateContent>
          <mc:Choice Requires="wps">
            <w:drawing>
              <wp:anchor distT="45720" distB="45720" distL="114300" distR="114300" simplePos="0" relativeHeight="251670528" behindDoc="0" locked="0" layoutInCell="1" allowOverlap="1" wp14:anchorId="6B97604E" wp14:editId="325D3D6B">
                <wp:simplePos x="0" y="0"/>
                <wp:positionH relativeFrom="margin">
                  <wp:align>left</wp:align>
                </wp:positionH>
                <wp:positionV relativeFrom="paragraph">
                  <wp:posOffset>1976755</wp:posOffset>
                </wp:positionV>
                <wp:extent cx="3003550" cy="1120775"/>
                <wp:effectExtent l="0" t="0" r="6350" b="3175"/>
                <wp:wrapSquare wrapText="bothSides"/>
                <wp:docPr id="25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1120775"/>
                        </a:xfrm>
                        <a:prstGeom prst="rect">
                          <a:avLst/>
                        </a:prstGeom>
                        <a:solidFill>
                          <a:srgbClr val="FFFFFF"/>
                        </a:solidFill>
                        <a:ln w="9525">
                          <a:noFill/>
                          <a:miter lim="800000"/>
                          <a:headEnd/>
                          <a:tailEnd/>
                        </a:ln>
                      </wps:spPr>
                      <wps:txbx>
                        <w:txbxContent>
                          <w:p w14:paraId="29FF01B7" w14:textId="66CBE2BC" w:rsidR="00A95C94" w:rsidRDefault="00D7441E" w:rsidP="00BC1776">
                            <w:pPr>
                              <w:ind w:firstLine="720"/>
                              <w:jc w:val="both"/>
                            </w:pPr>
                            <w:r>
                              <w:t>Esta imagem revela um maior valor de entropia, uma vez que é uma imagem em tons de cinzento (pixéis variam entre 0 e 255). Os valores estão distribuídos de forme uniforme.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7604E" id="_x0000_s1039" type="#_x0000_t202" style="position:absolute;margin-left:0;margin-top:155.65pt;width:236.5pt;height:88.2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" stroked="f">
                <v:textbox>
                  <w:txbxContent>
                    <w:p w14:paraId="29FF01B7" w14:textId="66CBE2BC" w:rsidR="00A95C94" w:rsidRDefault="00D7441E" w:rsidP="00BC1776">
                      <w:pPr>
                        <w:ind w:firstLine="720"/>
                        <w:jc w:val="both"/>
                      </w:pPr>
                      <w:r>
                        <w:t>Esta imagem revela um maior valor de entropia, uma vez que é uma imagem em tons de cinzento (pixéis variam entre 0 e 255). Os valores estão distribuídos de forme uniforme.</w:t>
                      </w:r>
                    </w:p>
                  </w:txbxContent>
                </v:textbox>
                <w10:wrap type="square" anchorx="margin"/>
              </v:shape>
            </w:pict>
          </mc:Fallback>
        </mc:AlternateContent>
      </w:r>
    </w:p>
    <w:p w14:paraId="7A1379D8" w14:textId="1BA34279" w:rsidR="00E1080E" w:rsidRPr="00A92CD2" w:rsidRDefault="00E1080E" w:rsidP="00E1080E">
      <w:pPr>
        <w:rPr>
          <w:sz w:val="24"/>
          <w:lang w:val="en-US"/>
        </w:rPr>
      </w:pPr>
    </w:p>
    <w:p w14:paraId="3829142A" w14:textId="674BA776" w:rsidR="00E1080E" w:rsidRPr="00A92CD2" w:rsidRDefault="00E1080E" w:rsidP="00E1080E">
      <w:pPr>
        <w:rPr>
          <w:sz w:val="24"/>
          <w:lang w:val="en-US"/>
        </w:rPr>
      </w:pPr>
    </w:p>
    <w:p w14:paraId="01F5F24A" w14:textId="159843EE" w:rsidR="00E1080E" w:rsidRPr="00A92CD2" w:rsidRDefault="00E1080E" w:rsidP="00E1080E">
      <w:pPr>
        <w:rPr>
          <w:sz w:val="24"/>
          <w:lang w:val="en-US"/>
        </w:rPr>
      </w:pPr>
    </w:p>
    <w:p w14:paraId="286B88FC" w14:textId="2BD8293D" w:rsidR="00E1080E" w:rsidRPr="00E1080E" w:rsidRDefault="001C4CEB" w:rsidP="00E1080E">
      <w:pPr>
        <w:rPr>
          <w:b/>
          <w:bCs/>
          <w:sz w:val="24"/>
        </w:rPr>
      </w:pPr>
      <w:r w:rsidRPr="00E1080E">
        <w:rPr>
          <w:b/>
          <w:bCs/>
          <w:noProof/>
          <w:sz w:val="24"/>
        </w:rPr>
        <w:drawing>
          <wp:anchor distT="0" distB="0" distL="114300" distR="114300" simplePos="0" relativeHeight="251672576" behindDoc="0" locked="0" layoutInCell="1" allowOverlap="1" wp14:anchorId="496FDC9E" wp14:editId="4D4E649B">
            <wp:simplePos x="0" y="0"/>
            <wp:positionH relativeFrom="margin">
              <wp:posOffset>3082290</wp:posOffset>
            </wp:positionH>
            <wp:positionV relativeFrom="margin">
              <wp:posOffset>4288790</wp:posOffset>
            </wp:positionV>
            <wp:extent cx="3375660" cy="2148840"/>
            <wp:effectExtent l="0" t="0" r="0" b="381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75660" cy="2148840"/>
                    </a:xfrm>
                    <a:prstGeom prst="rect">
                      <a:avLst/>
                    </a:prstGeom>
                  </pic:spPr>
                </pic:pic>
              </a:graphicData>
            </a:graphic>
          </wp:anchor>
        </w:drawing>
      </w:r>
      <w:r w:rsidRPr="00E1080E">
        <w:rPr>
          <w:noProof/>
          <w:sz w:val="24"/>
        </w:rPr>
        <w:drawing>
          <wp:anchor distT="0" distB="0" distL="114300" distR="114300" simplePos="0" relativeHeight="251675648" behindDoc="0" locked="0" layoutInCell="1" allowOverlap="1" wp14:anchorId="69DF5598" wp14:editId="330721CC">
            <wp:simplePos x="0" y="0"/>
            <wp:positionH relativeFrom="margin">
              <wp:posOffset>-331470</wp:posOffset>
            </wp:positionH>
            <wp:positionV relativeFrom="margin">
              <wp:posOffset>4300855</wp:posOffset>
            </wp:positionV>
            <wp:extent cx="3353091" cy="2133785"/>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53091" cy="2133785"/>
                    </a:xfrm>
                    <a:prstGeom prst="rect">
                      <a:avLst/>
                    </a:prstGeom>
                  </pic:spPr>
                </pic:pic>
              </a:graphicData>
            </a:graphic>
          </wp:anchor>
        </w:drawing>
      </w:r>
      <w:r w:rsidR="00E1080E" w:rsidRPr="00A92CD2">
        <w:rPr>
          <w:sz w:val="24"/>
          <w:lang w:val="en-US"/>
        </w:rPr>
        <w:t xml:space="preserve">                      </w:t>
      </w:r>
      <w:r w:rsidRPr="00A92CD2">
        <w:rPr>
          <w:sz w:val="24"/>
          <w:lang w:val="en-US"/>
        </w:rPr>
        <w:t xml:space="preserve"> </w:t>
      </w:r>
      <w:r w:rsidR="00E1080E" w:rsidRPr="00A92CD2">
        <w:rPr>
          <w:b/>
          <w:bCs/>
          <w:sz w:val="24"/>
          <w:lang w:val="en-US"/>
        </w:rPr>
        <w:t>3. “</w:t>
      </w:r>
      <w:proofErr w:type="gramStart"/>
      <w:r w:rsidR="00E1080E" w:rsidRPr="00A92CD2">
        <w:rPr>
          <w:b/>
          <w:bCs/>
          <w:sz w:val="24"/>
          <w:lang w:val="en-US"/>
        </w:rPr>
        <w:t xml:space="preserve">MRI.bmp”   </w:t>
      </w:r>
      <w:proofErr w:type="gramEnd"/>
      <w:r w:rsidR="00E1080E" w:rsidRPr="00A92CD2">
        <w:rPr>
          <w:b/>
          <w:bCs/>
          <w:sz w:val="24"/>
          <w:lang w:val="en-US"/>
        </w:rPr>
        <w:t xml:space="preserve">                                                          4.</w:t>
      </w:r>
      <w:r w:rsidR="00E1080E" w:rsidRPr="00A92CD2">
        <w:rPr>
          <w:lang w:val="en-US"/>
        </w:rPr>
        <w:t xml:space="preserve"> </w:t>
      </w:r>
      <w:r w:rsidR="00E1080E" w:rsidRPr="00E1080E">
        <w:rPr>
          <w:b/>
          <w:bCs/>
        </w:rPr>
        <w:t>“</w:t>
      </w:r>
      <w:r>
        <w:rPr>
          <w:b/>
          <w:bCs/>
        </w:rPr>
        <w:t>MRIbin.bmp</w:t>
      </w:r>
      <w:r w:rsidR="00E1080E" w:rsidRPr="00E1080E">
        <w:rPr>
          <w:b/>
          <w:bCs/>
        </w:rPr>
        <w:t>”</w:t>
      </w:r>
    </w:p>
    <w:p w14:paraId="1324AC5F" w14:textId="2B0BF95E" w:rsidR="00E1080E" w:rsidRPr="00E1080E" w:rsidRDefault="001C4CEB" w:rsidP="00E1080E">
      <w:pPr>
        <w:rPr>
          <w:sz w:val="24"/>
        </w:rPr>
      </w:pPr>
      <w:r w:rsidRPr="00E1080E">
        <w:rPr>
          <w:noProof/>
          <w:sz w:val="24"/>
        </w:rPr>
        <mc:AlternateContent>
          <mc:Choice Requires="wps">
            <w:drawing>
              <wp:anchor distT="45720" distB="45720" distL="114300" distR="114300" simplePos="0" relativeHeight="251674624" behindDoc="0" locked="0" layoutInCell="1" allowOverlap="1" wp14:anchorId="052FD80A" wp14:editId="0D216043">
                <wp:simplePos x="0" y="0"/>
                <wp:positionH relativeFrom="column">
                  <wp:posOffset>3568700</wp:posOffset>
                </wp:positionH>
                <wp:positionV relativeFrom="paragraph">
                  <wp:posOffset>2120265</wp:posOffset>
                </wp:positionV>
                <wp:extent cx="2946400" cy="1273175"/>
                <wp:effectExtent l="0" t="0" r="6350" b="3175"/>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1273175"/>
                        </a:xfrm>
                        <a:prstGeom prst="rect">
                          <a:avLst/>
                        </a:prstGeom>
                        <a:solidFill>
                          <a:srgbClr val="FFFFFF"/>
                        </a:solidFill>
                        <a:ln w="9525">
                          <a:noFill/>
                          <a:miter lim="800000"/>
                          <a:headEnd/>
                          <a:tailEnd/>
                        </a:ln>
                      </wps:spPr>
                      <wps:txbx>
                        <w:txbxContent>
                          <w:p w14:paraId="72C3EBB9" w14:textId="67F5CB7F" w:rsidR="00E1080E" w:rsidRDefault="00D7441E" w:rsidP="00BC1776">
                            <w:pPr>
                              <w:ind w:firstLine="720"/>
                              <w:jc w:val="both"/>
                            </w:pPr>
                            <w:r>
                              <w:t xml:space="preserve">Esta imagem apresenta o menor valor de entropia, uma vez que se trata </w:t>
                            </w:r>
                            <w:r w:rsidR="00BC1776">
                              <w:t>de uma imagem binária, cujo alfabeto contém apenas 2 símbolos (0-Preto/255-Branco).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FD80A" id="_x0000_s1040" type="#_x0000_t202" style="position:absolute;margin-left:281pt;margin-top:166.95pt;width:232pt;height:10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" stroked="f">
                <v:textbox>
                  <w:txbxContent>
                    <w:p w14:paraId="72C3EBB9" w14:textId="67F5CB7F" w:rsidR="00E1080E" w:rsidRDefault="00D7441E" w:rsidP="00BC1776">
                      <w:pPr>
                        <w:ind w:firstLine="720"/>
                        <w:jc w:val="both"/>
                      </w:pPr>
                      <w:r>
                        <w:t xml:space="preserve">Esta imagem apresenta o menor valor de entropia, uma vez que se trata </w:t>
                      </w:r>
                      <w:r w:rsidR="00BC1776">
                        <w:t>de uma imagem binária, cujo alfabeto contém apenas 2 símbolos (0-Preto/255-Branco).</w:t>
                      </w:r>
                    </w:p>
                  </w:txbxContent>
                </v:textbox>
                <w10:wrap type="square"/>
              </v:shape>
            </w:pict>
          </mc:Fallback>
        </mc:AlternateContent>
      </w:r>
      <w:r w:rsidRPr="00E1080E">
        <w:rPr>
          <w:noProof/>
          <w:sz w:val="24"/>
        </w:rPr>
        <mc:AlternateContent>
          <mc:Choice Requires="wps">
            <w:drawing>
              <wp:anchor distT="45720" distB="45720" distL="114300" distR="114300" simplePos="0" relativeHeight="251677696" behindDoc="0" locked="0" layoutInCell="1" allowOverlap="1" wp14:anchorId="68002372" wp14:editId="54A2ED20">
                <wp:simplePos x="0" y="0"/>
                <wp:positionH relativeFrom="column">
                  <wp:posOffset>139700</wp:posOffset>
                </wp:positionH>
                <wp:positionV relativeFrom="paragraph">
                  <wp:posOffset>2181225</wp:posOffset>
                </wp:positionV>
                <wp:extent cx="2832100" cy="1404620"/>
                <wp:effectExtent l="0" t="0" r="6350" b="1905"/>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1404620"/>
                        </a:xfrm>
                        <a:prstGeom prst="rect">
                          <a:avLst/>
                        </a:prstGeom>
                        <a:solidFill>
                          <a:srgbClr val="FFFFFF"/>
                        </a:solidFill>
                        <a:ln w="9525">
                          <a:noFill/>
                          <a:miter lim="800000"/>
                          <a:headEnd/>
                          <a:tailEnd/>
                        </a:ln>
                      </wps:spPr>
                      <wps:txbx>
                        <w:txbxContent>
                          <w:p w14:paraId="5D247D3F" w14:textId="134FF865" w:rsidR="00E1080E" w:rsidRDefault="00BC1776" w:rsidP="00BC1776">
                            <w:pPr>
                              <w:ind w:firstLine="720"/>
                              <w:jc w:val="both"/>
                            </w:pPr>
                            <w:r>
                              <w:t xml:space="preserve">Nesta fonte, existe uma maior diferença de valores dependendo das zonas do gráfico. É de reparar que existe os símbolos iniciais são mais recorrentes que os finais.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002372" id="_x0000_s1041" type="#_x0000_t202" style="position:absolute;margin-left:11pt;margin-top:171.75pt;width:223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" stroked="f">
                <v:textbox style="mso-fit-shape-to-text:t">
                  <w:txbxContent>
                    <w:p w14:paraId="5D247D3F" w14:textId="134FF865" w:rsidR="00E1080E" w:rsidRDefault="00BC1776" w:rsidP="00BC1776">
                      <w:pPr>
                        <w:ind w:firstLine="720"/>
                        <w:jc w:val="both"/>
                      </w:pPr>
                      <w:r>
                        <w:t xml:space="preserve">Nesta fonte, existe uma maior diferença de valores dependendo das zonas do gráfico. É de reparar que existe os símbolos iniciais são mais recorrentes que os finais. </w:t>
                      </w:r>
                    </w:p>
                  </w:txbxContent>
                </v:textbox>
                <w10:wrap type="square"/>
              </v:shape>
            </w:pict>
          </mc:Fallback>
        </mc:AlternateContent>
      </w:r>
    </w:p>
    <w:p w14:paraId="61FD5D6D" w14:textId="7C0987C7" w:rsidR="00E1080E" w:rsidRPr="00E1080E" w:rsidRDefault="00E1080E" w:rsidP="00E1080E">
      <w:pPr>
        <w:rPr>
          <w:sz w:val="24"/>
        </w:rPr>
      </w:pPr>
    </w:p>
    <w:p w14:paraId="2C4E268C" w14:textId="0D81D0F7" w:rsidR="00E1080E" w:rsidRPr="00E1080E" w:rsidRDefault="00E1080E" w:rsidP="00E1080E">
      <w:pPr>
        <w:rPr>
          <w:sz w:val="24"/>
        </w:rPr>
      </w:pPr>
    </w:p>
    <w:p w14:paraId="4E20438E" w14:textId="17E4D28A" w:rsidR="00E1080E" w:rsidRPr="00E1080E" w:rsidRDefault="00E1080E" w:rsidP="00E1080E">
      <w:pPr>
        <w:rPr>
          <w:sz w:val="24"/>
        </w:rPr>
      </w:pPr>
    </w:p>
    <w:p w14:paraId="30ACF74F" w14:textId="064F037F" w:rsidR="00E1080E" w:rsidRDefault="00E1080E" w:rsidP="00E1080E">
      <w:pPr>
        <w:rPr>
          <w:sz w:val="24"/>
        </w:rPr>
      </w:pPr>
    </w:p>
    <w:p w14:paraId="2045C564" w14:textId="71333812" w:rsidR="00D7441E" w:rsidRDefault="00D7441E" w:rsidP="00E1080E">
      <w:pPr>
        <w:rPr>
          <w:sz w:val="24"/>
        </w:rPr>
      </w:pPr>
    </w:p>
    <w:p w14:paraId="1DDEAB95" w14:textId="2A160F12" w:rsidR="00D7441E" w:rsidRPr="001C4CEB" w:rsidRDefault="001C4CEB" w:rsidP="00E1080E">
      <w:pPr>
        <w:rPr>
          <w:b/>
          <w:bCs/>
          <w:sz w:val="24"/>
        </w:rPr>
      </w:pPr>
      <w:r>
        <w:rPr>
          <w:sz w:val="24"/>
        </w:rPr>
        <w:lastRenderedPageBreak/>
        <w:tab/>
      </w:r>
      <w:r>
        <w:rPr>
          <w:sz w:val="24"/>
        </w:rPr>
        <w:tab/>
      </w:r>
      <w:r>
        <w:rPr>
          <w:sz w:val="24"/>
        </w:rPr>
        <w:tab/>
      </w:r>
      <w:r>
        <w:rPr>
          <w:sz w:val="24"/>
        </w:rPr>
        <w:tab/>
      </w:r>
      <w:r>
        <w:rPr>
          <w:sz w:val="24"/>
        </w:rPr>
        <w:tab/>
        <w:t xml:space="preserve">        </w:t>
      </w:r>
      <w:r w:rsidRPr="001C4CEB">
        <w:rPr>
          <w:b/>
          <w:bCs/>
          <w:sz w:val="24"/>
        </w:rPr>
        <w:t>5.</w:t>
      </w:r>
      <w:r w:rsidRPr="001C4CEB">
        <w:rPr>
          <w:b/>
          <w:bCs/>
        </w:rPr>
        <w:t xml:space="preserve"> “soundMono.wav”</w:t>
      </w:r>
    </w:p>
    <w:p w14:paraId="19C0DA0A" w14:textId="2F5255D8" w:rsidR="00D7441E" w:rsidRDefault="001C4CEB" w:rsidP="00E1080E">
      <w:pPr>
        <w:rPr>
          <w:sz w:val="24"/>
        </w:rPr>
      </w:pPr>
      <w:r w:rsidRPr="00E1080E">
        <w:rPr>
          <w:noProof/>
          <w:sz w:val="24"/>
        </w:rPr>
        <w:drawing>
          <wp:anchor distT="0" distB="0" distL="114300" distR="114300" simplePos="0" relativeHeight="251678720" behindDoc="0" locked="0" layoutInCell="1" allowOverlap="1" wp14:anchorId="2B42E07A" wp14:editId="0C91F97F">
            <wp:simplePos x="0" y="0"/>
            <wp:positionH relativeFrom="margin">
              <wp:align>center</wp:align>
            </wp:positionH>
            <wp:positionV relativeFrom="margin">
              <wp:posOffset>403860</wp:posOffset>
            </wp:positionV>
            <wp:extent cx="3291840" cy="2164080"/>
            <wp:effectExtent l="0" t="0" r="3810" b="762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91840" cy="2164080"/>
                    </a:xfrm>
                    <a:prstGeom prst="rect">
                      <a:avLst/>
                    </a:prstGeom>
                  </pic:spPr>
                </pic:pic>
              </a:graphicData>
            </a:graphic>
          </wp:anchor>
        </w:drawing>
      </w:r>
      <w:r w:rsidR="00D7441E">
        <w:rPr>
          <w:sz w:val="24"/>
        </w:rPr>
        <w:tab/>
      </w:r>
      <w:r w:rsidR="00D7441E">
        <w:rPr>
          <w:sz w:val="24"/>
        </w:rPr>
        <w:tab/>
      </w:r>
      <w:r w:rsidR="00D7441E">
        <w:rPr>
          <w:sz w:val="24"/>
        </w:rPr>
        <w:tab/>
      </w:r>
      <w:r w:rsidR="00D7441E">
        <w:rPr>
          <w:sz w:val="24"/>
        </w:rPr>
        <w:tab/>
      </w:r>
      <w:r w:rsidR="00D7441E">
        <w:rPr>
          <w:sz w:val="24"/>
        </w:rPr>
        <w:tab/>
      </w:r>
      <w:r w:rsidR="00D7441E">
        <w:rPr>
          <w:sz w:val="24"/>
        </w:rPr>
        <w:tab/>
      </w:r>
    </w:p>
    <w:p w14:paraId="02F2F0A9" w14:textId="4234CE37" w:rsidR="00F01E73" w:rsidRPr="00F01E73" w:rsidRDefault="00F01E73" w:rsidP="00F01E73">
      <w:pPr>
        <w:rPr>
          <w:sz w:val="24"/>
        </w:rPr>
      </w:pPr>
    </w:p>
    <w:p w14:paraId="1552E7B5" w14:textId="7C733597" w:rsidR="00F01E73" w:rsidRPr="00F01E73" w:rsidRDefault="00F01E73" w:rsidP="00F01E73">
      <w:pPr>
        <w:rPr>
          <w:sz w:val="24"/>
        </w:rPr>
      </w:pPr>
    </w:p>
    <w:p w14:paraId="31AC1F20" w14:textId="28D2FF4A" w:rsidR="00F01E73" w:rsidRPr="00F01E73" w:rsidRDefault="00F01E73" w:rsidP="00F01E73">
      <w:pPr>
        <w:rPr>
          <w:sz w:val="24"/>
        </w:rPr>
      </w:pPr>
    </w:p>
    <w:p w14:paraId="43D345FB" w14:textId="5D4FF363" w:rsidR="00F01E73" w:rsidRPr="00F01E73" w:rsidRDefault="00F01E73" w:rsidP="00F01E73">
      <w:pPr>
        <w:rPr>
          <w:sz w:val="24"/>
        </w:rPr>
      </w:pPr>
    </w:p>
    <w:p w14:paraId="2D6F5BEB" w14:textId="6BFC7FC9" w:rsidR="00F01E73" w:rsidRPr="00F01E73" w:rsidRDefault="001C4CEB" w:rsidP="00F01E73">
      <w:pPr>
        <w:rPr>
          <w:sz w:val="24"/>
        </w:rPr>
      </w:pPr>
      <w:r w:rsidRPr="00D7441E">
        <w:rPr>
          <w:noProof/>
          <w:sz w:val="24"/>
        </w:rPr>
        <mc:AlternateContent>
          <mc:Choice Requires="wps">
            <w:drawing>
              <wp:anchor distT="45720" distB="45720" distL="114300" distR="114300" simplePos="0" relativeHeight="251680768" behindDoc="0" locked="0" layoutInCell="1" allowOverlap="1" wp14:anchorId="5AE198A0" wp14:editId="69356B6B">
                <wp:simplePos x="0" y="0"/>
                <wp:positionH relativeFrom="column">
                  <wp:posOffset>1924050</wp:posOffset>
                </wp:positionH>
                <wp:positionV relativeFrom="paragraph">
                  <wp:posOffset>53975</wp:posOffset>
                </wp:positionV>
                <wp:extent cx="2743200" cy="1404620"/>
                <wp:effectExtent l="0" t="0" r="0" b="1905"/>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noFill/>
                          <a:miter lim="800000"/>
                          <a:headEnd/>
                          <a:tailEnd/>
                        </a:ln>
                      </wps:spPr>
                      <wps:txbx>
                        <w:txbxContent>
                          <w:p w14:paraId="444A7F9C" w14:textId="4D46CA28" w:rsidR="00D7441E" w:rsidRDefault="00BC1776" w:rsidP="00F01E73">
                            <w:pPr>
                              <w:ind w:firstLine="720"/>
                              <w:jc w:val="both"/>
                            </w:pPr>
                            <w:r>
                              <w:t>Nesta fonte (som), observa-se uma sim</w:t>
                            </w:r>
                            <w:r w:rsidR="00F01E73">
                              <w:t>etria no centro, havendo maior concentração nesse ponto e, menor concentração à sua volta.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E198A0" id="_x0000_s1042" type="#_x0000_t202" style="position:absolute;margin-left:151.5pt;margin-top:4.25pt;width:3in;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" stroked="f">
                <v:textbox style="mso-fit-shape-to-text:t">
                  <w:txbxContent>
                    <w:p w14:paraId="444A7F9C" w14:textId="4D46CA28" w:rsidR="00D7441E" w:rsidRDefault="00BC1776" w:rsidP="00F01E73">
                      <w:pPr>
                        <w:ind w:firstLine="720"/>
                        <w:jc w:val="both"/>
                      </w:pPr>
                      <w:r>
                        <w:t>Nesta fonte (som), observa-se uma sim</w:t>
                      </w:r>
                      <w:r w:rsidR="00F01E73">
                        <w:t>etria no centro, havendo maior concentração nesse ponto e, menor concentração à sua volta.</w:t>
                      </w:r>
                    </w:p>
                  </w:txbxContent>
                </v:textbox>
                <w10:wrap type="square"/>
              </v:shape>
            </w:pict>
          </mc:Fallback>
        </mc:AlternateContent>
      </w:r>
    </w:p>
    <w:p w14:paraId="61A697B7" w14:textId="3ADE494C" w:rsidR="00F01E73" w:rsidRPr="00F01E73" w:rsidRDefault="00F01E73" w:rsidP="00F01E73">
      <w:pPr>
        <w:rPr>
          <w:sz w:val="24"/>
        </w:rPr>
      </w:pPr>
    </w:p>
    <w:p w14:paraId="489393DD" w14:textId="609C4F50" w:rsidR="00F01E73" w:rsidRPr="00F01E73" w:rsidRDefault="00F01E73" w:rsidP="00F01E73">
      <w:pPr>
        <w:rPr>
          <w:sz w:val="24"/>
        </w:rPr>
      </w:pPr>
    </w:p>
    <w:p w14:paraId="1305FC72" w14:textId="5DB0C1F3" w:rsidR="00F01E73" w:rsidRDefault="00F01E73" w:rsidP="00F01E73">
      <w:pPr>
        <w:rPr>
          <w:sz w:val="24"/>
        </w:rPr>
      </w:pPr>
    </w:p>
    <w:p w14:paraId="3F72605F" w14:textId="624E6993" w:rsidR="00F01E73" w:rsidRPr="0092155B" w:rsidRDefault="00F01E73" w:rsidP="0092155B">
      <w:pPr>
        <w:pStyle w:val="Ttulo2"/>
        <w:rPr>
          <w:sz w:val="24"/>
          <w:szCs w:val="24"/>
        </w:rPr>
      </w:pPr>
      <w:bookmarkStart w:id="10" w:name="_Toc118300226"/>
      <w:bookmarkStart w:id="11" w:name="_Toc118302927"/>
      <w:bookmarkStart w:id="12" w:name="_Toc118304771"/>
      <w:bookmarkStart w:id="13" w:name="_Toc118305195"/>
      <w:bookmarkStart w:id="14" w:name="_Toc118370704"/>
      <w:bookmarkStart w:id="15" w:name="_Toc118387324"/>
      <w:bookmarkStart w:id="16" w:name="_Toc118453293"/>
      <w:bookmarkStart w:id="17" w:name="_Toc118470452"/>
      <w:r w:rsidRPr="002B31BA">
        <w:rPr>
          <w:u w:val="single"/>
        </w:rPr>
        <w:t>Pergunta:</w:t>
      </w:r>
      <w:r>
        <w:t xml:space="preserve"> </w:t>
      </w:r>
      <w:r w:rsidRPr="0092155B">
        <w:rPr>
          <w:sz w:val="24"/>
          <w:szCs w:val="24"/>
        </w:rPr>
        <w:t>Será possível comprimir cada uma das fontes de forma não destrutiva?</w:t>
      </w:r>
      <w:bookmarkEnd w:id="10"/>
      <w:bookmarkEnd w:id="11"/>
      <w:bookmarkEnd w:id="12"/>
      <w:bookmarkEnd w:id="13"/>
      <w:bookmarkEnd w:id="14"/>
      <w:bookmarkEnd w:id="15"/>
      <w:bookmarkEnd w:id="16"/>
      <w:bookmarkEnd w:id="17"/>
      <w:r w:rsidRPr="0092155B">
        <w:rPr>
          <w:sz w:val="24"/>
          <w:szCs w:val="24"/>
        </w:rPr>
        <w:t xml:space="preserve"> </w:t>
      </w:r>
    </w:p>
    <w:p w14:paraId="650FEC1A" w14:textId="07C3BE03" w:rsidR="0092155B" w:rsidRPr="0092155B" w:rsidRDefault="00F01E73" w:rsidP="0092155B">
      <w:pPr>
        <w:rPr>
          <w:b/>
          <w:bCs/>
        </w:rPr>
      </w:pPr>
      <w:r w:rsidRPr="002B31BA">
        <w:tab/>
      </w:r>
      <w:r w:rsidR="0092155B">
        <w:tab/>
      </w:r>
      <w:r w:rsidRPr="0092155B">
        <w:rPr>
          <w:b/>
          <w:bCs/>
          <w:sz w:val="24"/>
          <w:szCs w:val="24"/>
        </w:rPr>
        <w:t>Se sim, qual a compressão máxima que se consegue alcançar?</w:t>
      </w:r>
    </w:p>
    <w:p w14:paraId="7F980333" w14:textId="5DB28E3B" w:rsidR="002B31BA" w:rsidRDefault="002B31BA" w:rsidP="00873BDC">
      <w:pPr>
        <w:tabs>
          <w:tab w:val="left" w:pos="1116"/>
        </w:tabs>
        <w:jc w:val="both"/>
        <w:rPr>
          <w:sz w:val="24"/>
        </w:rPr>
      </w:pPr>
      <w:r>
        <w:rPr>
          <w:sz w:val="24"/>
        </w:rPr>
        <w:tab/>
        <w:t>Primeiro, é necessário explicar o que é a compressão de dados, portanto a compressão de dados é o ato de reduzir o espaço ocupado por dados num determinado dispositivo. Para comprimir dados é de extrema importância reduzir a redundância, uma vez que muitos dados contêm informações redundantes que podem, ou precisam de ser eliminadas de alguma forma. Assim, garantimos que os dados comprimidos serão idênticos aos dados originais, de forma a que se realizamos o processo inverso iremos obter os dados originais.</w:t>
      </w:r>
    </w:p>
    <w:p w14:paraId="4BE58783" w14:textId="4EF1CE54" w:rsidR="0092155B" w:rsidRDefault="002B31BA" w:rsidP="00873BDC">
      <w:pPr>
        <w:tabs>
          <w:tab w:val="left" w:pos="1116"/>
        </w:tabs>
        <w:jc w:val="both"/>
        <w:rPr>
          <w:sz w:val="24"/>
        </w:rPr>
      </w:pPr>
      <w:r>
        <w:rPr>
          <w:sz w:val="24"/>
        </w:rPr>
        <w:tab/>
        <w:t xml:space="preserve">Respondendo à questão, sim, é possível comprimir cada uma das fontes de forma não destrutiva, uma vez que, os valores de entropia obtidos são, sempre, inferiores </w:t>
      </w:r>
      <w:r w:rsidR="00873BDC">
        <w:rPr>
          <w:sz w:val="24"/>
        </w:rPr>
        <w:t>ao número de bits necessários para codificar cada símbolo. Para o cálculo da taxa de compressão máxima, é necessário utilizar a seguinte formula:</w:t>
      </w:r>
    </w:p>
    <w:p w14:paraId="287A9191" w14:textId="339144D8" w:rsidR="002B31BA" w:rsidRDefault="0092155B" w:rsidP="00873BDC">
      <w:pPr>
        <w:tabs>
          <w:tab w:val="left" w:pos="1116"/>
        </w:tabs>
        <w:jc w:val="both"/>
        <w:rPr>
          <w:sz w:val="24"/>
        </w:rPr>
      </w:pPr>
      <w:r w:rsidRPr="00873BDC">
        <w:rPr>
          <w:noProof/>
          <w:sz w:val="24"/>
        </w:rPr>
        <w:drawing>
          <wp:anchor distT="0" distB="0" distL="114300" distR="114300" simplePos="0" relativeHeight="251684864" behindDoc="0" locked="0" layoutInCell="1" allowOverlap="1" wp14:anchorId="7EDF56B1" wp14:editId="0603AF56">
            <wp:simplePos x="0" y="0"/>
            <wp:positionH relativeFrom="margin">
              <wp:posOffset>10795</wp:posOffset>
            </wp:positionH>
            <wp:positionV relativeFrom="margin">
              <wp:posOffset>7366000</wp:posOffset>
            </wp:positionV>
            <wp:extent cx="2522439" cy="1158340"/>
            <wp:effectExtent l="0" t="0" r="0" b="381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22439" cy="1158340"/>
                    </a:xfrm>
                    <a:prstGeom prst="rect">
                      <a:avLst/>
                    </a:prstGeom>
                  </pic:spPr>
                </pic:pic>
              </a:graphicData>
            </a:graphic>
          </wp:anchor>
        </w:drawing>
      </w:r>
      <w:r w:rsidR="00873BDC">
        <w:rPr>
          <w:sz w:val="24"/>
        </w:rPr>
        <w:t xml:space="preserve"> </w:t>
      </w:r>
    </w:p>
    <w:p w14:paraId="613F54EB" w14:textId="784CF057" w:rsidR="0092155B" w:rsidRDefault="0092155B" w:rsidP="00873BDC">
      <w:pPr>
        <w:tabs>
          <w:tab w:val="left" w:pos="1116"/>
        </w:tabs>
        <w:jc w:val="both"/>
        <w:rPr>
          <w:sz w:val="24"/>
        </w:rPr>
      </w:pPr>
      <w:r w:rsidRPr="00873BDC">
        <w:rPr>
          <w:noProof/>
          <w:sz w:val="24"/>
        </w:rPr>
        <mc:AlternateContent>
          <mc:Choice Requires="wps">
            <w:drawing>
              <wp:anchor distT="45720" distB="45720" distL="114300" distR="114300" simplePos="0" relativeHeight="251656191" behindDoc="0" locked="0" layoutInCell="1" allowOverlap="1" wp14:anchorId="1C3A44F8" wp14:editId="7A7988A2">
                <wp:simplePos x="0" y="0"/>
                <wp:positionH relativeFrom="margin">
                  <wp:posOffset>3857625</wp:posOffset>
                </wp:positionH>
                <wp:positionV relativeFrom="margin">
                  <wp:align>bottom</wp:align>
                </wp:positionV>
                <wp:extent cx="2360930" cy="1404620"/>
                <wp:effectExtent l="0" t="0" r="1270" b="1905"/>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296FC35" w14:textId="70442FCD" w:rsidR="00873BDC" w:rsidRDefault="00873BDC" w:rsidP="00873BDC">
                            <w:pPr>
                              <w:jc w:val="both"/>
                            </w:pPr>
                            <w:r>
                              <w:t>Corresponde a entropia máxima para uma fonte com um alfabeto de (k) símbolos.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3A44F8" id="_x0000_s1043" type="#_x0000_t202" style="position:absolute;left:0;text-align:left;margin-left:303.75pt;margin-top:0;width:185.9pt;height:110.6pt;z-index:251656191;visibility:visible;mso-wrap-style:square;mso-width-percent:400;mso-height-percent:200;mso-wrap-distance-left:9pt;mso-wrap-distance-top:3.6pt;mso-wrap-distance-right:9pt;mso-wrap-distance-bottom:3.6pt;mso-position-horizontal:absolute;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72l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" stroked="f">
                <v:textbox style="mso-fit-shape-to-text:t">
                  <w:txbxContent>
                    <w:p w14:paraId="5296FC35" w14:textId="70442FCD" w:rsidR="00873BDC" w:rsidRDefault="00873BDC" w:rsidP="00873BDC">
                      <w:pPr>
                        <w:jc w:val="both"/>
                      </w:pPr>
                      <w:r>
                        <w:t>Corresponde a entropia máxima para uma fonte com um alfabeto de (k) símbolos.</w:t>
                      </w:r>
                    </w:p>
                  </w:txbxContent>
                </v:textbox>
                <w10:wrap type="square" anchorx="margin" anchory="margin"/>
              </v:shape>
            </w:pict>
          </mc:Fallback>
        </mc:AlternateContent>
      </w:r>
      <w:r>
        <w:rPr>
          <w:noProof/>
          <w:sz w:val="24"/>
        </w:rPr>
        <mc:AlternateContent>
          <mc:Choice Requires="wps">
            <w:drawing>
              <wp:anchor distT="0" distB="0" distL="114300" distR="114300" simplePos="0" relativeHeight="251685888" behindDoc="0" locked="0" layoutInCell="1" allowOverlap="1" wp14:anchorId="3A53C1AE" wp14:editId="4C3942CB">
                <wp:simplePos x="0" y="0"/>
                <wp:positionH relativeFrom="margin">
                  <wp:posOffset>2133600</wp:posOffset>
                </wp:positionH>
                <wp:positionV relativeFrom="margin">
                  <wp:posOffset>8362950</wp:posOffset>
                </wp:positionV>
                <wp:extent cx="1496060" cy="6350"/>
                <wp:effectExtent l="0" t="57150" r="27940" b="88900"/>
                <wp:wrapSquare wrapText="bothSides"/>
                <wp:docPr id="11" name="Conexão reta unidirecional 11"/>
                <wp:cNvGraphicFramePr/>
                <a:graphic xmlns:a="http://schemas.openxmlformats.org/drawingml/2006/main">
                  <a:graphicData uri="http://schemas.microsoft.com/office/word/2010/wordprocessingShape">
                    <wps:wsp>
                      <wps:cNvCnPr/>
                      <wps:spPr>
                        <a:xfrm>
                          <a:off x="0" y="0"/>
                          <a:ext cx="149606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633B47" id="_x0000_t32" coordsize="21600,21600" o:spt="32" o:oned="t" path="m,l21600,21600e" filled="f">
                <v:path arrowok="t" fillok="f" o:connecttype="none"/>
                <o:lock v:ext="edit" shapetype="t"/>
              </v:shapetype>
              <v:shape id="Conexão reta unidirecional 11" o:spid="_x0000_s1026" type="#_x0000_t32" style="position:absolute;margin-left:168pt;margin-top:658.5pt;width:117.8pt;height:.5pt;z-index:251685888;visibility:visible;mso-wrap-style:square;mso-wrap-distance-left:9pt;mso-wrap-distance-top:0;mso-wrap-distance-right:9pt;mso-wrap-distance-bottom:0;mso-position-horizontal:absolute;mso-position-horizontal-relative:margin;mso-position-vertical:absolute;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" strokecolor="#3b1b55 [3044]">
                <v:stroke endarrow="block"/>
                <w10:wrap type="square" anchorx="margin" anchory="margin"/>
              </v:shape>
            </w:pict>
          </mc:Fallback>
        </mc:AlternateContent>
      </w:r>
    </w:p>
    <w:p w14:paraId="00206D58" w14:textId="793265DE" w:rsidR="0092155B" w:rsidRDefault="0092155B" w:rsidP="00873BDC">
      <w:pPr>
        <w:tabs>
          <w:tab w:val="left" w:pos="1116"/>
        </w:tabs>
        <w:jc w:val="both"/>
        <w:rPr>
          <w:sz w:val="24"/>
        </w:rPr>
      </w:pPr>
    </w:p>
    <w:p w14:paraId="0666B776" w14:textId="3670C80D" w:rsidR="00873BDC" w:rsidRDefault="0092155B" w:rsidP="0092155B">
      <w:pPr>
        <w:tabs>
          <w:tab w:val="left" w:pos="1116"/>
        </w:tabs>
        <w:jc w:val="both"/>
        <w:rPr>
          <w:sz w:val="24"/>
        </w:rPr>
      </w:pPr>
      <w:r>
        <w:rPr>
          <w:sz w:val="24"/>
        </w:rPr>
        <w:lastRenderedPageBreak/>
        <w:tab/>
        <w:t>Após a aplicação da fórmula anterior, colocámos a informação toda na seguinte tabela:</w:t>
      </w:r>
    </w:p>
    <w:tbl>
      <w:tblPr>
        <w:tblStyle w:val="TabeladeGrelha4-Destaque3"/>
        <w:tblW w:w="5000" w:type="pct"/>
        <w:tblLook w:val="04A0" w:firstRow="1" w:lastRow="0" w:firstColumn="1" w:lastColumn="0" w:noHBand="0" w:noVBand="1"/>
      </w:tblPr>
      <w:tblGrid>
        <w:gridCol w:w="1982"/>
        <w:gridCol w:w="2257"/>
        <w:gridCol w:w="3197"/>
        <w:gridCol w:w="2300"/>
      </w:tblGrid>
      <w:tr w:rsidR="0092155B" w14:paraId="4108F5C6" w14:textId="77777777" w:rsidTr="00A92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pct"/>
          </w:tcPr>
          <w:p w14:paraId="782BCA03" w14:textId="3DDCC378" w:rsidR="0092155B" w:rsidRDefault="00705739" w:rsidP="00705739">
            <w:pPr>
              <w:tabs>
                <w:tab w:val="left" w:pos="1116"/>
              </w:tabs>
              <w:jc w:val="center"/>
              <w:rPr>
                <w:sz w:val="24"/>
              </w:rPr>
            </w:pPr>
            <w:r>
              <w:rPr>
                <w:sz w:val="24"/>
              </w:rPr>
              <w:t>Ficheiro</w:t>
            </w:r>
          </w:p>
        </w:tc>
        <w:tc>
          <w:tcPr>
            <w:tcW w:w="1159" w:type="pct"/>
          </w:tcPr>
          <w:p w14:paraId="42F1BBAB" w14:textId="247E2F23" w:rsidR="00705739" w:rsidRPr="00705739" w:rsidRDefault="00705739" w:rsidP="00705739">
            <w:pPr>
              <w:tabs>
                <w:tab w:val="left" w:pos="1116"/>
              </w:tabs>
              <w:jc w:val="center"/>
              <w:cnfStyle w:val="100000000000" w:firstRow="1" w:lastRow="0" w:firstColumn="0" w:lastColumn="0" w:oddVBand="0" w:evenVBand="0" w:oddHBand="0" w:evenHBand="0" w:firstRowFirstColumn="0" w:firstRowLastColumn="0" w:lastRowFirstColumn="0" w:lastRowLastColumn="0"/>
              <w:rPr>
                <w:b w:val="0"/>
                <w:bCs w:val="0"/>
                <w:sz w:val="24"/>
              </w:rPr>
            </w:pPr>
            <w:r>
              <w:rPr>
                <w:sz w:val="24"/>
              </w:rPr>
              <w:t>Entropia (bits/Símbolo)</w:t>
            </w:r>
          </w:p>
        </w:tc>
        <w:tc>
          <w:tcPr>
            <w:tcW w:w="1642" w:type="pct"/>
          </w:tcPr>
          <w:p w14:paraId="4EB967C3" w14:textId="1FBEA02A" w:rsidR="00705739" w:rsidRPr="00705739" w:rsidRDefault="00705739" w:rsidP="00705739">
            <w:pPr>
              <w:tabs>
                <w:tab w:val="left" w:pos="1116"/>
              </w:tabs>
              <w:jc w:val="center"/>
              <w:cnfStyle w:val="100000000000" w:firstRow="1" w:lastRow="0" w:firstColumn="0" w:lastColumn="0" w:oddVBand="0" w:evenVBand="0" w:oddHBand="0" w:evenHBand="0" w:firstRowFirstColumn="0" w:firstRowLastColumn="0" w:lastRowFirstColumn="0" w:lastRowLastColumn="0"/>
              <w:rPr>
                <w:b w:val="0"/>
                <w:bCs w:val="0"/>
                <w:sz w:val="24"/>
              </w:rPr>
            </w:pPr>
            <w:r>
              <w:rPr>
                <w:sz w:val="24"/>
              </w:rPr>
              <w:t>Entropia</w:t>
            </w:r>
            <w:r w:rsidR="00683174">
              <w:rPr>
                <w:sz w:val="24"/>
              </w:rPr>
              <w:t xml:space="preserve"> </w:t>
            </w:r>
            <w:r>
              <w:rPr>
                <w:sz w:val="24"/>
              </w:rPr>
              <w:t>máxima(bits/símbolo)</w:t>
            </w:r>
          </w:p>
        </w:tc>
        <w:tc>
          <w:tcPr>
            <w:tcW w:w="1181" w:type="pct"/>
          </w:tcPr>
          <w:p w14:paraId="39CE791C" w14:textId="2F8B8415" w:rsidR="0092155B" w:rsidRDefault="00705739" w:rsidP="00705739">
            <w:pPr>
              <w:tabs>
                <w:tab w:val="left" w:pos="1116"/>
              </w:tabs>
              <w:jc w:val="center"/>
              <w:cnfStyle w:val="100000000000" w:firstRow="1" w:lastRow="0" w:firstColumn="0" w:lastColumn="0" w:oddVBand="0" w:evenVBand="0" w:oddHBand="0" w:evenHBand="0" w:firstRowFirstColumn="0" w:firstRowLastColumn="0" w:lastRowFirstColumn="0" w:lastRowLastColumn="0"/>
              <w:rPr>
                <w:sz w:val="24"/>
              </w:rPr>
            </w:pPr>
            <w:r>
              <w:rPr>
                <w:sz w:val="24"/>
              </w:rPr>
              <w:t xml:space="preserve">Taxa de </w:t>
            </w:r>
            <w:r w:rsidR="00683174">
              <w:rPr>
                <w:sz w:val="24"/>
              </w:rPr>
              <w:t>Compressão (%)</w:t>
            </w:r>
          </w:p>
        </w:tc>
      </w:tr>
      <w:tr w:rsidR="00A92CD2" w14:paraId="368EE4D1" w14:textId="77777777" w:rsidTr="00A92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pct"/>
            <w:shd w:val="clear" w:color="auto" w:fill="FFFFFF" w:themeFill="background1"/>
          </w:tcPr>
          <w:p w14:paraId="0FC9752A" w14:textId="5C95C684" w:rsidR="00A92CD2" w:rsidRDefault="00A92CD2" w:rsidP="00A92CD2">
            <w:pPr>
              <w:tabs>
                <w:tab w:val="left" w:pos="1116"/>
              </w:tabs>
              <w:rPr>
                <w:sz w:val="24"/>
              </w:rPr>
            </w:pPr>
            <w:r>
              <w:t>l</w:t>
            </w:r>
            <w:r w:rsidRPr="00F475C2">
              <w:t>andscape.bmp</w:t>
            </w:r>
          </w:p>
        </w:tc>
        <w:tc>
          <w:tcPr>
            <w:tcW w:w="1159" w:type="pct"/>
            <w:shd w:val="clear" w:color="auto" w:fill="FFFFFF" w:themeFill="background1"/>
          </w:tcPr>
          <w:p w14:paraId="3EA083A1" w14:textId="7264FB06" w:rsidR="00A92CD2" w:rsidRDefault="00A92CD2" w:rsidP="00A92CD2">
            <w:pPr>
              <w:tabs>
                <w:tab w:val="left" w:pos="1116"/>
              </w:tabs>
              <w:jc w:val="right"/>
              <w:cnfStyle w:val="000000100000" w:firstRow="0" w:lastRow="0" w:firstColumn="0" w:lastColumn="0" w:oddVBand="0" w:evenVBand="0" w:oddHBand="1" w:evenHBand="0" w:firstRowFirstColumn="0" w:firstRowLastColumn="0" w:lastRowFirstColumn="0" w:lastRowLastColumn="0"/>
              <w:rPr>
                <w:sz w:val="24"/>
              </w:rPr>
            </w:pPr>
            <w:r>
              <w:rPr>
                <w:rFonts w:ascii="Century Gothic" w:eastAsia="Century Gothic" w:hAnsi="Century Gothic" w:cs="Century Gothic"/>
              </w:rPr>
              <w:t>7.606945</w:t>
            </w:r>
            <w:r>
              <w:rPr>
                <w:rFonts w:ascii="Century Gothic" w:eastAsia="Century Gothic" w:hAnsi="Century Gothic" w:cs="Century Gothic"/>
                <w:sz w:val="24"/>
              </w:rPr>
              <w:t xml:space="preserve"> </w:t>
            </w:r>
          </w:p>
        </w:tc>
        <w:tc>
          <w:tcPr>
            <w:tcW w:w="1642" w:type="pct"/>
            <w:shd w:val="clear" w:color="auto" w:fill="FFFFFF" w:themeFill="background1"/>
          </w:tcPr>
          <w:p w14:paraId="2EE69A3F" w14:textId="7C0B19EF" w:rsidR="00A92CD2" w:rsidRDefault="00A92CD2" w:rsidP="00A92CD2">
            <w:pPr>
              <w:tabs>
                <w:tab w:val="left" w:pos="1116"/>
              </w:tabs>
              <w:jc w:val="right"/>
              <w:cnfStyle w:val="000000100000" w:firstRow="0" w:lastRow="0" w:firstColumn="0" w:lastColumn="0" w:oddVBand="0" w:evenVBand="0" w:oddHBand="1" w:evenHBand="0" w:firstRowFirstColumn="0" w:firstRowLastColumn="0" w:lastRowFirstColumn="0" w:lastRowLastColumn="0"/>
              <w:rPr>
                <w:sz w:val="24"/>
              </w:rPr>
            </w:pPr>
            <w:r>
              <w:rPr>
                <w:sz w:val="24"/>
              </w:rPr>
              <w:t>8</w:t>
            </w:r>
            <w:r>
              <w:rPr>
                <w:rStyle w:val="Refdenotaderodap"/>
                <w:sz w:val="24"/>
              </w:rPr>
              <w:footnoteReference w:id="1"/>
            </w:r>
          </w:p>
        </w:tc>
        <w:tc>
          <w:tcPr>
            <w:tcW w:w="1181" w:type="pct"/>
            <w:shd w:val="clear" w:color="auto" w:fill="FFFFFF" w:themeFill="background1"/>
          </w:tcPr>
          <w:p w14:paraId="5FB825CC" w14:textId="304CDB5C" w:rsidR="00A92CD2" w:rsidRDefault="00A92CD2" w:rsidP="00A92CD2">
            <w:pPr>
              <w:tabs>
                <w:tab w:val="left" w:pos="1116"/>
              </w:tabs>
              <w:jc w:val="right"/>
              <w:cnfStyle w:val="000000100000" w:firstRow="0" w:lastRow="0" w:firstColumn="0" w:lastColumn="0" w:oddVBand="0" w:evenVBand="0" w:oddHBand="1" w:evenHBand="0" w:firstRowFirstColumn="0" w:firstRowLastColumn="0" w:lastRowFirstColumn="0" w:lastRowLastColumn="0"/>
              <w:rPr>
                <w:sz w:val="24"/>
              </w:rPr>
            </w:pPr>
            <w:r>
              <w:rPr>
                <w:sz w:val="24"/>
              </w:rPr>
              <w:t>4,913575</w:t>
            </w:r>
          </w:p>
        </w:tc>
      </w:tr>
      <w:tr w:rsidR="00A92CD2" w14:paraId="5BFF4704" w14:textId="77777777" w:rsidTr="00A92CD2">
        <w:tc>
          <w:tcPr>
            <w:tcW w:w="1018" w:type="pct"/>
            <w:shd w:val="clear" w:color="auto" w:fill="FFFFFF" w:themeFill="background1"/>
          </w:tcPr>
          <w:p w14:paraId="22ECFA5F" w14:textId="29A189B6" w:rsidR="00A92CD2" w:rsidRDefault="00A92CD2" w:rsidP="00A92CD2">
            <w:pPr>
              <w:tabs>
                <w:tab w:val="left" w:pos="1116"/>
              </w:tabs>
              <w:cnfStyle w:val="001000000000" w:firstRow="0" w:lastRow="0" w:firstColumn="1" w:lastColumn="0" w:oddVBand="0" w:evenVBand="0" w:oddHBand="0" w:evenHBand="0" w:firstRowFirstColumn="0" w:firstRowLastColumn="0" w:lastRowFirstColumn="0" w:lastRowLastColumn="0"/>
              <w:rPr>
                <w:sz w:val="24"/>
              </w:rPr>
            </w:pPr>
            <w:r>
              <w:t>l</w:t>
            </w:r>
            <w:r w:rsidRPr="00F475C2">
              <w:t>yrics.txt</w:t>
            </w:r>
          </w:p>
        </w:tc>
        <w:tc>
          <w:tcPr>
            <w:tcW w:w="1159" w:type="pct"/>
            <w:shd w:val="clear" w:color="auto" w:fill="FFFFFF" w:themeFill="background1"/>
          </w:tcPr>
          <w:p w14:paraId="784DDD2F" w14:textId="21EFCD6B" w:rsidR="00A92CD2" w:rsidRDefault="00A92CD2" w:rsidP="00A92CD2">
            <w:pPr>
              <w:tabs>
                <w:tab w:val="left" w:pos="1116"/>
              </w:tabs>
              <w:jc w:val="right"/>
              <w:rPr>
                <w:sz w:val="24"/>
              </w:rPr>
            </w:pPr>
            <w:r>
              <w:rPr>
                <w:rFonts w:ascii="Century Gothic" w:eastAsia="Century Gothic" w:hAnsi="Century Gothic" w:cs="Century Gothic"/>
              </w:rPr>
              <w:t>4.410705</w:t>
            </w:r>
            <w:r>
              <w:rPr>
                <w:rFonts w:ascii="Century Gothic" w:eastAsia="Century Gothic" w:hAnsi="Century Gothic" w:cs="Century Gothic"/>
                <w:sz w:val="24"/>
              </w:rPr>
              <w:t xml:space="preserve"> </w:t>
            </w:r>
          </w:p>
        </w:tc>
        <w:tc>
          <w:tcPr>
            <w:tcW w:w="1642" w:type="pct"/>
            <w:shd w:val="clear" w:color="auto" w:fill="FFFFFF" w:themeFill="background1"/>
          </w:tcPr>
          <w:p w14:paraId="5E2B49A3" w14:textId="7336AD19" w:rsidR="00A92CD2" w:rsidRDefault="00A92CD2" w:rsidP="00A92CD2">
            <w:pPr>
              <w:tabs>
                <w:tab w:val="left" w:pos="1116"/>
              </w:tabs>
              <w:jc w:val="right"/>
              <w:rPr>
                <w:sz w:val="24"/>
              </w:rPr>
            </w:pPr>
            <w:r>
              <w:rPr>
                <w:sz w:val="24"/>
              </w:rPr>
              <w:t xml:space="preserve">log </w:t>
            </w:r>
            <w:r w:rsidRPr="00705739">
              <w:rPr>
                <w:sz w:val="16"/>
                <w:szCs w:val="16"/>
              </w:rPr>
              <w:t>2</w:t>
            </w:r>
            <w:r>
              <w:rPr>
                <w:sz w:val="24"/>
              </w:rPr>
              <w:t xml:space="preserve"> (52)</w:t>
            </w:r>
            <w:r>
              <w:rPr>
                <w:rStyle w:val="Refdenotaderodap"/>
                <w:sz w:val="24"/>
              </w:rPr>
              <w:footnoteReference w:id="2"/>
            </w:r>
            <w:r>
              <w:rPr>
                <w:sz w:val="24"/>
              </w:rPr>
              <w:t xml:space="preserve">  </w:t>
            </w:r>
          </w:p>
        </w:tc>
        <w:tc>
          <w:tcPr>
            <w:tcW w:w="1181" w:type="pct"/>
            <w:shd w:val="clear" w:color="auto" w:fill="FFFFFF" w:themeFill="background1"/>
          </w:tcPr>
          <w:p w14:paraId="3DB4CBE8" w14:textId="181D5547" w:rsidR="00A92CD2" w:rsidRDefault="00A92CD2" w:rsidP="00A92CD2">
            <w:pPr>
              <w:tabs>
                <w:tab w:val="left" w:pos="1116"/>
              </w:tabs>
              <w:jc w:val="right"/>
              <w:rPr>
                <w:sz w:val="24"/>
              </w:rPr>
            </w:pPr>
            <w:r>
              <w:rPr>
                <w:noProof/>
              </w:rPr>
              <w:t>22,6252</w:t>
            </w:r>
          </w:p>
        </w:tc>
      </w:tr>
      <w:tr w:rsidR="00A92CD2" w14:paraId="29EFA916" w14:textId="77777777" w:rsidTr="00A92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pct"/>
            <w:shd w:val="clear" w:color="auto" w:fill="FFFFFF" w:themeFill="background1"/>
          </w:tcPr>
          <w:p w14:paraId="6B544615" w14:textId="382C4FD9" w:rsidR="00A92CD2" w:rsidRDefault="00A92CD2" w:rsidP="00A92CD2">
            <w:pPr>
              <w:tabs>
                <w:tab w:val="left" w:pos="1116"/>
              </w:tabs>
              <w:rPr>
                <w:sz w:val="24"/>
              </w:rPr>
            </w:pPr>
            <w:r w:rsidRPr="00F475C2">
              <w:t>MRI.bmp</w:t>
            </w:r>
          </w:p>
        </w:tc>
        <w:tc>
          <w:tcPr>
            <w:tcW w:w="1159" w:type="pct"/>
            <w:shd w:val="clear" w:color="auto" w:fill="FFFFFF" w:themeFill="background1"/>
          </w:tcPr>
          <w:p w14:paraId="1B118778" w14:textId="5DD9690F" w:rsidR="00A92CD2" w:rsidRDefault="00A92CD2" w:rsidP="00A92CD2">
            <w:pPr>
              <w:tabs>
                <w:tab w:val="left" w:pos="1116"/>
              </w:tabs>
              <w:jc w:val="right"/>
              <w:cnfStyle w:val="000000100000" w:firstRow="0" w:lastRow="0" w:firstColumn="0" w:lastColumn="0" w:oddVBand="0" w:evenVBand="0" w:oddHBand="1" w:evenHBand="0" w:firstRowFirstColumn="0" w:firstRowLastColumn="0" w:lastRowFirstColumn="0" w:lastRowLastColumn="0"/>
              <w:rPr>
                <w:sz w:val="24"/>
              </w:rPr>
            </w:pPr>
            <w:r>
              <w:rPr>
                <w:rFonts w:ascii="Century Gothic" w:eastAsia="Century Gothic" w:hAnsi="Century Gothic" w:cs="Century Gothic"/>
              </w:rPr>
              <w:t>6.860541</w:t>
            </w:r>
            <w:r>
              <w:rPr>
                <w:rFonts w:ascii="Century Gothic" w:eastAsia="Century Gothic" w:hAnsi="Century Gothic" w:cs="Century Gothic"/>
                <w:sz w:val="24"/>
              </w:rPr>
              <w:t xml:space="preserve"> </w:t>
            </w:r>
          </w:p>
        </w:tc>
        <w:tc>
          <w:tcPr>
            <w:tcW w:w="1642" w:type="pct"/>
            <w:shd w:val="clear" w:color="auto" w:fill="FFFFFF" w:themeFill="background1"/>
          </w:tcPr>
          <w:p w14:paraId="0A86D98B" w14:textId="7C64ADCC" w:rsidR="00A92CD2" w:rsidRDefault="00A92CD2" w:rsidP="00A92CD2">
            <w:pPr>
              <w:tabs>
                <w:tab w:val="left" w:pos="1116"/>
              </w:tabs>
              <w:jc w:val="right"/>
              <w:cnfStyle w:val="000000100000" w:firstRow="0" w:lastRow="0" w:firstColumn="0" w:lastColumn="0" w:oddVBand="0" w:evenVBand="0" w:oddHBand="1" w:evenHBand="0" w:firstRowFirstColumn="0" w:firstRowLastColumn="0" w:lastRowFirstColumn="0" w:lastRowLastColumn="0"/>
              <w:rPr>
                <w:sz w:val="24"/>
              </w:rPr>
            </w:pPr>
            <w:r>
              <w:rPr>
                <w:sz w:val="24"/>
              </w:rPr>
              <w:t>8</w:t>
            </w:r>
          </w:p>
        </w:tc>
        <w:tc>
          <w:tcPr>
            <w:tcW w:w="1181" w:type="pct"/>
            <w:shd w:val="clear" w:color="auto" w:fill="FFFFFF" w:themeFill="background1"/>
          </w:tcPr>
          <w:p w14:paraId="72545FE4" w14:textId="4FC91291" w:rsidR="00A92CD2" w:rsidRDefault="00A92CD2" w:rsidP="00A92CD2">
            <w:pPr>
              <w:tabs>
                <w:tab w:val="left" w:pos="1116"/>
              </w:tabs>
              <w:jc w:val="right"/>
              <w:cnfStyle w:val="000000100000" w:firstRow="0" w:lastRow="0" w:firstColumn="0" w:lastColumn="0" w:oddVBand="0" w:evenVBand="0" w:oddHBand="1" w:evenHBand="0" w:firstRowFirstColumn="0" w:firstRowLastColumn="0" w:lastRowFirstColumn="0" w:lastRowLastColumn="0"/>
              <w:rPr>
                <w:sz w:val="24"/>
              </w:rPr>
            </w:pPr>
            <w:r>
              <w:rPr>
                <w:sz w:val="24"/>
              </w:rPr>
              <w:t>14,24324</w:t>
            </w:r>
          </w:p>
        </w:tc>
      </w:tr>
      <w:tr w:rsidR="00A92CD2" w14:paraId="61C189F4" w14:textId="77777777" w:rsidTr="00A92CD2">
        <w:tc>
          <w:tcPr>
            <w:cnfStyle w:val="001000000000" w:firstRow="0" w:lastRow="0" w:firstColumn="1" w:lastColumn="0" w:oddVBand="0" w:evenVBand="0" w:oddHBand="0" w:evenHBand="0" w:firstRowFirstColumn="0" w:firstRowLastColumn="0" w:lastRowFirstColumn="0" w:lastRowLastColumn="0"/>
            <w:tcW w:w="1018" w:type="pct"/>
            <w:shd w:val="clear" w:color="auto" w:fill="FFFFFF" w:themeFill="background1"/>
          </w:tcPr>
          <w:p w14:paraId="6A368330" w14:textId="402ADDFF" w:rsidR="00A92CD2" w:rsidRDefault="00A92CD2" w:rsidP="00A92CD2">
            <w:pPr>
              <w:tabs>
                <w:tab w:val="left" w:pos="1116"/>
              </w:tabs>
              <w:rPr>
                <w:sz w:val="24"/>
              </w:rPr>
            </w:pPr>
            <w:r w:rsidRPr="00F475C2">
              <w:t>MRIbin.bmp</w:t>
            </w:r>
          </w:p>
        </w:tc>
        <w:tc>
          <w:tcPr>
            <w:tcW w:w="1159" w:type="pct"/>
            <w:shd w:val="clear" w:color="auto" w:fill="FFFFFF" w:themeFill="background1"/>
          </w:tcPr>
          <w:p w14:paraId="4853AC3E" w14:textId="3920306C" w:rsidR="00A92CD2" w:rsidRDefault="00A92CD2" w:rsidP="00A92CD2">
            <w:pPr>
              <w:tabs>
                <w:tab w:val="left" w:pos="1116"/>
              </w:tabs>
              <w:jc w:val="right"/>
              <w:cnfStyle w:val="000000000000" w:firstRow="0" w:lastRow="0" w:firstColumn="0" w:lastColumn="0" w:oddVBand="0" w:evenVBand="0" w:oddHBand="0" w:evenHBand="0" w:firstRowFirstColumn="0" w:firstRowLastColumn="0" w:lastRowFirstColumn="0" w:lastRowLastColumn="0"/>
              <w:rPr>
                <w:sz w:val="24"/>
              </w:rPr>
            </w:pPr>
            <w:r>
              <w:rPr>
                <w:rFonts w:ascii="Century Gothic" w:eastAsia="Century Gothic" w:hAnsi="Century Gothic" w:cs="Century Gothic"/>
              </w:rPr>
              <w:t>0.661080</w:t>
            </w:r>
            <w:r>
              <w:rPr>
                <w:rFonts w:ascii="Century Gothic" w:eastAsia="Century Gothic" w:hAnsi="Century Gothic" w:cs="Century Gothic"/>
                <w:sz w:val="24"/>
              </w:rPr>
              <w:t xml:space="preserve"> </w:t>
            </w:r>
          </w:p>
        </w:tc>
        <w:tc>
          <w:tcPr>
            <w:tcW w:w="1642" w:type="pct"/>
            <w:shd w:val="clear" w:color="auto" w:fill="FFFFFF" w:themeFill="background1"/>
          </w:tcPr>
          <w:p w14:paraId="4D039E44" w14:textId="3D6C56A2" w:rsidR="00A92CD2" w:rsidRDefault="00A92CD2" w:rsidP="00A92CD2">
            <w:pPr>
              <w:tabs>
                <w:tab w:val="left" w:pos="1116"/>
              </w:tabs>
              <w:jc w:val="right"/>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181" w:type="pct"/>
            <w:shd w:val="clear" w:color="auto" w:fill="FFFFFF" w:themeFill="background1"/>
          </w:tcPr>
          <w:p w14:paraId="1EDB6515" w14:textId="2ECCA7D9" w:rsidR="00A92CD2" w:rsidRDefault="00A92CD2" w:rsidP="00A92CD2">
            <w:pPr>
              <w:tabs>
                <w:tab w:val="left" w:pos="1116"/>
              </w:tabs>
              <w:jc w:val="right"/>
              <w:cnfStyle w:val="000000000000" w:firstRow="0" w:lastRow="0" w:firstColumn="0" w:lastColumn="0" w:oddVBand="0" w:evenVBand="0" w:oddHBand="0" w:evenHBand="0" w:firstRowFirstColumn="0" w:firstRowLastColumn="0" w:lastRowFirstColumn="0" w:lastRowLastColumn="0"/>
              <w:rPr>
                <w:sz w:val="24"/>
              </w:rPr>
            </w:pPr>
            <w:r>
              <w:rPr>
                <w:sz w:val="24"/>
              </w:rPr>
              <w:t>91,7365</w:t>
            </w:r>
          </w:p>
        </w:tc>
      </w:tr>
      <w:tr w:rsidR="00A92CD2" w14:paraId="27821E31" w14:textId="77777777" w:rsidTr="00A92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pct"/>
            <w:shd w:val="clear" w:color="auto" w:fill="FFFFFF" w:themeFill="background1"/>
          </w:tcPr>
          <w:p w14:paraId="58D63FBD" w14:textId="7AD537CF" w:rsidR="00A92CD2" w:rsidRDefault="00A92CD2" w:rsidP="00A92CD2">
            <w:pPr>
              <w:tabs>
                <w:tab w:val="left" w:pos="1116"/>
              </w:tabs>
              <w:rPr>
                <w:sz w:val="24"/>
              </w:rPr>
            </w:pPr>
            <w:r w:rsidRPr="00F475C2">
              <w:t>soundMono.wav</w:t>
            </w:r>
          </w:p>
        </w:tc>
        <w:tc>
          <w:tcPr>
            <w:tcW w:w="1159" w:type="pct"/>
            <w:shd w:val="clear" w:color="auto" w:fill="FFFFFF" w:themeFill="background1"/>
          </w:tcPr>
          <w:p w14:paraId="2E58174B" w14:textId="316E2229" w:rsidR="00A92CD2" w:rsidRDefault="00A92CD2" w:rsidP="00A92CD2">
            <w:pPr>
              <w:tabs>
                <w:tab w:val="left" w:pos="1116"/>
              </w:tabs>
              <w:jc w:val="right"/>
              <w:cnfStyle w:val="000000100000" w:firstRow="0" w:lastRow="0" w:firstColumn="0" w:lastColumn="0" w:oddVBand="0" w:evenVBand="0" w:oddHBand="1" w:evenHBand="0" w:firstRowFirstColumn="0" w:firstRowLastColumn="0" w:lastRowFirstColumn="0" w:lastRowLastColumn="0"/>
              <w:rPr>
                <w:sz w:val="24"/>
              </w:rPr>
            </w:pPr>
            <w:r>
              <w:rPr>
                <w:rFonts w:ascii="Century Gothic" w:eastAsia="Century Gothic" w:hAnsi="Century Gothic" w:cs="Century Gothic"/>
              </w:rPr>
              <w:t>4.065729</w:t>
            </w:r>
            <w:r>
              <w:rPr>
                <w:rFonts w:ascii="Century Gothic" w:eastAsia="Century Gothic" w:hAnsi="Century Gothic" w:cs="Century Gothic"/>
                <w:sz w:val="24"/>
              </w:rPr>
              <w:t xml:space="preserve"> </w:t>
            </w:r>
          </w:p>
        </w:tc>
        <w:tc>
          <w:tcPr>
            <w:tcW w:w="1642" w:type="pct"/>
            <w:shd w:val="clear" w:color="auto" w:fill="FFFFFF" w:themeFill="background1"/>
          </w:tcPr>
          <w:p w14:paraId="048265BA" w14:textId="00445182" w:rsidR="00A92CD2" w:rsidRDefault="00A92CD2" w:rsidP="00A92CD2">
            <w:pPr>
              <w:tabs>
                <w:tab w:val="left" w:pos="1116"/>
              </w:tabs>
              <w:jc w:val="right"/>
              <w:cnfStyle w:val="000000100000" w:firstRow="0" w:lastRow="0" w:firstColumn="0" w:lastColumn="0" w:oddVBand="0" w:evenVBand="0" w:oddHBand="1" w:evenHBand="0" w:firstRowFirstColumn="0" w:firstRowLastColumn="0" w:lastRowFirstColumn="0" w:lastRowLastColumn="0"/>
              <w:rPr>
                <w:sz w:val="24"/>
              </w:rPr>
            </w:pPr>
            <w:r>
              <w:rPr>
                <w:sz w:val="24"/>
              </w:rPr>
              <w:t>8</w:t>
            </w:r>
          </w:p>
        </w:tc>
        <w:tc>
          <w:tcPr>
            <w:tcW w:w="1181" w:type="pct"/>
            <w:shd w:val="clear" w:color="auto" w:fill="FFFFFF" w:themeFill="background1"/>
          </w:tcPr>
          <w:p w14:paraId="19853D01" w14:textId="3926B149" w:rsidR="00A92CD2" w:rsidRDefault="00A92CD2" w:rsidP="00A92CD2">
            <w:pPr>
              <w:keepNext/>
              <w:tabs>
                <w:tab w:val="left" w:pos="1116"/>
              </w:tabs>
              <w:jc w:val="right"/>
              <w:cnfStyle w:val="000000100000" w:firstRow="0" w:lastRow="0" w:firstColumn="0" w:lastColumn="0" w:oddVBand="0" w:evenVBand="0" w:oddHBand="1" w:evenHBand="0" w:firstRowFirstColumn="0" w:firstRowLastColumn="0" w:lastRowFirstColumn="0" w:lastRowLastColumn="0"/>
              <w:rPr>
                <w:sz w:val="24"/>
              </w:rPr>
            </w:pPr>
            <w:r>
              <w:rPr>
                <w:sz w:val="24"/>
              </w:rPr>
              <w:t>49,17839</w:t>
            </w:r>
          </w:p>
        </w:tc>
      </w:tr>
    </w:tbl>
    <w:p w14:paraId="0E58FF8B" w14:textId="4D0AA84D" w:rsidR="0092155B" w:rsidRPr="00931276" w:rsidRDefault="00931276" w:rsidP="00931276">
      <w:pPr>
        <w:pStyle w:val="Legenda"/>
        <w:rPr>
          <w:color w:val="3F1D5A" w:themeColor="accent1"/>
        </w:rPr>
      </w:pPr>
      <w:r w:rsidRPr="00931276">
        <w:rPr>
          <w:color w:val="3F1D5A" w:themeColor="accent1"/>
        </w:rPr>
        <w:t xml:space="preserve">Tabela </w:t>
      </w:r>
      <w:r w:rsidRPr="00931276">
        <w:rPr>
          <w:color w:val="3F1D5A" w:themeColor="accent1"/>
        </w:rPr>
        <w:fldChar w:fldCharType="begin"/>
      </w:r>
      <w:r w:rsidRPr="00931276">
        <w:rPr>
          <w:color w:val="3F1D5A" w:themeColor="accent1"/>
        </w:rPr>
        <w:instrText xml:space="preserve"> SEQ Tabela \* ARABIC </w:instrText>
      </w:r>
      <w:r w:rsidRPr="00931276">
        <w:rPr>
          <w:color w:val="3F1D5A" w:themeColor="accent1"/>
        </w:rPr>
        <w:fldChar w:fldCharType="separate"/>
      </w:r>
      <w:r w:rsidR="00DA48F0">
        <w:rPr>
          <w:noProof/>
          <w:color w:val="3F1D5A" w:themeColor="accent1"/>
        </w:rPr>
        <w:t>2</w:t>
      </w:r>
      <w:r w:rsidRPr="00931276">
        <w:rPr>
          <w:color w:val="3F1D5A" w:themeColor="accent1"/>
        </w:rPr>
        <w:fldChar w:fldCharType="end"/>
      </w:r>
    </w:p>
    <w:p w14:paraId="5371E2FD" w14:textId="584847B5" w:rsidR="00683174" w:rsidRDefault="00683174" w:rsidP="00683174">
      <w:pPr>
        <w:pStyle w:val="Ttulo2"/>
        <w:rPr>
          <w:sz w:val="24"/>
          <w:szCs w:val="24"/>
        </w:rPr>
      </w:pPr>
      <w:bookmarkStart w:id="18" w:name="_Toc118302928"/>
      <w:bookmarkStart w:id="19" w:name="_Toc118304772"/>
      <w:bookmarkStart w:id="20" w:name="_Toc118305196"/>
      <w:bookmarkStart w:id="21" w:name="_Toc118370705"/>
      <w:bookmarkStart w:id="22" w:name="_Toc118387325"/>
      <w:bookmarkStart w:id="23" w:name="_Toc118453294"/>
      <w:bookmarkStart w:id="24" w:name="_Toc118470453"/>
      <w:r>
        <w:t xml:space="preserve">Exercício 4 – </w:t>
      </w:r>
      <w:r w:rsidRPr="00683174">
        <w:rPr>
          <w:sz w:val="24"/>
          <w:szCs w:val="24"/>
        </w:rPr>
        <w:t>Cálculo da entropia usando a Codificação de H</w:t>
      </w:r>
      <w:r>
        <w:rPr>
          <w:sz w:val="24"/>
          <w:szCs w:val="24"/>
        </w:rPr>
        <w:t>u</w:t>
      </w:r>
      <w:r w:rsidRPr="00683174">
        <w:rPr>
          <w:sz w:val="24"/>
          <w:szCs w:val="24"/>
        </w:rPr>
        <w:t>ffman</w:t>
      </w:r>
      <w:bookmarkEnd w:id="18"/>
      <w:bookmarkEnd w:id="19"/>
      <w:bookmarkEnd w:id="20"/>
      <w:bookmarkEnd w:id="21"/>
      <w:bookmarkEnd w:id="22"/>
      <w:bookmarkEnd w:id="23"/>
      <w:bookmarkEnd w:id="24"/>
    </w:p>
    <w:p w14:paraId="11ADAC27" w14:textId="2A639AA7" w:rsidR="00683174" w:rsidRDefault="00683174" w:rsidP="00683174"/>
    <w:tbl>
      <w:tblPr>
        <w:tblStyle w:val="TabeladeGrelha4-Destaque3"/>
        <w:tblW w:w="0" w:type="auto"/>
        <w:tblLook w:val="04A0" w:firstRow="1" w:lastRow="0" w:firstColumn="1" w:lastColumn="0" w:noHBand="0" w:noVBand="1"/>
      </w:tblPr>
      <w:tblGrid>
        <w:gridCol w:w="1981"/>
        <w:gridCol w:w="2627"/>
        <w:gridCol w:w="3042"/>
        <w:gridCol w:w="2072"/>
      </w:tblGrid>
      <w:tr w:rsidR="00C65F58" w14:paraId="1E76F87A" w14:textId="77777777" w:rsidTr="00683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AD7726" w14:textId="4CD9D7AC" w:rsidR="00683174" w:rsidRDefault="00683174" w:rsidP="00683174">
            <w:pPr>
              <w:jc w:val="center"/>
            </w:pPr>
            <w:r>
              <w:t>Ficheiro</w:t>
            </w:r>
          </w:p>
        </w:tc>
        <w:tc>
          <w:tcPr>
            <w:tcW w:w="0" w:type="auto"/>
          </w:tcPr>
          <w:p w14:paraId="7BC0D9D2" w14:textId="6F2B7601" w:rsidR="00683174" w:rsidRDefault="00683174" w:rsidP="00683174">
            <w:pPr>
              <w:jc w:val="center"/>
              <w:cnfStyle w:val="100000000000" w:firstRow="1" w:lastRow="0" w:firstColumn="0" w:lastColumn="0" w:oddVBand="0" w:evenVBand="0" w:oddHBand="0" w:evenHBand="0" w:firstRowFirstColumn="0" w:firstRowLastColumn="0" w:lastRowFirstColumn="0" w:lastRowLastColumn="0"/>
            </w:pPr>
            <w:r>
              <w:t>Entropia (bits/Símbolo)</w:t>
            </w:r>
          </w:p>
        </w:tc>
        <w:tc>
          <w:tcPr>
            <w:tcW w:w="3042" w:type="dxa"/>
          </w:tcPr>
          <w:p w14:paraId="30715882" w14:textId="6B6B8E0E" w:rsidR="00683174" w:rsidRPr="00683174" w:rsidRDefault="00683174" w:rsidP="00683174">
            <w:pPr>
              <w:jc w:val="center"/>
              <w:cnfStyle w:val="100000000000" w:firstRow="1" w:lastRow="0" w:firstColumn="0" w:lastColumn="0" w:oddVBand="0" w:evenVBand="0" w:oddHBand="0" w:evenHBand="0" w:firstRowFirstColumn="0" w:firstRowLastColumn="0" w:lastRowFirstColumn="0" w:lastRowLastColumn="0"/>
              <w:rPr>
                <w:b w:val="0"/>
                <w:bCs w:val="0"/>
              </w:rPr>
            </w:pPr>
            <w:r>
              <w:t>Entropia (Huffman) (bits/símbolo)</w:t>
            </w:r>
          </w:p>
        </w:tc>
        <w:tc>
          <w:tcPr>
            <w:tcW w:w="2072" w:type="dxa"/>
          </w:tcPr>
          <w:p w14:paraId="075D3997" w14:textId="127C914C" w:rsidR="00683174" w:rsidRDefault="00683174" w:rsidP="00683174">
            <w:pPr>
              <w:jc w:val="center"/>
              <w:cnfStyle w:val="100000000000" w:firstRow="1" w:lastRow="0" w:firstColumn="0" w:lastColumn="0" w:oddVBand="0" w:evenVBand="0" w:oddHBand="0" w:evenHBand="0" w:firstRowFirstColumn="0" w:firstRowLastColumn="0" w:lastRowFirstColumn="0" w:lastRowLastColumn="0"/>
            </w:pPr>
            <w:r>
              <w:t>Variância</w:t>
            </w:r>
          </w:p>
        </w:tc>
      </w:tr>
      <w:tr w:rsidR="00A92CD2" w14:paraId="474F36BF" w14:textId="77777777" w:rsidTr="00683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52710A6" w14:textId="3D28D6AD" w:rsidR="00A92CD2" w:rsidRDefault="00A92CD2" w:rsidP="00A92CD2">
            <w:r>
              <w:t>l</w:t>
            </w:r>
            <w:r w:rsidRPr="00F475C2">
              <w:t>andscape.bmp</w:t>
            </w:r>
          </w:p>
        </w:tc>
        <w:tc>
          <w:tcPr>
            <w:tcW w:w="0" w:type="auto"/>
            <w:shd w:val="clear" w:color="auto" w:fill="FFFFFF" w:themeFill="background1"/>
          </w:tcPr>
          <w:p w14:paraId="56B69036" w14:textId="06237682" w:rsidR="00A92CD2" w:rsidRDefault="00A92CD2" w:rsidP="00A92CD2">
            <w:pPr>
              <w:jc w:val="right"/>
              <w:cnfStyle w:val="000000100000" w:firstRow="0" w:lastRow="0" w:firstColumn="0" w:lastColumn="0" w:oddVBand="0" w:evenVBand="0" w:oddHBand="1" w:evenHBand="0" w:firstRowFirstColumn="0" w:firstRowLastColumn="0" w:lastRowFirstColumn="0" w:lastRowLastColumn="0"/>
            </w:pPr>
            <w:r>
              <w:rPr>
                <w:rFonts w:ascii="Century Gothic" w:eastAsia="Century Gothic" w:hAnsi="Century Gothic" w:cs="Century Gothic"/>
              </w:rPr>
              <w:t>7.606945</w:t>
            </w:r>
            <w:r>
              <w:rPr>
                <w:rFonts w:ascii="Century Gothic" w:eastAsia="Century Gothic" w:hAnsi="Century Gothic" w:cs="Century Gothic"/>
                <w:sz w:val="24"/>
              </w:rPr>
              <w:t xml:space="preserve"> </w:t>
            </w:r>
          </w:p>
        </w:tc>
        <w:tc>
          <w:tcPr>
            <w:tcW w:w="3042" w:type="dxa"/>
            <w:shd w:val="clear" w:color="auto" w:fill="FFFFFF" w:themeFill="background1"/>
          </w:tcPr>
          <w:p w14:paraId="34C754A4" w14:textId="50D64CE0" w:rsidR="00A92CD2" w:rsidRDefault="00A92CD2" w:rsidP="00A92CD2">
            <w:pPr>
              <w:jc w:val="right"/>
              <w:cnfStyle w:val="000000100000" w:firstRow="0" w:lastRow="0" w:firstColumn="0" w:lastColumn="0" w:oddVBand="0" w:evenVBand="0" w:oddHBand="1" w:evenHBand="0" w:firstRowFirstColumn="0" w:firstRowLastColumn="0" w:lastRowFirstColumn="0" w:lastRowLastColumn="0"/>
            </w:pPr>
            <w:r>
              <w:rPr>
                <w:rFonts w:ascii="Century Gothic" w:eastAsia="Century Gothic" w:hAnsi="Century Gothic" w:cs="Century Gothic"/>
              </w:rPr>
              <w:t xml:space="preserve">7.629310 </w:t>
            </w:r>
          </w:p>
        </w:tc>
        <w:tc>
          <w:tcPr>
            <w:tcW w:w="2072" w:type="dxa"/>
            <w:shd w:val="clear" w:color="auto" w:fill="FFFFFF" w:themeFill="background1"/>
          </w:tcPr>
          <w:p w14:paraId="5E06D611" w14:textId="0EBA0D79" w:rsidR="00A92CD2" w:rsidRDefault="00A92CD2" w:rsidP="00A92CD2">
            <w:pPr>
              <w:jc w:val="right"/>
              <w:cnfStyle w:val="000000100000" w:firstRow="0" w:lastRow="0" w:firstColumn="0" w:lastColumn="0" w:oddVBand="0" w:evenVBand="0" w:oddHBand="1" w:evenHBand="0" w:firstRowFirstColumn="0" w:firstRowLastColumn="0" w:lastRowFirstColumn="0" w:lastRowLastColumn="0"/>
            </w:pPr>
            <w:r>
              <w:rPr>
                <w:rFonts w:ascii="Century Gothic" w:eastAsia="Century Gothic" w:hAnsi="Century Gothic" w:cs="Century Gothic"/>
              </w:rPr>
              <w:t>0.751665</w:t>
            </w:r>
          </w:p>
        </w:tc>
      </w:tr>
      <w:tr w:rsidR="00A92CD2" w14:paraId="32A89352" w14:textId="77777777" w:rsidTr="00683174">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44F41ECB" w14:textId="62C07241" w:rsidR="00A92CD2" w:rsidRDefault="00A92CD2" w:rsidP="00A92CD2">
            <w:r>
              <w:t>l</w:t>
            </w:r>
            <w:r w:rsidRPr="00F475C2">
              <w:t>yrics.txt</w:t>
            </w:r>
          </w:p>
        </w:tc>
        <w:tc>
          <w:tcPr>
            <w:tcW w:w="0" w:type="auto"/>
            <w:shd w:val="clear" w:color="auto" w:fill="FFFFFF" w:themeFill="background1"/>
          </w:tcPr>
          <w:p w14:paraId="644E30AE" w14:textId="4457C172" w:rsidR="00A92CD2" w:rsidRDefault="00A92CD2" w:rsidP="00A92CD2">
            <w:pPr>
              <w:jc w:val="right"/>
              <w:cnfStyle w:val="000000000000" w:firstRow="0" w:lastRow="0" w:firstColumn="0" w:lastColumn="0" w:oddVBand="0" w:evenVBand="0" w:oddHBand="0" w:evenHBand="0" w:firstRowFirstColumn="0" w:firstRowLastColumn="0" w:lastRowFirstColumn="0" w:lastRowLastColumn="0"/>
            </w:pPr>
            <w:r>
              <w:rPr>
                <w:rFonts w:ascii="Century Gothic" w:eastAsia="Century Gothic" w:hAnsi="Century Gothic" w:cs="Century Gothic"/>
              </w:rPr>
              <w:t>4.410705</w:t>
            </w:r>
            <w:r>
              <w:rPr>
                <w:rFonts w:ascii="Century Gothic" w:eastAsia="Century Gothic" w:hAnsi="Century Gothic" w:cs="Century Gothic"/>
                <w:sz w:val="24"/>
              </w:rPr>
              <w:t xml:space="preserve"> </w:t>
            </w:r>
          </w:p>
        </w:tc>
        <w:tc>
          <w:tcPr>
            <w:tcW w:w="3042" w:type="dxa"/>
            <w:shd w:val="clear" w:color="auto" w:fill="FFFFFF" w:themeFill="background1"/>
          </w:tcPr>
          <w:p w14:paraId="26AE625F" w14:textId="40CFDF0D" w:rsidR="00A92CD2" w:rsidRDefault="00A92CD2" w:rsidP="00A92CD2">
            <w:pPr>
              <w:jc w:val="right"/>
              <w:cnfStyle w:val="000000000000" w:firstRow="0" w:lastRow="0" w:firstColumn="0" w:lastColumn="0" w:oddVBand="0" w:evenVBand="0" w:oddHBand="0" w:evenHBand="0" w:firstRowFirstColumn="0" w:firstRowLastColumn="0" w:lastRowFirstColumn="0" w:lastRowLastColumn="0"/>
            </w:pPr>
            <w:r w:rsidRPr="00181B9E">
              <w:rPr>
                <w:rFonts w:ascii="Century Gothic" w:eastAsia="Century Gothic" w:hAnsi="Century Gothic" w:cs="Century Gothic"/>
              </w:rPr>
              <w:t>4.443492</w:t>
            </w:r>
          </w:p>
        </w:tc>
        <w:tc>
          <w:tcPr>
            <w:tcW w:w="2072" w:type="dxa"/>
            <w:shd w:val="clear" w:color="auto" w:fill="FFFFFF" w:themeFill="background1"/>
          </w:tcPr>
          <w:p w14:paraId="0B00A437" w14:textId="2965156F" w:rsidR="00A92CD2" w:rsidRDefault="00A92CD2" w:rsidP="00A92CD2">
            <w:pPr>
              <w:jc w:val="right"/>
              <w:cnfStyle w:val="000000000000" w:firstRow="0" w:lastRow="0" w:firstColumn="0" w:lastColumn="0" w:oddVBand="0" w:evenVBand="0" w:oddHBand="0" w:evenHBand="0" w:firstRowFirstColumn="0" w:firstRowLastColumn="0" w:lastRowFirstColumn="0" w:lastRowLastColumn="0"/>
            </w:pPr>
            <w:r w:rsidRPr="00181B9E">
              <w:rPr>
                <w:rFonts w:ascii="Century Gothic" w:eastAsia="Century Gothic" w:hAnsi="Century Gothic" w:cs="Century Gothic"/>
              </w:rPr>
              <w:t>1.082083</w:t>
            </w:r>
          </w:p>
        </w:tc>
      </w:tr>
      <w:tr w:rsidR="00A92CD2" w14:paraId="41CDC803" w14:textId="77777777" w:rsidTr="00683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08287341" w14:textId="0BEC056D" w:rsidR="00A92CD2" w:rsidRDefault="00A92CD2" w:rsidP="00A92CD2">
            <w:r w:rsidRPr="00F475C2">
              <w:t>MRI.bmp</w:t>
            </w:r>
          </w:p>
        </w:tc>
        <w:tc>
          <w:tcPr>
            <w:tcW w:w="0" w:type="auto"/>
            <w:shd w:val="clear" w:color="auto" w:fill="FFFFFF" w:themeFill="background1"/>
          </w:tcPr>
          <w:p w14:paraId="12DA3C83" w14:textId="574431C0" w:rsidR="00A92CD2" w:rsidRDefault="00A92CD2" w:rsidP="00A92CD2">
            <w:pPr>
              <w:jc w:val="right"/>
              <w:cnfStyle w:val="000000100000" w:firstRow="0" w:lastRow="0" w:firstColumn="0" w:lastColumn="0" w:oddVBand="0" w:evenVBand="0" w:oddHBand="1" w:evenHBand="0" w:firstRowFirstColumn="0" w:firstRowLastColumn="0" w:lastRowFirstColumn="0" w:lastRowLastColumn="0"/>
            </w:pPr>
            <w:r>
              <w:rPr>
                <w:rFonts w:ascii="Century Gothic" w:eastAsia="Century Gothic" w:hAnsi="Century Gothic" w:cs="Century Gothic"/>
              </w:rPr>
              <w:t>6.860541</w:t>
            </w:r>
            <w:r>
              <w:rPr>
                <w:rFonts w:ascii="Century Gothic" w:eastAsia="Century Gothic" w:hAnsi="Century Gothic" w:cs="Century Gothic"/>
                <w:sz w:val="24"/>
              </w:rPr>
              <w:t xml:space="preserve"> </w:t>
            </w:r>
          </w:p>
        </w:tc>
        <w:tc>
          <w:tcPr>
            <w:tcW w:w="3042" w:type="dxa"/>
            <w:shd w:val="clear" w:color="auto" w:fill="FFFFFF" w:themeFill="background1"/>
          </w:tcPr>
          <w:p w14:paraId="59503465" w14:textId="5B92B0C7" w:rsidR="00A92CD2" w:rsidRDefault="00A92CD2" w:rsidP="00A92CD2">
            <w:pPr>
              <w:jc w:val="right"/>
              <w:cnfStyle w:val="000000100000" w:firstRow="0" w:lastRow="0" w:firstColumn="0" w:lastColumn="0" w:oddVBand="0" w:evenVBand="0" w:oddHBand="1" w:evenHBand="0" w:firstRowFirstColumn="0" w:firstRowLastColumn="0" w:lastRowFirstColumn="0" w:lastRowLastColumn="0"/>
            </w:pPr>
            <w:r w:rsidRPr="00181B9E">
              <w:rPr>
                <w:rFonts w:ascii="Century Gothic" w:eastAsia="Century Gothic" w:hAnsi="Century Gothic" w:cs="Century Gothic"/>
              </w:rPr>
              <w:t>6.890985</w:t>
            </w:r>
          </w:p>
        </w:tc>
        <w:tc>
          <w:tcPr>
            <w:tcW w:w="2072" w:type="dxa"/>
            <w:shd w:val="clear" w:color="auto" w:fill="FFFFFF" w:themeFill="background1"/>
          </w:tcPr>
          <w:p w14:paraId="74F6F97B" w14:textId="20888C03" w:rsidR="00A92CD2" w:rsidRDefault="00A92CD2" w:rsidP="00A92CD2">
            <w:pPr>
              <w:jc w:val="right"/>
              <w:cnfStyle w:val="000000100000" w:firstRow="0" w:lastRow="0" w:firstColumn="0" w:lastColumn="0" w:oddVBand="0" w:evenVBand="0" w:oddHBand="1" w:evenHBand="0" w:firstRowFirstColumn="0" w:firstRowLastColumn="0" w:lastRowFirstColumn="0" w:lastRowLastColumn="0"/>
            </w:pPr>
            <w:r w:rsidRPr="00181B9E">
              <w:rPr>
                <w:rFonts w:ascii="Century Gothic" w:eastAsia="Century Gothic" w:hAnsi="Century Gothic" w:cs="Century Gothic"/>
              </w:rPr>
              <w:t>2.193083</w:t>
            </w:r>
          </w:p>
        </w:tc>
      </w:tr>
      <w:tr w:rsidR="00A92CD2" w14:paraId="55A44054" w14:textId="77777777" w:rsidTr="00683174">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0E7EFD53" w14:textId="7898E9F4" w:rsidR="00A92CD2" w:rsidRDefault="00A92CD2" w:rsidP="00A92CD2">
            <w:r w:rsidRPr="00F475C2">
              <w:t>MRIbin.bmp</w:t>
            </w:r>
          </w:p>
        </w:tc>
        <w:tc>
          <w:tcPr>
            <w:tcW w:w="0" w:type="auto"/>
            <w:shd w:val="clear" w:color="auto" w:fill="FFFFFF" w:themeFill="background1"/>
          </w:tcPr>
          <w:p w14:paraId="38C911A6" w14:textId="14A496BC" w:rsidR="00A92CD2" w:rsidRDefault="00A92CD2" w:rsidP="00A92CD2">
            <w:pPr>
              <w:jc w:val="right"/>
              <w:cnfStyle w:val="000000000000" w:firstRow="0" w:lastRow="0" w:firstColumn="0" w:lastColumn="0" w:oddVBand="0" w:evenVBand="0" w:oddHBand="0" w:evenHBand="0" w:firstRowFirstColumn="0" w:firstRowLastColumn="0" w:lastRowFirstColumn="0" w:lastRowLastColumn="0"/>
            </w:pPr>
            <w:r>
              <w:rPr>
                <w:rFonts w:ascii="Century Gothic" w:eastAsia="Century Gothic" w:hAnsi="Century Gothic" w:cs="Century Gothic"/>
              </w:rPr>
              <w:t>0.661080</w:t>
            </w:r>
            <w:r>
              <w:rPr>
                <w:rFonts w:ascii="Century Gothic" w:eastAsia="Century Gothic" w:hAnsi="Century Gothic" w:cs="Century Gothic"/>
                <w:sz w:val="24"/>
              </w:rPr>
              <w:t xml:space="preserve"> </w:t>
            </w:r>
          </w:p>
        </w:tc>
        <w:tc>
          <w:tcPr>
            <w:tcW w:w="3042" w:type="dxa"/>
            <w:shd w:val="clear" w:color="auto" w:fill="FFFFFF" w:themeFill="background1"/>
          </w:tcPr>
          <w:p w14:paraId="14B6E580" w14:textId="558C3B1B" w:rsidR="00A92CD2" w:rsidRDefault="00A92CD2" w:rsidP="00A92CD2">
            <w:pPr>
              <w:jc w:val="right"/>
              <w:cnfStyle w:val="000000000000" w:firstRow="0" w:lastRow="0" w:firstColumn="0" w:lastColumn="0" w:oddVBand="0" w:evenVBand="0" w:oddHBand="0" w:evenHBand="0" w:firstRowFirstColumn="0" w:firstRowLastColumn="0" w:lastRowFirstColumn="0" w:lastRowLastColumn="0"/>
            </w:pPr>
            <w:r>
              <w:rPr>
                <w:rFonts w:ascii="Century Gothic" w:eastAsia="Century Gothic" w:hAnsi="Century Gothic" w:cs="Century Gothic"/>
              </w:rPr>
              <w:t xml:space="preserve">1,000000 </w:t>
            </w:r>
          </w:p>
        </w:tc>
        <w:tc>
          <w:tcPr>
            <w:tcW w:w="2072" w:type="dxa"/>
            <w:shd w:val="clear" w:color="auto" w:fill="FFFFFF" w:themeFill="background1"/>
          </w:tcPr>
          <w:p w14:paraId="478F0AF5" w14:textId="3155E3E4" w:rsidR="00A92CD2" w:rsidRDefault="00A92CD2" w:rsidP="00A92CD2">
            <w:pPr>
              <w:jc w:val="right"/>
              <w:cnfStyle w:val="000000000000" w:firstRow="0" w:lastRow="0" w:firstColumn="0" w:lastColumn="0" w:oddVBand="0" w:evenVBand="0" w:oddHBand="0" w:evenHBand="0" w:firstRowFirstColumn="0" w:firstRowLastColumn="0" w:lastRowFirstColumn="0" w:lastRowLastColumn="0"/>
            </w:pPr>
            <w:r>
              <w:rPr>
                <w:rFonts w:ascii="Century Gothic" w:eastAsia="Century Gothic" w:hAnsi="Century Gothic" w:cs="Century Gothic"/>
              </w:rPr>
              <w:t xml:space="preserve">0,000000 </w:t>
            </w:r>
          </w:p>
        </w:tc>
      </w:tr>
      <w:tr w:rsidR="00A92CD2" w14:paraId="0A6CB223" w14:textId="77777777" w:rsidTr="00683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1944C2DD" w14:textId="1D544129" w:rsidR="00A92CD2" w:rsidRDefault="00A92CD2" w:rsidP="00A92CD2">
            <w:r w:rsidRPr="00F475C2">
              <w:t>soundMono.wav</w:t>
            </w:r>
          </w:p>
        </w:tc>
        <w:tc>
          <w:tcPr>
            <w:tcW w:w="0" w:type="auto"/>
            <w:shd w:val="clear" w:color="auto" w:fill="FFFFFF" w:themeFill="background1"/>
          </w:tcPr>
          <w:p w14:paraId="7DF464C9" w14:textId="2D62B79A" w:rsidR="00A92CD2" w:rsidRDefault="00A92CD2" w:rsidP="00A92CD2">
            <w:pPr>
              <w:jc w:val="right"/>
              <w:cnfStyle w:val="000000100000" w:firstRow="0" w:lastRow="0" w:firstColumn="0" w:lastColumn="0" w:oddVBand="0" w:evenVBand="0" w:oddHBand="1" w:evenHBand="0" w:firstRowFirstColumn="0" w:firstRowLastColumn="0" w:lastRowFirstColumn="0" w:lastRowLastColumn="0"/>
            </w:pPr>
            <w:r>
              <w:rPr>
                <w:rFonts w:ascii="Century Gothic" w:eastAsia="Century Gothic" w:hAnsi="Century Gothic" w:cs="Century Gothic"/>
              </w:rPr>
              <w:t>4.065729</w:t>
            </w:r>
            <w:r>
              <w:rPr>
                <w:rFonts w:ascii="Century Gothic" w:eastAsia="Century Gothic" w:hAnsi="Century Gothic" w:cs="Century Gothic"/>
                <w:sz w:val="24"/>
              </w:rPr>
              <w:t xml:space="preserve"> </w:t>
            </w:r>
          </w:p>
        </w:tc>
        <w:tc>
          <w:tcPr>
            <w:tcW w:w="3042" w:type="dxa"/>
            <w:shd w:val="clear" w:color="auto" w:fill="FFFFFF" w:themeFill="background1"/>
          </w:tcPr>
          <w:p w14:paraId="23CB5E52" w14:textId="2B96C2F8" w:rsidR="00A92CD2" w:rsidRDefault="00A92CD2" w:rsidP="00A92CD2">
            <w:pPr>
              <w:jc w:val="right"/>
              <w:cnfStyle w:val="000000100000" w:firstRow="0" w:lastRow="0" w:firstColumn="0" w:lastColumn="0" w:oddVBand="0" w:evenVBand="0" w:oddHBand="1" w:evenHBand="0" w:firstRowFirstColumn="0" w:firstRowLastColumn="0" w:lastRowFirstColumn="0" w:lastRowLastColumn="0"/>
            </w:pPr>
            <w:r w:rsidRPr="00D6033D">
              <w:rPr>
                <w:rFonts w:ascii="Century Gothic" w:eastAsia="Century Gothic" w:hAnsi="Century Gothic" w:cs="Century Gothic"/>
              </w:rPr>
              <w:t>4.11078</w:t>
            </w:r>
          </w:p>
        </w:tc>
        <w:tc>
          <w:tcPr>
            <w:tcW w:w="2072" w:type="dxa"/>
            <w:shd w:val="clear" w:color="auto" w:fill="FFFFFF" w:themeFill="background1"/>
          </w:tcPr>
          <w:p w14:paraId="4BEE2776" w14:textId="778B8448" w:rsidR="00A92CD2" w:rsidRDefault="00A92CD2" w:rsidP="00A92CD2">
            <w:pPr>
              <w:jc w:val="right"/>
              <w:cnfStyle w:val="000000100000" w:firstRow="0" w:lastRow="0" w:firstColumn="0" w:lastColumn="0" w:oddVBand="0" w:evenVBand="0" w:oddHBand="1" w:evenHBand="0" w:firstRowFirstColumn="0" w:firstRowLastColumn="0" w:lastRowFirstColumn="0" w:lastRowLastColumn="0"/>
            </w:pPr>
            <w:r w:rsidRPr="00D6033D">
              <w:rPr>
                <w:rFonts w:ascii="Century Gothic" w:eastAsia="Century Gothic" w:hAnsi="Century Gothic" w:cs="Century Gothic"/>
              </w:rPr>
              <w:t>4.355634</w:t>
            </w:r>
          </w:p>
        </w:tc>
      </w:tr>
    </w:tbl>
    <w:p w14:paraId="4E2D623D" w14:textId="154CAD65" w:rsidR="00931276" w:rsidRDefault="00931276" w:rsidP="009831BA">
      <w:pPr>
        <w:pStyle w:val="Legenda"/>
        <w:jc w:val="both"/>
        <w:rPr>
          <w:color w:val="3F1D5A" w:themeColor="accent1"/>
        </w:rPr>
      </w:pPr>
      <w:r w:rsidRPr="00931276">
        <w:rPr>
          <w:color w:val="3F1D5A" w:themeColor="accent1"/>
        </w:rPr>
        <w:t xml:space="preserve">Tabela </w:t>
      </w:r>
      <w:r w:rsidRPr="00931276">
        <w:rPr>
          <w:color w:val="3F1D5A" w:themeColor="accent1"/>
        </w:rPr>
        <w:fldChar w:fldCharType="begin"/>
      </w:r>
      <w:r w:rsidRPr="00931276">
        <w:rPr>
          <w:color w:val="3F1D5A" w:themeColor="accent1"/>
        </w:rPr>
        <w:instrText xml:space="preserve"> SEQ Tabela \* ARABIC </w:instrText>
      </w:r>
      <w:r w:rsidRPr="00931276">
        <w:rPr>
          <w:color w:val="3F1D5A" w:themeColor="accent1"/>
        </w:rPr>
        <w:fldChar w:fldCharType="separate"/>
      </w:r>
      <w:r w:rsidR="00DA48F0">
        <w:rPr>
          <w:noProof/>
          <w:color w:val="3F1D5A" w:themeColor="accent1"/>
        </w:rPr>
        <w:t>3</w:t>
      </w:r>
      <w:r w:rsidRPr="00931276">
        <w:rPr>
          <w:color w:val="3F1D5A" w:themeColor="accent1"/>
        </w:rPr>
        <w:fldChar w:fldCharType="end"/>
      </w:r>
    </w:p>
    <w:p w14:paraId="0C3E07ED" w14:textId="6D529DE0" w:rsidR="00931276" w:rsidRDefault="00931276" w:rsidP="009831BA">
      <w:pPr>
        <w:ind w:firstLine="720"/>
        <w:jc w:val="both"/>
      </w:pPr>
      <w:r>
        <w:t xml:space="preserve">Após observar os resultados obtidos da tabela 3, concluímos que a entropia calculada anteriormente apresenta valores muito próximos do cálculo da entropia usando a codificação de Huffman, sendo estes últimos superiores. </w:t>
      </w:r>
    </w:p>
    <w:p w14:paraId="47D9EE9B" w14:textId="585A73F7" w:rsidR="00931276" w:rsidRDefault="00931276" w:rsidP="00931276">
      <w:pPr>
        <w:ind w:firstLine="720"/>
      </w:pPr>
    </w:p>
    <w:p w14:paraId="211FBE46" w14:textId="77777777" w:rsidR="00931276" w:rsidRDefault="00931276" w:rsidP="00931276">
      <w:pPr>
        <w:ind w:firstLine="720"/>
      </w:pPr>
    </w:p>
    <w:p w14:paraId="24F4991B" w14:textId="1DF64B5E" w:rsidR="00931276" w:rsidRPr="00931276" w:rsidRDefault="00931276" w:rsidP="009831BA">
      <w:pPr>
        <w:ind w:firstLine="720"/>
        <w:jc w:val="both"/>
      </w:pPr>
      <w:r>
        <w:lastRenderedPageBreak/>
        <w:t xml:space="preserve">Contudo, observámos que respeitam a seguinte condição: </w:t>
      </w:r>
    </w:p>
    <w:p w14:paraId="77471BBB" w14:textId="71CF1561" w:rsidR="00291BE8" w:rsidRDefault="003A7A1C" w:rsidP="009831BA">
      <w:pPr>
        <w:jc w:val="both"/>
      </w:pPr>
      <w:r>
        <w:rPr>
          <w:noProof/>
        </w:rPr>
        <mc:AlternateContent>
          <mc:Choice Requires="wps">
            <w:drawing>
              <wp:anchor distT="45720" distB="45720" distL="114300" distR="114300" simplePos="0" relativeHeight="251691008" behindDoc="0" locked="0" layoutInCell="1" allowOverlap="1" wp14:anchorId="3B7F4161" wp14:editId="6FCFCDEF">
                <wp:simplePos x="0" y="0"/>
                <wp:positionH relativeFrom="margin">
                  <wp:posOffset>3780155</wp:posOffset>
                </wp:positionH>
                <wp:positionV relativeFrom="margin">
                  <wp:posOffset>379095</wp:posOffset>
                </wp:positionV>
                <wp:extent cx="2454910" cy="1404620"/>
                <wp:effectExtent l="0" t="0" r="2540" b="8890"/>
                <wp:wrapSquare wrapText="bothSides"/>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910" cy="1404620"/>
                        </a:xfrm>
                        <a:prstGeom prst="rect">
                          <a:avLst/>
                        </a:prstGeom>
                        <a:solidFill>
                          <a:srgbClr val="FFFFFF"/>
                        </a:solidFill>
                        <a:ln w="9525">
                          <a:noFill/>
                          <a:miter lim="800000"/>
                          <a:headEnd/>
                          <a:tailEnd/>
                        </a:ln>
                      </wps:spPr>
                      <wps:txbx>
                        <w:txbxContent>
                          <w:p w14:paraId="500DB105" w14:textId="5B2754A4" w:rsidR="00931276" w:rsidRDefault="00931276" w:rsidP="009831BA">
                            <w:pPr>
                              <w:jc w:val="both"/>
                            </w:pPr>
                            <w:r>
                              <w:rPr>
                                <w:noProof/>
                              </w:rPr>
                              <w:drawing>
                                <wp:inline distT="0" distB="0" distL="0" distR="0" wp14:anchorId="1E8EB4AA" wp14:editId="3728A4E3">
                                  <wp:extent cx="169333" cy="200120"/>
                                  <wp:effectExtent l="0" t="0" r="254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1927" cy="203186"/>
                                          </a:xfrm>
                                          <a:prstGeom prst="rect">
                                            <a:avLst/>
                                          </a:prstGeom>
                                        </pic:spPr>
                                      </pic:pic>
                                    </a:graphicData>
                                  </a:graphic>
                                </wp:inline>
                              </w:drawing>
                            </w:r>
                            <w:r>
                              <w:t xml:space="preserve"> -&gt; número médio de bits/Símbolo da codificação de Huffman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7F4161" id="_x0000_s1044" type="#_x0000_t202" style="position:absolute;left:0;text-align:left;margin-left:297.65pt;margin-top:29.85pt;width:193.3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" stroked="f">
                <v:textbox style="mso-fit-shape-to-text:t">
                  <w:txbxContent>
                    <w:p w14:paraId="500DB105" w14:textId="5B2754A4" w:rsidR="00931276" w:rsidRDefault="00931276" w:rsidP="009831BA">
                      <w:pPr>
                        <w:jc w:val="both"/>
                      </w:pPr>
                      <w:r>
                        <w:rPr>
                          <w:noProof/>
                        </w:rPr>
                        <w:drawing>
                          <wp:inline distT="0" distB="0" distL="0" distR="0" wp14:anchorId="1E8EB4AA" wp14:editId="3728A4E3">
                            <wp:extent cx="169333" cy="200120"/>
                            <wp:effectExtent l="0" t="0" r="254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1927" cy="203186"/>
                                    </a:xfrm>
                                    <a:prstGeom prst="rect">
                                      <a:avLst/>
                                    </a:prstGeom>
                                  </pic:spPr>
                                </pic:pic>
                              </a:graphicData>
                            </a:graphic>
                          </wp:inline>
                        </w:drawing>
                      </w:r>
                      <w:r>
                        <w:t xml:space="preserve"> -&gt; número médio de bits/Símbolo da codificação de Huffman</w:t>
                      </w:r>
                    </w:p>
                  </w:txbxContent>
                </v:textbox>
                <w10:wrap type="square" anchorx="margin" anchory="margin"/>
              </v:shape>
            </w:pict>
          </mc:Fallback>
        </mc:AlternateContent>
      </w:r>
      <w:r w:rsidRPr="003A7A1C">
        <w:rPr>
          <w:noProof/>
        </w:rPr>
        <w:drawing>
          <wp:anchor distT="0" distB="0" distL="114300" distR="114300" simplePos="0" relativeHeight="251694080" behindDoc="0" locked="0" layoutInCell="1" allowOverlap="1" wp14:anchorId="5EE9E831" wp14:editId="51C1AB00">
            <wp:simplePos x="0" y="0"/>
            <wp:positionH relativeFrom="margin">
              <wp:posOffset>1272540</wp:posOffset>
            </wp:positionH>
            <wp:positionV relativeFrom="margin">
              <wp:posOffset>381000</wp:posOffset>
            </wp:positionV>
            <wp:extent cx="2057578" cy="624894"/>
            <wp:effectExtent l="0" t="0" r="0" b="3810"/>
            <wp:wrapSquare wrapText="bothSides"/>
            <wp:docPr id="231" name="Imagem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57578" cy="624894"/>
                    </a:xfrm>
                    <a:prstGeom prst="rect">
                      <a:avLst/>
                    </a:prstGeom>
                  </pic:spPr>
                </pic:pic>
              </a:graphicData>
            </a:graphic>
          </wp:anchor>
        </w:drawing>
      </w:r>
    </w:p>
    <w:p w14:paraId="54444F6A" w14:textId="5FC33023" w:rsidR="00931276" w:rsidRDefault="00931276" w:rsidP="009831BA">
      <w:pPr>
        <w:jc w:val="both"/>
      </w:pPr>
    </w:p>
    <w:p w14:paraId="5B5633B8" w14:textId="30FABFFE" w:rsidR="00931276" w:rsidRDefault="00931276" w:rsidP="009831BA">
      <w:pPr>
        <w:jc w:val="both"/>
      </w:pPr>
    </w:p>
    <w:p w14:paraId="04B8C37B" w14:textId="405770B7" w:rsidR="00931276" w:rsidRDefault="00931276" w:rsidP="009831BA">
      <w:pPr>
        <w:jc w:val="both"/>
      </w:pPr>
      <w:r>
        <w:tab/>
        <w:t xml:space="preserve">Relativamente, à variância, que é uma medida de dispersão, em relação à </w:t>
      </w:r>
      <w:r w:rsidR="00576860">
        <w:t xml:space="preserve">média, ou seja, indica-nos a “distância” dos valores dos códigos de Huffman para o número médio de bits/Símbolo (entropia). Cuja fórmula, foi dada na cadeira de “Estatística”. </w:t>
      </w:r>
    </w:p>
    <w:p w14:paraId="6E5605C6" w14:textId="758C02D4" w:rsidR="00D52262" w:rsidRDefault="00D52262" w:rsidP="009831BA">
      <w:pPr>
        <w:jc w:val="both"/>
      </w:pPr>
      <w:r w:rsidRPr="00D52262">
        <w:rPr>
          <w:noProof/>
        </w:rPr>
        <w:drawing>
          <wp:anchor distT="0" distB="0" distL="114300" distR="114300" simplePos="0" relativeHeight="251695104" behindDoc="0" locked="0" layoutInCell="1" allowOverlap="1" wp14:anchorId="7234E684" wp14:editId="2E3FB9B3">
            <wp:simplePos x="0" y="0"/>
            <wp:positionH relativeFrom="margin">
              <wp:posOffset>1159510</wp:posOffset>
            </wp:positionH>
            <wp:positionV relativeFrom="margin">
              <wp:posOffset>2225040</wp:posOffset>
            </wp:positionV>
            <wp:extent cx="4183380" cy="493395"/>
            <wp:effectExtent l="0" t="0" r="7620" b="1905"/>
            <wp:wrapSquare wrapText="bothSides"/>
            <wp:docPr id="232" name="Imagem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183380" cy="493395"/>
                    </a:xfrm>
                    <a:prstGeom prst="rect">
                      <a:avLst/>
                    </a:prstGeom>
                  </pic:spPr>
                </pic:pic>
              </a:graphicData>
            </a:graphic>
          </wp:anchor>
        </w:drawing>
      </w:r>
    </w:p>
    <w:p w14:paraId="205E2273" w14:textId="565C5384" w:rsidR="00576860" w:rsidRPr="00576860" w:rsidRDefault="00576860" w:rsidP="00576860"/>
    <w:p w14:paraId="4F9F5DA6" w14:textId="35D36E99" w:rsidR="00576860" w:rsidRDefault="00576860" w:rsidP="00576860">
      <w:pPr>
        <w:pStyle w:val="Ttulo2"/>
      </w:pPr>
      <w:bookmarkStart w:id="25" w:name="_Toc118304773"/>
      <w:bookmarkStart w:id="26" w:name="_Toc118305197"/>
      <w:bookmarkStart w:id="27" w:name="_Toc118370706"/>
      <w:bookmarkStart w:id="28" w:name="_Toc118387326"/>
      <w:bookmarkStart w:id="29" w:name="_Toc118453295"/>
      <w:bookmarkStart w:id="30" w:name="_Toc118470454"/>
      <w:r>
        <w:t xml:space="preserve">Pergunta: </w:t>
      </w:r>
      <w:r w:rsidRPr="00576860">
        <w:rPr>
          <w:sz w:val="24"/>
          <w:szCs w:val="24"/>
        </w:rPr>
        <w:t>Será possível reduzir-se a variância?</w:t>
      </w:r>
      <w:bookmarkEnd w:id="25"/>
      <w:bookmarkEnd w:id="26"/>
      <w:bookmarkEnd w:id="27"/>
      <w:bookmarkEnd w:id="28"/>
      <w:bookmarkEnd w:id="29"/>
      <w:bookmarkEnd w:id="30"/>
    </w:p>
    <w:p w14:paraId="164F3503" w14:textId="4B1B75FA" w:rsidR="00576860" w:rsidRDefault="00576860" w:rsidP="00576860">
      <w:pPr>
        <w:ind w:left="720"/>
        <w:rPr>
          <w:b/>
          <w:bCs/>
          <w:sz w:val="24"/>
          <w:szCs w:val="24"/>
        </w:rPr>
      </w:pPr>
      <w:r w:rsidRPr="00576860">
        <w:rPr>
          <w:b/>
          <w:bCs/>
          <w:sz w:val="24"/>
          <w:szCs w:val="24"/>
        </w:rPr>
        <w:t>Se Sim, como pode ser feito e em que circunstância será útil?</w:t>
      </w:r>
    </w:p>
    <w:p w14:paraId="5EF2EEF6" w14:textId="6765E066" w:rsidR="009831BA" w:rsidRDefault="00576860" w:rsidP="009831BA">
      <w:pPr>
        <w:jc w:val="both"/>
        <w:rPr>
          <w:sz w:val="24"/>
          <w:szCs w:val="24"/>
        </w:rPr>
      </w:pPr>
      <w:r>
        <w:rPr>
          <w:b/>
          <w:bCs/>
          <w:sz w:val="24"/>
          <w:szCs w:val="24"/>
        </w:rPr>
        <w:tab/>
      </w:r>
      <w:r w:rsidRPr="00576860">
        <w:rPr>
          <w:sz w:val="24"/>
          <w:szCs w:val="24"/>
        </w:rPr>
        <w:t>Sim, é possível reduzir a variância,</w:t>
      </w:r>
      <w:r>
        <w:rPr>
          <w:sz w:val="24"/>
          <w:szCs w:val="24"/>
        </w:rPr>
        <w:t xml:space="preserve"> se criarmos árvores de Huffman com menor profundidade, </w:t>
      </w:r>
      <w:r w:rsidR="009831BA">
        <w:rPr>
          <w:sz w:val="24"/>
          <w:szCs w:val="24"/>
        </w:rPr>
        <w:t>ou seja,</w:t>
      </w:r>
      <w:r>
        <w:rPr>
          <w:sz w:val="24"/>
          <w:szCs w:val="24"/>
        </w:rPr>
        <w:t xml:space="preserve"> </w:t>
      </w:r>
      <w:r w:rsidR="009831BA">
        <w:rPr>
          <w:sz w:val="24"/>
          <w:szCs w:val="24"/>
        </w:rPr>
        <w:t>se reagruparmos os símbolos por ordem mais elevada possível, de forma a que fiquem o mais próximo possível da raiz.</w:t>
      </w:r>
    </w:p>
    <w:p w14:paraId="4A5E96AD" w14:textId="170A81AD" w:rsidR="009831BA" w:rsidRDefault="009831BA" w:rsidP="009831BA">
      <w:pPr>
        <w:jc w:val="both"/>
        <w:rPr>
          <w:sz w:val="24"/>
          <w:szCs w:val="24"/>
        </w:rPr>
      </w:pPr>
      <w:r>
        <w:rPr>
          <w:sz w:val="24"/>
          <w:szCs w:val="24"/>
        </w:rPr>
        <w:tab/>
        <w:t>Ao pôr-mos em prática esta solução, podemos contornar o congestionamento de rede numa transmissão de dados, dado que reduz a capacidade de transmissão possível da rede necessária para transmitir o maior símbolo.</w:t>
      </w:r>
    </w:p>
    <w:p w14:paraId="091D7862" w14:textId="578AEAC1" w:rsidR="000E7ACD" w:rsidRDefault="000E7ACD" w:rsidP="000E7ACD">
      <w:pPr>
        <w:pStyle w:val="Ttulo2"/>
      </w:pPr>
      <w:bookmarkStart w:id="31" w:name="_Toc118370707"/>
      <w:bookmarkStart w:id="32" w:name="_Toc118387327"/>
      <w:bookmarkStart w:id="33" w:name="_Toc118453296"/>
      <w:bookmarkStart w:id="34" w:name="_Toc118470455"/>
      <w:r>
        <w:t xml:space="preserve">Exercício 5 – </w:t>
      </w:r>
      <w:r w:rsidRPr="000E7ACD">
        <w:rPr>
          <w:sz w:val="24"/>
          <w:szCs w:val="24"/>
        </w:rPr>
        <w:t>Análise de dados com agrupamento de símbolos</w:t>
      </w:r>
      <w:bookmarkEnd w:id="31"/>
      <w:bookmarkEnd w:id="32"/>
      <w:bookmarkEnd w:id="33"/>
      <w:bookmarkEnd w:id="34"/>
    </w:p>
    <w:p w14:paraId="0EC5BDED" w14:textId="5313E871" w:rsidR="000E7ACD" w:rsidRDefault="000E7ACD" w:rsidP="000E7ACD"/>
    <w:p w14:paraId="3DC90B7F" w14:textId="4503BC66" w:rsidR="000E7ACD" w:rsidRPr="000E7ACD" w:rsidRDefault="000E7ACD" w:rsidP="000E7ACD">
      <w:pPr>
        <w:jc w:val="both"/>
        <w:rPr>
          <w:sz w:val="24"/>
          <w:szCs w:val="24"/>
        </w:rPr>
      </w:pPr>
      <w:r>
        <w:tab/>
      </w:r>
      <w:r w:rsidRPr="000E7ACD">
        <w:rPr>
          <w:sz w:val="24"/>
          <w:szCs w:val="24"/>
        </w:rPr>
        <w:t>No exercício 5, implementamos a função do cálculo da entropia, utilizada anteriormente, mas agora com o agrupamento de símbolos. Para essa realização foi necessário criar duas novas funções para tratamento de texto/imagem/som (como já foi averiguado, o alfabeto de uma fonte de texto é diferente de uma fonte de som/imagem, daí duas funções diferentes).</w:t>
      </w:r>
    </w:p>
    <w:p w14:paraId="60792E49" w14:textId="4E06833F" w:rsidR="000E7ACD" w:rsidRDefault="000E7ACD" w:rsidP="000E7ACD">
      <w:pPr>
        <w:jc w:val="both"/>
        <w:rPr>
          <w:sz w:val="24"/>
          <w:szCs w:val="24"/>
        </w:rPr>
      </w:pPr>
      <w:r w:rsidRPr="000E7ACD">
        <w:rPr>
          <w:sz w:val="24"/>
          <w:szCs w:val="24"/>
        </w:rPr>
        <w:tab/>
        <w:t xml:space="preserve">Para o tratamento numa fonte de texto, decidimos criar um novo alfabeto, em que se usam </w:t>
      </w:r>
      <w:r>
        <w:rPr>
          <w:sz w:val="24"/>
          <w:szCs w:val="24"/>
        </w:rPr>
        <w:t>números em vez de letras, e ainda cada número corresponde a um par de letras.</w:t>
      </w:r>
    </w:p>
    <w:p w14:paraId="6AE5F26F" w14:textId="7896AC42" w:rsidR="000E7ACD" w:rsidRDefault="00131E9F" w:rsidP="000E7ACD">
      <w:pPr>
        <w:jc w:val="both"/>
        <w:rPr>
          <w:sz w:val="24"/>
          <w:szCs w:val="24"/>
        </w:rPr>
      </w:pPr>
      <w:r>
        <w:rPr>
          <w:sz w:val="24"/>
          <w:szCs w:val="24"/>
        </w:rPr>
        <w:tab/>
        <w:t xml:space="preserve">Por fim sabendo a posição onde incrementar o </w:t>
      </w:r>
      <w:r w:rsidRPr="00131E9F">
        <w:rPr>
          <w:i/>
          <w:iCs/>
          <w:sz w:val="24"/>
          <w:szCs w:val="24"/>
        </w:rPr>
        <w:t>array</w:t>
      </w:r>
      <w:r>
        <w:rPr>
          <w:sz w:val="24"/>
          <w:szCs w:val="24"/>
        </w:rPr>
        <w:t xml:space="preserve"> de ocorrências, usámos o mesmo para o cálculo da entropia (divido por 2, pois agrupámos em pares).</w:t>
      </w:r>
    </w:p>
    <w:p w14:paraId="475B4880" w14:textId="13F93F54" w:rsidR="00131E9F" w:rsidRDefault="00131E9F" w:rsidP="000E7ACD">
      <w:pPr>
        <w:jc w:val="both"/>
        <w:rPr>
          <w:sz w:val="24"/>
          <w:szCs w:val="24"/>
        </w:rPr>
      </w:pPr>
    </w:p>
    <w:p w14:paraId="5BFF3169" w14:textId="1C25C266" w:rsidR="00131E9F" w:rsidRDefault="00131E9F" w:rsidP="000E7ACD">
      <w:pPr>
        <w:jc w:val="both"/>
        <w:rPr>
          <w:sz w:val="24"/>
          <w:szCs w:val="24"/>
        </w:rPr>
      </w:pPr>
    </w:p>
    <w:tbl>
      <w:tblPr>
        <w:tblStyle w:val="TabeladeGrelha4-Destaque3"/>
        <w:tblW w:w="0" w:type="auto"/>
        <w:tblLook w:val="04A0" w:firstRow="1" w:lastRow="0" w:firstColumn="1" w:lastColumn="0" w:noHBand="0" w:noVBand="1"/>
      </w:tblPr>
      <w:tblGrid>
        <w:gridCol w:w="3245"/>
        <w:gridCol w:w="3245"/>
        <w:gridCol w:w="3246"/>
      </w:tblGrid>
      <w:tr w:rsidR="00131E9F" w14:paraId="23008C41" w14:textId="77777777" w:rsidTr="00131E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1BB186F5" w14:textId="655E974E" w:rsidR="00131E9F" w:rsidRPr="00E4023D" w:rsidRDefault="00131E9F" w:rsidP="00131E9F">
            <w:pPr>
              <w:jc w:val="center"/>
              <w:rPr>
                <w:sz w:val="24"/>
                <w:szCs w:val="24"/>
              </w:rPr>
            </w:pPr>
            <w:r w:rsidRPr="00E4023D">
              <w:rPr>
                <w:sz w:val="24"/>
                <w:szCs w:val="24"/>
              </w:rPr>
              <w:t>Ficheiro</w:t>
            </w:r>
          </w:p>
        </w:tc>
        <w:tc>
          <w:tcPr>
            <w:tcW w:w="3245" w:type="dxa"/>
          </w:tcPr>
          <w:p w14:paraId="049327B2" w14:textId="13653F87" w:rsidR="00131E9F" w:rsidRPr="00E4023D" w:rsidRDefault="00131E9F" w:rsidP="00131E9F">
            <w:pPr>
              <w:jc w:val="center"/>
              <w:cnfStyle w:val="100000000000" w:firstRow="1" w:lastRow="0" w:firstColumn="0" w:lastColumn="0" w:oddVBand="0" w:evenVBand="0" w:oddHBand="0" w:evenHBand="0" w:firstRowFirstColumn="0" w:firstRowLastColumn="0" w:lastRowFirstColumn="0" w:lastRowLastColumn="0"/>
              <w:rPr>
                <w:sz w:val="24"/>
                <w:szCs w:val="24"/>
              </w:rPr>
            </w:pPr>
            <w:r w:rsidRPr="00E4023D">
              <w:rPr>
                <w:sz w:val="24"/>
                <w:szCs w:val="24"/>
              </w:rPr>
              <w:t>Entropia (bits/Símbolo)</w:t>
            </w:r>
          </w:p>
        </w:tc>
        <w:tc>
          <w:tcPr>
            <w:tcW w:w="3246" w:type="dxa"/>
          </w:tcPr>
          <w:p w14:paraId="1C667E1B" w14:textId="46FD22A0" w:rsidR="00131E9F" w:rsidRPr="00E4023D" w:rsidRDefault="00131E9F" w:rsidP="00131E9F">
            <w:pPr>
              <w:jc w:val="center"/>
              <w:cnfStyle w:val="100000000000" w:firstRow="1" w:lastRow="0" w:firstColumn="0" w:lastColumn="0" w:oddVBand="0" w:evenVBand="0" w:oddHBand="0" w:evenHBand="0" w:firstRowFirstColumn="0" w:firstRowLastColumn="0" w:lastRowFirstColumn="0" w:lastRowLastColumn="0"/>
              <w:rPr>
                <w:sz w:val="24"/>
                <w:szCs w:val="24"/>
              </w:rPr>
            </w:pPr>
            <w:r w:rsidRPr="00E4023D">
              <w:rPr>
                <w:sz w:val="24"/>
                <w:szCs w:val="24"/>
              </w:rPr>
              <w:t>Entropia conjunta (bits/Símbolo)</w:t>
            </w:r>
          </w:p>
        </w:tc>
      </w:tr>
      <w:tr w:rsidR="00A92CD2" w14:paraId="776FBB9C" w14:textId="77777777" w:rsidTr="00131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67116729" w14:textId="3A2250D4" w:rsidR="00A92CD2" w:rsidRPr="00E4023D" w:rsidRDefault="00A92CD2" w:rsidP="00A92CD2">
            <w:pPr>
              <w:jc w:val="both"/>
              <w:rPr>
                <w:sz w:val="24"/>
                <w:szCs w:val="24"/>
              </w:rPr>
            </w:pPr>
            <w:r w:rsidRPr="00E4023D">
              <w:rPr>
                <w:sz w:val="24"/>
                <w:szCs w:val="24"/>
              </w:rPr>
              <w:t>landscape.bmp</w:t>
            </w:r>
          </w:p>
        </w:tc>
        <w:tc>
          <w:tcPr>
            <w:tcW w:w="3245" w:type="dxa"/>
            <w:shd w:val="clear" w:color="auto" w:fill="auto"/>
          </w:tcPr>
          <w:p w14:paraId="21AF9006" w14:textId="1D08042F" w:rsidR="00A92CD2" w:rsidRPr="00E4023D" w:rsidRDefault="00A92CD2" w:rsidP="00A92CD2">
            <w:pPr>
              <w:jc w:val="right"/>
              <w:cnfStyle w:val="000000100000" w:firstRow="0" w:lastRow="0" w:firstColumn="0" w:lastColumn="0" w:oddVBand="0" w:evenVBand="0" w:oddHBand="1" w:evenHBand="0" w:firstRowFirstColumn="0" w:firstRowLastColumn="0" w:lastRowFirstColumn="0" w:lastRowLastColumn="0"/>
              <w:rPr>
                <w:sz w:val="24"/>
                <w:szCs w:val="24"/>
              </w:rPr>
            </w:pPr>
            <w:r w:rsidRPr="00D6033D">
              <w:rPr>
                <w:rFonts w:ascii="Century Gothic" w:eastAsia="Century Gothic" w:hAnsi="Century Gothic" w:cs="Century Gothic"/>
                <w:sz w:val="24"/>
              </w:rPr>
              <w:t>7.606945</w:t>
            </w:r>
          </w:p>
        </w:tc>
        <w:tc>
          <w:tcPr>
            <w:tcW w:w="3246" w:type="dxa"/>
            <w:shd w:val="clear" w:color="auto" w:fill="auto"/>
          </w:tcPr>
          <w:p w14:paraId="673500E2" w14:textId="173658B0" w:rsidR="00A92CD2" w:rsidRPr="00E4023D" w:rsidRDefault="00A92CD2" w:rsidP="00A92CD2">
            <w:pPr>
              <w:jc w:val="right"/>
              <w:cnfStyle w:val="000000100000" w:firstRow="0" w:lastRow="0" w:firstColumn="0" w:lastColumn="0" w:oddVBand="0" w:evenVBand="0" w:oddHBand="1" w:evenHBand="0" w:firstRowFirstColumn="0" w:firstRowLastColumn="0" w:lastRowFirstColumn="0" w:lastRowLastColumn="0"/>
              <w:rPr>
                <w:sz w:val="24"/>
                <w:szCs w:val="24"/>
              </w:rPr>
            </w:pPr>
            <w:r>
              <w:rPr>
                <w:rFonts w:ascii="Century Gothic" w:eastAsia="Century Gothic" w:hAnsi="Century Gothic" w:cs="Century Gothic"/>
                <w:sz w:val="24"/>
              </w:rPr>
              <w:t xml:space="preserve">6.204059 </w:t>
            </w:r>
          </w:p>
        </w:tc>
      </w:tr>
      <w:tr w:rsidR="00A92CD2" w14:paraId="573B146C" w14:textId="77777777" w:rsidTr="00131E9F">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147D43E3" w14:textId="45A98448" w:rsidR="00A92CD2" w:rsidRPr="00E4023D" w:rsidRDefault="00A92CD2" w:rsidP="00A92CD2">
            <w:pPr>
              <w:jc w:val="both"/>
              <w:rPr>
                <w:sz w:val="24"/>
                <w:szCs w:val="24"/>
              </w:rPr>
            </w:pPr>
            <w:r w:rsidRPr="00E4023D">
              <w:rPr>
                <w:sz w:val="24"/>
                <w:szCs w:val="24"/>
              </w:rPr>
              <w:t>lyrics.txt</w:t>
            </w:r>
          </w:p>
        </w:tc>
        <w:tc>
          <w:tcPr>
            <w:tcW w:w="3245" w:type="dxa"/>
            <w:shd w:val="clear" w:color="auto" w:fill="auto"/>
          </w:tcPr>
          <w:p w14:paraId="24A22AD1" w14:textId="156A32BD" w:rsidR="00A92CD2" w:rsidRPr="00E4023D" w:rsidRDefault="00A92CD2" w:rsidP="00A92CD2">
            <w:pPr>
              <w:jc w:val="right"/>
              <w:cnfStyle w:val="000000000000" w:firstRow="0" w:lastRow="0" w:firstColumn="0" w:lastColumn="0" w:oddVBand="0" w:evenVBand="0" w:oddHBand="0" w:evenHBand="0" w:firstRowFirstColumn="0" w:firstRowLastColumn="0" w:lastRowFirstColumn="0" w:lastRowLastColumn="0"/>
              <w:rPr>
                <w:sz w:val="24"/>
                <w:szCs w:val="24"/>
              </w:rPr>
            </w:pPr>
            <w:r w:rsidRPr="00181B9E">
              <w:rPr>
                <w:rFonts w:ascii="Century Gothic" w:eastAsia="Century Gothic" w:hAnsi="Century Gothic" w:cs="Century Gothic"/>
                <w:sz w:val="24"/>
              </w:rPr>
              <w:t>4.410717</w:t>
            </w:r>
          </w:p>
        </w:tc>
        <w:tc>
          <w:tcPr>
            <w:tcW w:w="3246" w:type="dxa"/>
            <w:shd w:val="clear" w:color="auto" w:fill="auto"/>
          </w:tcPr>
          <w:p w14:paraId="7C51551C" w14:textId="44FD5C1A" w:rsidR="00A92CD2" w:rsidRPr="00E4023D" w:rsidRDefault="00A92CD2" w:rsidP="00A92CD2">
            <w:pPr>
              <w:jc w:val="right"/>
              <w:cnfStyle w:val="000000000000" w:firstRow="0" w:lastRow="0" w:firstColumn="0" w:lastColumn="0" w:oddVBand="0" w:evenVBand="0" w:oddHBand="0" w:evenHBand="0" w:firstRowFirstColumn="0" w:firstRowLastColumn="0" w:lastRowFirstColumn="0" w:lastRowLastColumn="0"/>
              <w:rPr>
                <w:sz w:val="24"/>
                <w:szCs w:val="24"/>
              </w:rPr>
            </w:pPr>
            <w:r w:rsidRPr="00181B9E">
              <w:rPr>
                <w:rFonts w:ascii="Century Gothic" w:eastAsia="Century Gothic" w:hAnsi="Century Gothic" w:cs="Century Gothic"/>
                <w:sz w:val="24"/>
              </w:rPr>
              <w:t>3.652207</w:t>
            </w:r>
          </w:p>
        </w:tc>
      </w:tr>
      <w:tr w:rsidR="00A92CD2" w14:paraId="1872D772" w14:textId="77777777" w:rsidTr="00131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108B59D0" w14:textId="47267EBA" w:rsidR="00A92CD2" w:rsidRPr="00E4023D" w:rsidRDefault="00A92CD2" w:rsidP="00A92CD2">
            <w:pPr>
              <w:jc w:val="both"/>
              <w:rPr>
                <w:sz w:val="24"/>
                <w:szCs w:val="24"/>
              </w:rPr>
            </w:pPr>
            <w:r w:rsidRPr="00E4023D">
              <w:rPr>
                <w:sz w:val="24"/>
                <w:szCs w:val="24"/>
              </w:rPr>
              <w:t>MRI.bmp</w:t>
            </w:r>
          </w:p>
        </w:tc>
        <w:tc>
          <w:tcPr>
            <w:tcW w:w="3245" w:type="dxa"/>
            <w:shd w:val="clear" w:color="auto" w:fill="auto"/>
          </w:tcPr>
          <w:p w14:paraId="4D014D97" w14:textId="14FA8275" w:rsidR="00A92CD2" w:rsidRPr="00E4023D" w:rsidRDefault="00A92CD2" w:rsidP="00A92CD2">
            <w:pPr>
              <w:jc w:val="right"/>
              <w:cnfStyle w:val="000000100000" w:firstRow="0" w:lastRow="0" w:firstColumn="0" w:lastColumn="0" w:oddVBand="0" w:evenVBand="0" w:oddHBand="1" w:evenHBand="0" w:firstRowFirstColumn="0" w:firstRowLastColumn="0" w:lastRowFirstColumn="0" w:lastRowLastColumn="0"/>
              <w:rPr>
                <w:sz w:val="24"/>
                <w:szCs w:val="24"/>
              </w:rPr>
            </w:pPr>
            <w:r w:rsidRPr="00181B9E">
              <w:rPr>
                <w:rFonts w:ascii="Century Gothic" w:eastAsia="Century Gothic" w:hAnsi="Century Gothic" w:cs="Century Gothic"/>
                <w:sz w:val="24"/>
              </w:rPr>
              <w:t>6.860487</w:t>
            </w:r>
          </w:p>
        </w:tc>
        <w:tc>
          <w:tcPr>
            <w:tcW w:w="3246" w:type="dxa"/>
            <w:shd w:val="clear" w:color="auto" w:fill="auto"/>
          </w:tcPr>
          <w:p w14:paraId="460A6934" w14:textId="640DCA34" w:rsidR="00A92CD2" w:rsidRPr="00E4023D" w:rsidRDefault="00A92CD2" w:rsidP="00A92CD2">
            <w:pPr>
              <w:jc w:val="right"/>
              <w:cnfStyle w:val="000000100000" w:firstRow="0" w:lastRow="0" w:firstColumn="0" w:lastColumn="0" w:oddVBand="0" w:evenVBand="0" w:oddHBand="1" w:evenHBand="0" w:firstRowFirstColumn="0" w:firstRowLastColumn="0" w:lastRowFirstColumn="0" w:lastRowLastColumn="0"/>
              <w:rPr>
                <w:sz w:val="24"/>
                <w:szCs w:val="24"/>
              </w:rPr>
            </w:pPr>
            <w:r w:rsidRPr="00181B9E">
              <w:rPr>
                <w:rFonts w:ascii="Century Gothic" w:eastAsia="Century Gothic" w:hAnsi="Century Gothic" w:cs="Century Gothic"/>
                <w:sz w:val="24"/>
              </w:rPr>
              <w:t>5.19917</w:t>
            </w:r>
            <w:r>
              <w:rPr>
                <w:rFonts w:ascii="Century Gothic" w:eastAsia="Century Gothic" w:hAnsi="Century Gothic" w:cs="Century Gothic"/>
                <w:sz w:val="24"/>
              </w:rPr>
              <w:t>0</w:t>
            </w:r>
          </w:p>
        </w:tc>
      </w:tr>
      <w:tr w:rsidR="00A92CD2" w14:paraId="1F0F31E5" w14:textId="77777777" w:rsidTr="00131E9F">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08BFE4F1" w14:textId="4D3E0098" w:rsidR="00A92CD2" w:rsidRPr="00E4023D" w:rsidRDefault="00A92CD2" w:rsidP="00A92CD2">
            <w:pPr>
              <w:jc w:val="both"/>
              <w:rPr>
                <w:sz w:val="24"/>
                <w:szCs w:val="24"/>
              </w:rPr>
            </w:pPr>
            <w:r w:rsidRPr="00E4023D">
              <w:rPr>
                <w:sz w:val="24"/>
                <w:szCs w:val="24"/>
              </w:rPr>
              <w:t>MRIbin.bmp</w:t>
            </w:r>
          </w:p>
        </w:tc>
        <w:tc>
          <w:tcPr>
            <w:tcW w:w="3245" w:type="dxa"/>
            <w:shd w:val="clear" w:color="auto" w:fill="auto"/>
          </w:tcPr>
          <w:p w14:paraId="44BEB1B0" w14:textId="5EAA810A" w:rsidR="00A92CD2" w:rsidRPr="00E4023D" w:rsidRDefault="00A92CD2" w:rsidP="00A92CD2">
            <w:pPr>
              <w:jc w:val="right"/>
              <w:cnfStyle w:val="000000000000" w:firstRow="0" w:lastRow="0" w:firstColumn="0" w:lastColumn="0" w:oddVBand="0" w:evenVBand="0" w:oddHBand="0" w:evenHBand="0" w:firstRowFirstColumn="0" w:firstRowLastColumn="0" w:lastRowFirstColumn="0" w:lastRowLastColumn="0"/>
              <w:rPr>
                <w:sz w:val="24"/>
                <w:szCs w:val="24"/>
              </w:rPr>
            </w:pPr>
            <w:r w:rsidRPr="00D6033D">
              <w:rPr>
                <w:rFonts w:ascii="Century Gothic" w:eastAsia="Century Gothic" w:hAnsi="Century Gothic" w:cs="Century Gothic"/>
                <w:sz w:val="24"/>
              </w:rPr>
              <w:t>0.661079</w:t>
            </w:r>
          </w:p>
        </w:tc>
        <w:tc>
          <w:tcPr>
            <w:tcW w:w="3246" w:type="dxa"/>
            <w:shd w:val="clear" w:color="auto" w:fill="auto"/>
          </w:tcPr>
          <w:p w14:paraId="62B3995B" w14:textId="6F155597" w:rsidR="00A92CD2" w:rsidRPr="00E4023D" w:rsidRDefault="00A92CD2" w:rsidP="00A92CD2">
            <w:pPr>
              <w:jc w:val="right"/>
              <w:cnfStyle w:val="000000000000" w:firstRow="0" w:lastRow="0" w:firstColumn="0" w:lastColumn="0" w:oddVBand="0" w:evenVBand="0" w:oddHBand="0" w:evenHBand="0" w:firstRowFirstColumn="0" w:firstRowLastColumn="0" w:lastRowFirstColumn="0" w:lastRowLastColumn="0"/>
              <w:rPr>
                <w:sz w:val="24"/>
                <w:szCs w:val="24"/>
              </w:rPr>
            </w:pPr>
            <w:r w:rsidRPr="00D6033D">
              <w:rPr>
                <w:rFonts w:ascii="Century Gothic" w:eastAsia="Century Gothic" w:hAnsi="Century Gothic" w:cs="Century Gothic"/>
                <w:sz w:val="24"/>
              </w:rPr>
              <w:t>0.402871</w:t>
            </w:r>
          </w:p>
        </w:tc>
      </w:tr>
      <w:tr w:rsidR="00A92CD2" w14:paraId="59DCB008" w14:textId="77777777" w:rsidTr="00131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24F9DF02" w14:textId="2D1E87EA" w:rsidR="00A92CD2" w:rsidRPr="00E4023D" w:rsidRDefault="00A92CD2" w:rsidP="00A92CD2">
            <w:pPr>
              <w:jc w:val="both"/>
              <w:rPr>
                <w:sz w:val="24"/>
                <w:szCs w:val="24"/>
              </w:rPr>
            </w:pPr>
            <w:r w:rsidRPr="00E4023D">
              <w:rPr>
                <w:sz w:val="24"/>
                <w:szCs w:val="24"/>
              </w:rPr>
              <w:t>soundMono.wav</w:t>
            </w:r>
          </w:p>
        </w:tc>
        <w:tc>
          <w:tcPr>
            <w:tcW w:w="3245" w:type="dxa"/>
            <w:shd w:val="clear" w:color="auto" w:fill="auto"/>
          </w:tcPr>
          <w:p w14:paraId="20ED07C6" w14:textId="053D0AE8" w:rsidR="00A92CD2" w:rsidRPr="00E4023D" w:rsidRDefault="00A92CD2" w:rsidP="00A92CD2">
            <w:pPr>
              <w:jc w:val="right"/>
              <w:cnfStyle w:val="000000100000" w:firstRow="0" w:lastRow="0" w:firstColumn="0" w:lastColumn="0" w:oddVBand="0" w:evenVBand="0" w:oddHBand="1" w:evenHBand="0" w:firstRowFirstColumn="0" w:firstRowLastColumn="0" w:lastRowFirstColumn="0" w:lastRowLastColumn="0"/>
              <w:rPr>
                <w:sz w:val="24"/>
                <w:szCs w:val="24"/>
              </w:rPr>
            </w:pPr>
            <w:r w:rsidRPr="00D6033D">
              <w:rPr>
                <w:rFonts w:ascii="Century Gothic" w:eastAsia="Century Gothic" w:hAnsi="Century Gothic" w:cs="Century Gothic"/>
                <w:sz w:val="24"/>
              </w:rPr>
              <w:t>4.065812</w:t>
            </w:r>
          </w:p>
        </w:tc>
        <w:tc>
          <w:tcPr>
            <w:tcW w:w="3246" w:type="dxa"/>
            <w:shd w:val="clear" w:color="auto" w:fill="auto"/>
          </w:tcPr>
          <w:p w14:paraId="40500BAD" w14:textId="22564E7D" w:rsidR="00A92CD2" w:rsidRPr="00E4023D" w:rsidRDefault="00A92CD2" w:rsidP="00A92CD2">
            <w:pPr>
              <w:jc w:val="right"/>
              <w:cnfStyle w:val="000000100000" w:firstRow="0" w:lastRow="0" w:firstColumn="0" w:lastColumn="0" w:oddVBand="0" w:evenVBand="0" w:oddHBand="1" w:evenHBand="0" w:firstRowFirstColumn="0" w:firstRowLastColumn="0" w:lastRowFirstColumn="0" w:lastRowLastColumn="0"/>
              <w:rPr>
                <w:sz w:val="24"/>
                <w:szCs w:val="24"/>
              </w:rPr>
            </w:pPr>
            <w:r w:rsidRPr="00D6033D">
              <w:rPr>
                <w:rFonts w:ascii="Century Gothic" w:eastAsia="Century Gothic" w:hAnsi="Century Gothic" w:cs="Century Gothic"/>
                <w:sz w:val="24"/>
              </w:rPr>
              <w:t>3.310445</w:t>
            </w:r>
          </w:p>
        </w:tc>
      </w:tr>
    </w:tbl>
    <w:p w14:paraId="6722CDDA" w14:textId="2BE339C8" w:rsidR="00131E9F" w:rsidRDefault="00D773A1" w:rsidP="00D773A1">
      <w:pPr>
        <w:pStyle w:val="Legenda"/>
      </w:pPr>
      <w:r>
        <w:t xml:space="preserve">Tabela </w:t>
      </w:r>
      <w:fldSimple w:instr=" SEQ Tabela \* ARABIC ">
        <w:r w:rsidR="00DA48F0">
          <w:rPr>
            <w:noProof/>
          </w:rPr>
          <w:t>4</w:t>
        </w:r>
      </w:fldSimple>
    </w:p>
    <w:p w14:paraId="39921102" w14:textId="0459A530" w:rsidR="00D773A1" w:rsidRPr="00E4023D" w:rsidRDefault="00D773A1" w:rsidP="00D773A1">
      <w:pPr>
        <w:jc w:val="both"/>
        <w:rPr>
          <w:sz w:val="24"/>
          <w:szCs w:val="24"/>
        </w:rPr>
      </w:pPr>
      <w:r>
        <w:tab/>
      </w:r>
      <w:r w:rsidRPr="00E4023D">
        <w:rPr>
          <w:sz w:val="24"/>
          <w:szCs w:val="24"/>
        </w:rPr>
        <w:t xml:space="preserve">Após a análise dos dados da tabela, concluímos que a entropia diminuiu, quando agrupámos os símbolos dois a dois. Uma das vantagens da realização do agrupamento é o facto, de tornar o programa mais eficiente no que toca à dispersão da distribuição. Já uma das desvantagens, é o facto de o comprimento do alfabeto aumentar consideravelmente, o que é um problema para a memória. </w:t>
      </w:r>
    </w:p>
    <w:p w14:paraId="189C1F5F" w14:textId="3AA8A4FF" w:rsidR="005212BD" w:rsidRDefault="005212BD" w:rsidP="005212BD">
      <w:pPr>
        <w:pStyle w:val="Ttulo2"/>
        <w:rPr>
          <w:sz w:val="24"/>
          <w:szCs w:val="24"/>
        </w:rPr>
      </w:pPr>
      <w:bookmarkStart w:id="35" w:name="_Toc118387328"/>
      <w:bookmarkStart w:id="36" w:name="_Toc118453297"/>
      <w:bookmarkStart w:id="37" w:name="_Toc118470456"/>
      <w:r>
        <w:t xml:space="preserve">Exercício 6 – </w:t>
      </w:r>
      <w:r w:rsidRPr="005212BD">
        <w:rPr>
          <w:sz w:val="24"/>
          <w:szCs w:val="24"/>
        </w:rPr>
        <w:t>Cálculo da informação mútua, utilizando uma janela deslizante</w:t>
      </w:r>
      <w:bookmarkEnd w:id="35"/>
      <w:bookmarkEnd w:id="36"/>
      <w:bookmarkEnd w:id="37"/>
    </w:p>
    <w:p w14:paraId="4F059FA6" w14:textId="5D7D0AA3" w:rsidR="005212BD" w:rsidRPr="005212BD" w:rsidRDefault="005212BD" w:rsidP="005212BD"/>
    <w:p w14:paraId="62AD3385" w14:textId="61CE40C9" w:rsidR="005212BD" w:rsidRDefault="005212BD" w:rsidP="005212BD">
      <w:pPr>
        <w:pStyle w:val="Subttulo"/>
        <w:rPr>
          <w:sz w:val="24"/>
        </w:rPr>
      </w:pPr>
      <w:r>
        <w:t xml:space="preserve">     Exercício a) </w:t>
      </w:r>
      <w:r w:rsidRPr="005212BD">
        <w:rPr>
          <w:sz w:val="24"/>
        </w:rPr>
        <w:t>Cálculo do vetor de valores de informação mútua</w:t>
      </w:r>
    </w:p>
    <w:p w14:paraId="3C332473" w14:textId="110A2905" w:rsidR="005212BD" w:rsidRDefault="005212BD" w:rsidP="005212BD"/>
    <w:p w14:paraId="4DD4651B" w14:textId="2FAA0404" w:rsidR="005212BD" w:rsidRPr="00E4023D" w:rsidRDefault="005212BD" w:rsidP="005212BD">
      <w:pPr>
        <w:jc w:val="both"/>
        <w:rPr>
          <w:sz w:val="24"/>
          <w:szCs w:val="24"/>
        </w:rPr>
      </w:pPr>
      <w:r>
        <w:tab/>
      </w:r>
      <w:r w:rsidRPr="00E4023D">
        <w:rPr>
          <w:sz w:val="24"/>
          <w:szCs w:val="24"/>
        </w:rPr>
        <w:t>Neste exercício, criámos uma função que percorre o sinal onde pesquisar (</w:t>
      </w:r>
      <w:r w:rsidRPr="00E4023D">
        <w:rPr>
          <w:i/>
          <w:iCs/>
          <w:sz w:val="24"/>
          <w:szCs w:val="24"/>
        </w:rPr>
        <w:t>target</w:t>
      </w:r>
      <w:r w:rsidRPr="00E4023D">
        <w:rPr>
          <w:sz w:val="24"/>
          <w:szCs w:val="24"/>
        </w:rPr>
        <w:t>), de forma a conseguir isolar uma janela, do mesmo tamanho que o sinal a pesquisar (</w:t>
      </w:r>
      <w:r w:rsidRPr="00E4023D">
        <w:rPr>
          <w:i/>
          <w:iCs/>
          <w:sz w:val="24"/>
          <w:szCs w:val="24"/>
        </w:rPr>
        <w:t>query</w:t>
      </w:r>
      <w:r w:rsidRPr="00E4023D">
        <w:rPr>
          <w:sz w:val="24"/>
          <w:szCs w:val="24"/>
        </w:rPr>
        <w:t xml:space="preserve">), sendo possível calcular a informação mútua, dado que a janela irá “deslizar” sobre o </w:t>
      </w:r>
      <w:r w:rsidRPr="00E4023D">
        <w:rPr>
          <w:i/>
          <w:iCs/>
          <w:sz w:val="24"/>
          <w:szCs w:val="24"/>
        </w:rPr>
        <w:t>target</w:t>
      </w:r>
      <w:r w:rsidRPr="00E4023D">
        <w:rPr>
          <w:sz w:val="24"/>
          <w:szCs w:val="24"/>
        </w:rPr>
        <w:t xml:space="preserve">, até este chegar </w:t>
      </w:r>
      <w:r w:rsidR="00CA3C82" w:rsidRPr="00E4023D">
        <w:rPr>
          <w:sz w:val="24"/>
          <w:szCs w:val="24"/>
        </w:rPr>
        <w:t xml:space="preserve">ao fim. </w:t>
      </w:r>
      <w:r w:rsidR="00E95384" w:rsidRPr="00E4023D">
        <w:rPr>
          <w:sz w:val="24"/>
          <w:szCs w:val="24"/>
        </w:rPr>
        <w:t xml:space="preserve">Para isso, utilizámos a </w:t>
      </w:r>
      <w:r w:rsidR="008E592E" w:rsidRPr="00E4023D">
        <w:rPr>
          <w:sz w:val="24"/>
          <w:szCs w:val="24"/>
        </w:rPr>
        <w:t>fórmula</w:t>
      </w:r>
      <w:r w:rsidR="005774DF" w:rsidRPr="00E4023D">
        <w:rPr>
          <w:sz w:val="24"/>
          <w:szCs w:val="24"/>
        </w:rPr>
        <w:t xml:space="preserve"> de informação mútua enunciada nos conceitos utilizados. </w:t>
      </w:r>
    </w:p>
    <w:p w14:paraId="2868DBD4" w14:textId="5847891A" w:rsidR="00290529" w:rsidRDefault="00290529" w:rsidP="00290529">
      <w:pPr>
        <w:pStyle w:val="Subttulo"/>
        <w:rPr>
          <w:sz w:val="24"/>
          <w:szCs w:val="22"/>
        </w:rPr>
      </w:pPr>
      <w:r>
        <w:t xml:space="preserve">    Exercício b) </w:t>
      </w:r>
      <w:r w:rsidRPr="00290529">
        <w:rPr>
          <w:sz w:val="24"/>
          <w:szCs w:val="22"/>
        </w:rPr>
        <w:t>Cálculo da informação mútua (</w:t>
      </w:r>
      <w:r w:rsidRPr="00290529">
        <w:rPr>
          <w:i/>
          <w:iCs w:val="0"/>
          <w:sz w:val="24"/>
          <w:szCs w:val="22"/>
        </w:rPr>
        <w:t>Target</w:t>
      </w:r>
      <w:r w:rsidRPr="00290529">
        <w:rPr>
          <w:sz w:val="24"/>
          <w:szCs w:val="22"/>
        </w:rPr>
        <w:t xml:space="preserve"> e </w:t>
      </w:r>
      <w:r w:rsidRPr="00290529">
        <w:rPr>
          <w:i/>
          <w:iCs w:val="0"/>
          <w:sz w:val="24"/>
          <w:szCs w:val="22"/>
        </w:rPr>
        <w:t>Query</w:t>
      </w:r>
      <w:r w:rsidRPr="00290529">
        <w:rPr>
          <w:sz w:val="24"/>
          <w:szCs w:val="22"/>
        </w:rPr>
        <w:t xml:space="preserve"> diferentes da alínea anterior)</w:t>
      </w:r>
    </w:p>
    <w:p w14:paraId="4B639D29" w14:textId="47910B41" w:rsidR="00290529" w:rsidRDefault="00290529" w:rsidP="00290529"/>
    <w:p w14:paraId="2269A2E4" w14:textId="325E889A" w:rsidR="00290529" w:rsidRPr="00E4023D" w:rsidRDefault="00290529" w:rsidP="00290529">
      <w:pPr>
        <w:jc w:val="both"/>
        <w:rPr>
          <w:sz w:val="24"/>
          <w:szCs w:val="24"/>
        </w:rPr>
      </w:pPr>
      <w:r>
        <w:tab/>
      </w:r>
      <w:r w:rsidRPr="00E4023D">
        <w:rPr>
          <w:sz w:val="24"/>
          <w:szCs w:val="24"/>
        </w:rPr>
        <w:t xml:space="preserve">Neste exercício, aplicámos a mesma teoria da alínea a), mas agora utilizando o ficheiro “saxriff.wav” como </w:t>
      </w:r>
      <w:r w:rsidRPr="00E4023D">
        <w:rPr>
          <w:i/>
          <w:iCs/>
          <w:sz w:val="24"/>
          <w:szCs w:val="24"/>
        </w:rPr>
        <w:t>query</w:t>
      </w:r>
      <w:r w:rsidRPr="00E4023D">
        <w:rPr>
          <w:sz w:val="24"/>
          <w:szCs w:val="24"/>
        </w:rPr>
        <w:t xml:space="preserve"> e os ficheiros “target01 - repeat.wav” e “target02 – repeatNoise.wav” como</w:t>
      </w:r>
      <w:r w:rsidRPr="00E4023D">
        <w:rPr>
          <w:i/>
          <w:iCs/>
          <w:sz w:val="24"/>
          <w:szCs w:val="24"/>
        </w:rPr>
        <w:t xml:space="preserve"> targets</w:t>
      </w:r>
      <w:r w:rsidRPr="00E4023D">
        <w:rPr>
          <w:sz w:val="24"/>
          <w:szCs w:val="24"/>
        </w:rPr>
        <w:t>. Outra alteração</w:t>
      </w:r>
      <w:r w:rsidR="008C085F" w:rsidRPr="00E4023D">
        <w:rPr>
          <w:sz w:val="24"/>
          <w:szCs w:val="24"/>
        </w:rPr>
        <w:t>,</w:t>
      </w:r>
      <w:r w:rsidRPr="00E4023D">
        <w:rPr>
          <w:sz w:val="24"/>
          <w:szCs w:val="24"/>
        </w:rPr>
        <w:t xml:space="preserve"> é que na alínea anterior utiliz</w:t>
      </w:r>
      <w:r w:rsidR="008C085F" w:rsidRPr="00E4023D">
        <w:rPr>
          <w:sz w:val="24"/>
          <w:szCs w:val="24"/>
        </w:rPr>
        <w:t>á</w:t>
      </w:r>
      <w:r w:rsidRPr="00E4023D">
        <w:rPr>
          <w:sz w:val="24"/>
          <w:szCs w:val="24"/>
        </w:rPr>
        <w:t>mos o passo = 1 e</w:t>
      </w:r>
      <w:r w:rsidR="008C085F" w:rsidRPr="00E4023D">
        <w:rPr>
          <w:sz w:val="24"/>
          <w:szCs w:val="24"/>
        </w:rPr>
        <w:t>,</w:t>
      </w:r>
      <w:r w:rsidRPr="00E4023D">
        <w:rPr>
          <w:sz w:val="24"/>
          <w:szCs w:val="24"/>
        </w:rPr>
        <w:t xml:space="preserve"> neste caso</w:t>
      </w:r>
      <w:r w:rsidR="008C085F" w:rsidRPr="00E4023D">
        <w:rPr>
          <w:sz w:val="24"/>
          <w:szCs w:val="24"/>
        </w:rPr>
        <w:t>,</w:t>
      </w:r>
      <w:r w:rsidRPr="00E4023D">
        <w:rPr>
          <w:sz w:val="24"/>
          <w:szCs w:val="24"/>
        </w:rPr>
        <w:t xml:space="preserve"> o passo = (¼ * comprimento do </w:t>
      </w:r>
      <w:r w:rsidRPr="00E4023D">
        <w:rPr>
          <w:i/>
          <w:iCs/>
          <w:sz w:val="24"/>
          <w:szCs w:val="24"/>
        </w:rPr>
        <w:t>query).</w:t>
      </w:r>
      <w:r w:rsidRPr="00E4023D">
        <w:rPr>
          <w:sz w:val="24"/>
          <w:szCs w:val="24"/>
        </w:rPr>
        <w:t xml:space="preserve"> Vamos agora analisar a evolução da informação mútua nas figuras abaixo. </w:t>
      </w:r>
    </w:p>
    <w:p w14:paraId="60871009" w14:textId="77777777" w:rsidR="00290529" w:rsidRPr="00290529" w:rsidRDefault="00290529" w:rsidP="00290529"/>
    <w:p w14:paraId="7C761187" w14:textId="3F4B4F47" w:rsidR="00290529" w:rsidRDefault="00290529" w:rsidP="00326CE5">
      <w:pPr>
        <w:jc w:val="both"/>
      </w:pPr>
    </w:p>
    <w:tbl>
      <w:tblPr>
        <w:tblStyle w:val="TabeladeGrelha4-Destaque3"/>
        <w:tblW w:w="11299" w:type="dxa"/>
        <w:tblInd w:w="-782" w:type="dxa"/>
        <w:tblLook w:val="04A0" w:firstRow="1" w:lastRow="0" w:firstColumn="1" w:lastColumn="0" w:noHBand="0" w:noVBand="1"/>
      </w:tblPr>
      <w:tblGrid>
        <w:gridCol w:w="5663"/>
        <w:gridCol w:w="5636"/>
      </w:tblGrid>
      <w:tr w:rsidR="00326CE5" w14:paraId="7C307A73" w14:textId="77777777" w:rsidTr="00326CE5">
        <w:trPr>
          <w:cnfStyle w:val="100000000000" w:firstRow="1" w:lastRow="0" w:firstColumn="0" w:lastColumn="0" w:oddVBand="0" w:evenVBand="0" w:oddHBand="0"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0" w:type="auto"/>
          </w:tcPr>
          <w:p w14:paraId="003906AE" w14:textId="2F2061DA" w:rsidR="00326CE5" w:rsidRDefault="00326CE5" w:rsidP="00326CE5">
            <w:pPr>
              <w:jc w:val="center"/>
            </w:pPr>
            <w:r>
              <w:t>Target01 - repeat.wav</w:t>
            </w:r>
          </w:p>
        </w:tc>
        <w:tc>
          <w:tcPr>
            <w:tcW w:w="0" w:type="auto"/>
          </w:tcPr>
          <w:p w14:paraId="26C2046C" w14:textId="3E890AEE" w:rsidR="00326CE5" w:rsidRDefault="00326CE5" w:rsidP="00326CE5">
            <w:pPr>
              <w:jc w:val="center"/>
              <w:cnfStyle w:val="100000000000" w:firstRow="1" w:lastRow="0" w:firstColumn="0" w:lastColumn="0" w:oddVBand="0" w:evenVBand="0" w:oddHBand="0" w:evenHBand="0" w:firstRowFirstColumn="0" w:firstRowLastColumn="0" w:lastRowFirstColumn="0" w:lastRowLastColumn="0"/>
            </w:pPr>
            <w:r w:rsidRPr="00326CE5">
              <w:t>Target02 - repeatNoise.wav</w:t>
            </w:r>
          </w:p>
        </w:tc>
      </w:tr>
      <w:tr w:rsidR="00326CE5" w14:paraId="60E2D8D3" w14:textId="77777777" w:rsidTr="00380251">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AD6867C" w14:textId="01AA87F5" w:rsidR="00326CE5" w:rsidRPr="00326CE5" w:rsidRDefault="00326CE5" w:rsidP="00326CE5">
            <w:pPr>
              <w:jc w:val="both"/>
              <w:rPr>
                <w:b w:val="0"/>
                <w:bCs w:val="0"/>
              </w:rPr>
            </w:pPr>
            <w:r w:rsidRPr="00326CE5">
              <w:rPr>
                <w:b w:val="0"/>
                <w:bCs w:val="0"/>
              </w:rPr>
              <w:t>[2.8027, 0.0618, 0.0793, 0.0612, 1.1882, 0.0608, 0.0781, 0.0611, 0.8573]</w:t>
            </w:r>
          </w:p>
        </w:tc>
        <w:tc>
          <w:tcPr>
            <w:tcW w:w="0" w:type="auto"/>
            <w:shd w:val="clear" w:color="auto" w:fill="auto"/>
          </w:tcPr>
          <w:p w14:paraId="42F234DD" w14:textId="142B38A5" w:rsidR="00326CE5" w:rsidRDefault="00326CE5" w:rsidP="00326CE5">
            <w:pPr>
              <w:jc w:val="both"/>
              <w:cnfStyle w:val="000000100000" w:firstRow="0" w:lastRow="0" w:firstColumn="0" w:lastColumn="0" w:oddVBand="0" w:evenVBand="0" w:oddHBand="1" w:evenHBand="0" w:firstRowFirstColumn="0" w:firstRowLastColumn="0" w:lastRowFirstColumn="0" w:lastRowLastColumn="0"/>
            </w:pPr>
            <w:r w:rsidRPr="00326CE5">
              <w:t>[0.2647, 0.0716, 0.0986, 0.0606, 0.4727, 0.0621, 0.0673, 0.079, 0.1576]</w:t>
            </w:r>
          </w:p>
        </w:tc>
      </w:tr>
      <w:tr w:rsidR="00326CE5" w14:paraId="53D6BF61" w14:textId="77777777" w:rsidTr="00380251">
        <w:trPr>
          <w:trHeight w:val="4483"/>
        </w:trPr>
        <w:tc>
          <w:tcPr>
            <w:cnfStyle w:val="001000000000" w:firstRow="0" w:lastRow="0" w:firstColumn="1" w:lastColumn="0" w:oddVBand="0" w:evenVBand="0" w:oddHBand="0" w:evenHBand="0" w:firstRowFirstColumn="0" w:firstRowLastColumn="0" w:lastRowFirstColumn="0" w:lastRowLastColumn="0"/>
            <w:tcW w:w="0" w:type="auto"/>
          </w:tcPr>
          <w:p w14:paraId="79A50EFC" w14:textId="7DC54688" w:rsidR="00326CE5" w:rsidRDefault="00326CE5" w:rsidP="00326CE5">
            <w:pPr>
              <w:jc w:val="both"/>
            </w:pPr>
            <w:r w:rsidRPr="00326CE5">
              <w:rPr>
                <w:noProof/>
              </w:rPr>
              <w:drawing>
                <wp:anchor distT="0" distB="0" distL="114300" distR="114300" simplePos="0" relativeHeight="251703296" behindDoc="0" locked="0" layoutInCell="1" allowOverlap="1" wp14:anchorId="142FBFE0" wp14:editId="4C6463CB">
                  <wp:simplePos x="0" y="0"/>
                  <wp:positionH relativeFrom="margin">
                    <wp:posOffset>31115</wp:posOffset>
                  </wp:positionH>
                  <wp:positionV relativeFrom="margin">
                    <wp:posOffset>371475</wp:posOffset>
                  </wp:positionV>
                  <wp:extent cx="3223260" cy="2125980"/>
                  <wp:effectExtent l="0" t="0" r="0" b="7620"/>
                  <wp:wrapSquare wrapText="bothSides"/>
                  <wp:docPr id="238" name="Imagem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23260" cy="2125980"/>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Pr>
          <w:p w14:paraId="4C3CCECF" w14:textId="13BE09B2" w:rsidR="00326CE5" w:rsidRDefault="00326CE5" w:rsidP="00380251">
            <w:pPr>
              <w:keepNext/>
              <w:jc w:val="both"/>
              <w:cnfStyle w:val="000000000000" w:firstRow="0" w:lastRow="0" w:firstColumn="0" w:lastColumn="0" w:oddVBand="0" w:evenVBand="0" w:oddHBand="0" w:evenHBand="0" w:firstRowFirstColumn="0" w:firstRowLastColumn="0" w:lastRowFirstColumn="0" w:lastRowLastColumn="0"/>
            </w:pPr>
            <w:r w:rsidRPr="00326CE5">
              <w:rPr>
                <w:noProof/>
              </w:rPr>
              <w:drawing>
                <wp:anchor distT="0" distB="0" distL="114300" distR="114300" simplePos="0" relativeHeight="251705344" behindDoc="0" locked="0" layoutInCell="1" allowOverlap="1" wp14:anchorId="7C86A5F6" wp14:editId="04D15369">
                  <wp:simplePos x="0" y="0"/>
                  <wp:positionH relativeFrom="margin">
                    <wp:posOffset>76200</wp:posOffset>
                  </wp:positionH>
                  <wp:positionV relativeFrom="margin">
                    <wp:posOffset>371475</wp:posOffset>
                  </wp:positionV>
                  <wp:extent cx="3216209" cy="2120900"/>
                  <wp:effectExtent l="0" t="0" r="3810" b="0"/>
                  <wp:wrapSquare wrapText="bothSides"/>
                  <wp:docPr id="240" name="Imagem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216209" cy="2120900"/>
                          </a:xfrm>
                          <a:prstGeom prst="rect">
                            <a:avLst/>
                          </a:prstGeom>
                        </pic:spPr>
                      </pic:pic>
                    </a:graphicData>
                  </a:graphic>
                  <wp14:sizeRelH relativeFrom="margin">
                    <wp14:pctWidth>0</wp14:pctWidth>
                  </wp14:sizeRelH>
                  <wp14:sizeRelV relativeFrom="margin">
                    <wp14:pctHeight>0</wp14:pctHeight>
                  </wp14:sizeRelV>
                </wp:anchor>
              </w:drawing>
            </w:r>
          </w:p>
        </w:tc>
      </w:tr>
    </w:tbl>
    <w:p w14:paraId="357EDF6D" w14:textId="53204403" w:rsidR="00380251" w:rsidRDefault="00380251" w:rsidP="00380251">
      <w:pPr>
        <w:pStyle w:val="Legenda"/>
      </w:pPr>
      <w:r>
        <w:t xml:space="preserve">Tabela </w:t>
      </w:r>
      <w:fldSimple w:instr=" SEQ Tabela \* ARABIC ">
        <w:r w:rsidR="00DA48F0">
          <w:rPr>
            <w:noProof/>
          </w:rPr>
          <w:t>5</w:t>
        </w:r>
      </w:fldSimple>
    </w:p>
    <w:p w14:paraId="52F526C2" w14:textId="77777777" w:rsidR="00380251" w:rsidRDefault="00380251" w:rsidP="005212BD"/>
    <w:p w14:paraId="4B4DD4FA" w14:textId="77777777" w:rsidR="00041090" w:rsidRPr="00E4023D" w:rsidRDefault="005212BD" w:rsidP="00380251">
      <w:pPr>
        <w:jc w:val="both"/>
        <w:rPr>
          <w:sz w:val="24"/>
          <w:szCs w:val="24"/>
        </w:rPr>
      </w:pPr>
      <w:r>
        <w:tab/>
      </w:r>
      <w:r w:rsidR="00380251" w:rsidRPr="00E4023D">
        <w:rPr>
          <w:sz w:val="24"/>
          <w:szCs w:val="24"/>
        </w:rPr>
        <w:t>Através da análise da tabela, podemos concluir que no primeiro gráfico, o primeiro ponto se destaca mais, uma vez que corresponde à primeira janela. O que se verifica, pois o “Target01 - repeat.wav” corresponde a várias repetições do “saxriff.wav”, isto é, os sons são quase iguais, numa primeira fase inicial. Á medida que se avança no target, os valores da informação mútua vão se diminuindo, dado que os sons deixam de coincidir na totalidade. Olhando para o segundo gráfico, uma vez que há presença de ruído será de esperar uma diminuição dos valores de informação mútua.</w:t>
      </w:r>
    </w:p>
    <w:p w14:paraId="38CC87F6" w14:textId="77777777" w:rsidR="00041090" w:rsidRDefault="00041090" w:rsidP="00380251">
      <w:pPr>
        <w:jc w:val="both"/>
      </w:pPr>
    </w:p>
    <w:p w14:paraId="2B9E1ED0" w14:textId="77777777" w:rsidR="00041090" w:rsidRDefault="00041090" w:rsidP="00380251">
      <w:pPr>
        <w:jc w:val="both"/>
      </w:pPr>
    </w:p>
    <w:p w14:paraId="5B275982" w14:textId="77777777" w:rsidR="00041090" w:rsidRDefault="00041090" w:rsidP="00380251">
      <w:pPr>
        <w:jc w:val="both"/>
      </w:pPr>
    </w:p>
    <w:p w14:paraId="4BF9F253" w14:textId="77777777" w:rsidR="00041090" w:rsidRDefault="00041090" w:rsidP="00380251">
      <w:pPr>
        <w:jc w:val="both"/>
      </w:pPr>
    </w:p>
    <w:p w14:paraId="72241D4E" w14:textId="6E851F76" w:rsidR="00041090" w:rsidRDefault="00041090" w:rsidP="00380251">
      <w:pPr>
        <w:jc w:val="both"/>
      </w:pPr>
    </w:p>
    <w:p w14:paraId="0414E1E4" w14:textId="302A8A39" w:rsidR="00041090" w:rsidRDefault="00041090" w:rsidP="00380251">
      <w:pPr>
        <w:jc w:val="both"/>
      </w:pPr>
    </w:p>
    <w:p w14:paraId="6B056E7E" w14:textId="77777777" w:rsidR="00041090" w:rsidRDefault="00041090" w:rsidP="00380251">
      <w:pPr>
        <w:jc w:val="both"/>
      </w:pPr>
    </w:p>
    <w:p w14:paraId="06A72033" w14:textId="0DFE2126" w:rsidR="005212BD" w:rsidRDefault="00380251" w:rsidP="00380251">
      <w:pPr>
        <w:jc w:val="both"/>
      </w:pPr>
      <w:r>
        <w:t xml:space="preserve"> </w:t>
      </w:r>
    </w:p>
    <w:p w14:paraId="46A5E178" w14:textId="1D8ECE5B" w:rsidR="00380251" w:rsidRDefault="003C342A" w:rsidP="003C342A">
      <w:pPr>
        <w:pStyle w:val="Subttulo"/>
        <w:rPr>
          <w:sz w:val="24"/>
          <w:szCs w:val="22"/>
        </w:rPr>
      </w:pPr>
      <w:r>
        <w:t xml:space="preserve">    Exercício c) </w:t>
      </w:r>
      <w:r>
        <w:rPr>
          <w:sz w:val="24"/>
          <w:szCs w:val="22"/>
        </w:rPr>
        <w:t xml:space="preserve">Extensão da alínea anterior aplicado a vários sons </w:t>
      </w:r>
    </w:p>
    <w:tbl>
      <w:tblPr>
        <w:tblStyle w:val="TabeladeGrelha4-Destaque3"/>
        <w:tblpPr w:leftFromText="141" w:rightFromText="141" w:vertAnchor="text" w:horzAnchor="margin" w:tblpY="244"/>
        <w:tblW w:w="0" w:type="auto"/>
        <w:tblLook w:val="04A0" w:firstRow="1" w:lastRow="0" w:firstColumn="1" w:lastColumn="0" w:noHBand="0" w:noVBand="1"/>
      </w:tblPr>
      <w:tblGrid>
        <w:gridCol w:w="3245"/>
        <w:gridCol w:w="3245"/>
        <w:gridCol w:w="3246"/>
      </w:tblGrid>
      <w:tr w:rsidR="00E4023D" w14:paraId="1B44BB29" w14:textId="77777777" w:rsidTr="00E40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7647C2E9" w14:textId="77777777" w:rsidR="00E4023D" w:rsidRDefault="00E4023D" w:rsidP="00E4023D">
            <w:pPr>
              <w:jc w:val="center"/>
            </w:pPr>
            <w:r>
              <w:t>Ficheiro</w:t>
            </w:r>
          </w:p>
        </w:tc>
        <w:tc>
          <w:tcPr>
            <w:tcW w:w="3245" w:type="dxa"/>
          </w:tcPr>
          <w:p w14:paraId="3A0D6AFE" w14:textId="77777777" w:rsidR="00E4023D" w:rsidRDefault="00E4023D" w:rsidP="00E4023D">
            <w:pPr>
              <w:jc w:val="center"/>
              <w:cnfStyle w:val="100000000000" w:firstRow="1" w:lastRow="0" w:firstColumn="0" w:lastColumn="0" w:oddVBand="0" w:evenVBand="0" w:oddHBand="0" w:evenHBand="0" w:firstRowFirstColumn="0" w:firstRowLastColumn="0" w:lastRowFirstColumn="0" w:lastRowLastColumn="0"/>
            </w:pPr>
            <w:r>
              <w:t>Informação Mútua</w:t>
            </w:r>
          </w:p>
        </w:tc>
        <w:tc>
          <w:tcPr>
            <w:tcW w:w="3246" w:type="dxa"/>
          </w:tcPr>
          <w:p w14:paraId="2FCE5FFA" w14:textId="77777777" w:rsidR="00E4023D" w:rsidRDefault="00E4023D" w:rsidP="00E4023D">
            <w:pPr>
              <w:jc w:val="center"/>
              <w:cnfStyle w:val="100000000000" w:firstRow="1" w:lastRow="0" w:firstColumn="0" w:lastColumn="0" w:oddVBand="0" w:evenVBand="0" w:oddHBand="0" w:evenHBand="0" w:firstRowFirstColumn="0" w:firstRowLastColumn="0" w:lastRowFirstColumn="0" w:lastRowLastColumn="0"/>
            </w:pPr>
            <w:r>
              <w:t>Informação Mútua máxima</w:t>
            </w:r>
          </w:p>
        </w:tc>
      </w:tr>
      <w:tr w:rsidR="00E4023D" w14:paraId="3EDB0116" w14:textId="77777777" w:rsidTr="00E40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36CCD65B" w14:textId="77777777" w:rsidR="00E4023D" w:rsidRDefault="00E4023D" w:rsidP="00E4023D">
            <w:r>
              <w:t>Song01</w:t>
            </w:r>
          </w:p>
        </w:tc>
        <w:tc>
          <w:tcPr>
            <w:tcW w:w="3245" w:type="dxa"/>
            <w:shd w:val="clear" w:color="auto" w:fill="auto"/>
          </w:tcPr>
          <w:p w14:paraId="6B483F51" w14:textId="77777777" w:rsidR="00E4023D" w:rsidRDefault="00E4023D" w:rsidP="00E4023D">
            <w:pPr>
              <w:jc w:val="right"/>
              <w:cnfStyle w:val="000000100000" w:firstRow="0" w:lastRow="0" w:firstColumn="0" w:lastColumn="0" w:oddVBand="0" w:evenVBand="0" w:oddHBand="1" w:evenHBand="0" w:firstRowFirstColumn="0" w:firstRowLastColumn="0" w:lastRowFirstColumn="0" w:lastRowLastColumn="0"/>
            </w:pPr>
            <w:r w:rsidRPr="00CA3D21">
              <w:t>[0.1349, 0.1277, 0.1277, 0.1363, 0.1258, 0.1233]</w:t>
            </w:r>
          </w:p>
        </w:tc>
        <w:tc>
          <w:tcPr>
            <w:tcW w:w="3246" w:type="dxa"/>
            <w:shd w:val="clear" w:color="auto" w:fill="auto"/>
          </w:tcPr>
          <w:p w14:paraId="4DB1F399" w14:textId="77777777" w:rsidR="00E4023D" w:rsidRDefault="00E4023D" w:rsidP="00E4023D">
            <w:pPr>
              <w:jc w:val="right"/>
              <w:cnfStyle w:val="000000100000" w:firstRow="0" w:lastRow="0" w:firstColumn="0" w:lastColumn="0" w:oddVBand="0" w:evenVBand="0" w:oddHBand="1" w:evenHBand="0" w:firstRowFirstColumn="0" w:firstRowLastColumn="0" w:lastRowFirstColumn="0" w:lastRowLastColumn="0"/>
            </w:pPr>
            <w:r w:rsidRPr="00041090">
              <w:t>[0.1363</w:t>
            </w:r>
            <w:r>
              <w:t>]</w:t>
            </w:r>
          </w:p>
        </w:tc>
      </w:tr>
      <w:tr w:rsidR="00E4023D" w14:paraId="1BA5A910" w14:textId="77777777" w:rsidTr="00E4023D">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72C56DEC" w14:textId="77777777" w:rsidR="00E4023D" w:rsidRDefault="00E4023D" w:rsidP="00E4023D">
            <w:r>
              <w:t>Song02</w:t>
            </w:r>
          </w:p>
        </w:tc>
        <w:tc>
          <w:tcPr>
            <w:tcW w:w="3245" w:type="dxa"/>
            <w:shd w:val="clear" w:color="auto" w:fill="auto"/>
          </w:tcPr>
          <w:p w14:paraId="1B16FB23" w14:textId="77777777" w:rsidR="00E4023D" w:rsidRDefault="00E4023D" w:rsidP="00E4023D">
            <w:pPr>
              <w:jc w:val="right"/>
              <w:cnfStyle w:val="000000000000" w:firstRow="0" w:lastRow="0" w:firstColumn="0" w:lastColumn="0" w:oddVBand="0" w:evenVBand="0" w:oddHBand="0" w:evenHBand="0" w:firstRowFirstColumn="0" w:firstRowLastColumn="0" w:lastRowFirstColumn="0" w:lastRowLastColumn="0"/>
            </w:pPr>
            <w:r w:rsidRPr="00CA3D21">
              <w:t>[0.1808, 0.1733, 0.1733, 0.189, 0.1852]</w:t>
            </w:r>
          </w:p>
        </w:tc>
        <w:tc>
          <w:tcPr>
            <w:tcW w:w="3246" w:type="dxa"/>
            <w:shd w:val="clear" w:color="auto" w:fill="auto"/>
          </w:tcPr>
          <w:p w14:paraId="5BAD1FB1" w14:textId="77777777" w:rsidR="00E4023D" w:rsidRDefault="00E4023D" w:rsidP="00E4023D">
            <w:pPr>
              <w:jc w:val="right"/>
              <w:cnfStyle w:val="000000000000" w:firstRow="0" w:lastRow="0" w:firstColumn="0" w:lastColumn="0" w:oddVBand="0" w:evenVBand="0" w:oddHBand="0" w:evenHBand="0" w:firstRowFirstColumn="0" w:firstRowLastColumn="0" w:lastRowFirstColumn="0" w:lastRowLastColumn="0"/>
            </w:pPr>
            <w:r w:rsidRPr="00041090">
              <w:t>[0.189</w:t>
            </w:r>
            <w:r>
              <w:t>]</w:t>
            </w:r>
          </w:p>
        </w:tc>
      </w:tr>
      <w:tr w:rsidR="00E4023D" w14:paraId="3954713D" w14:textId="77777777" w:rsidTr="00E40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3D538389" w14:textId="77777777" w:rsidR="00E4023D" w:rsidRDefault="00E4023D" w:rsidP="00E4023D">
            <w:r>
              <w:t>Song03</w:t>
            </w:r>
          </w:p>
        </w:tc>
        <w:tc>
          <w:tcPr>
            <w:tcW w:w="3245" w:type="dxa"/>
            <w:shd w:val="clear" w:color="auto" w:fill="auto"/>
          </w:tcPr>
          <w:p w14:paraId="47E9E580" w14:textId="77777777" w:rsidR="00E4023D" w:rsidRDefault="00E4023D" w:rsidP="00E4023D">
            <w:pPr>
              <w:jc w:val="right"/>
              <w:cnfStyle w:val="000000100000" w:firstRow="0" w:lastRow="0" w:firstColumn="0" w:lastColumn="0" w:oddVBand="0" w:evenVBand="0" w:oddHBand="1" w:evenHBand="0" w:firstRowFirstColumn="0" w:firstRowLastColumn="0" w:lastRowFirstColumn="0" w:lastRowLastColumn="0"/>
            </w:pPr>
            <w:r w:rsidRPr="00041090">
              <w:t>[0.1676, 0.1547, 0.1512, 0.1448, 0.1416, 0.1404, 0.1329]</w:t>
            </w:r>
          </w:p>
        </w:tc>
        <w:tc>
          <w:tcPr>
            <w:tcW w:w="3246" w:type="dxa"/>
            <w:shd w:val="clear" w:color="auto" w:fill="auto"/>
          </w:tcPr>
          <w:p w14:paraId="73164B52" w14:textId="77777777" w:rsidR="00E4023D" w:rsidRDefault="00E4023D" w:rsidP="00E4023D">
            <w:pPr>
              <w:jc w:val="right"/>
              <w:cnfStyle w:val="000000100000" w:firstRow="0" w:lastRow="0" w:firstColumn="0" w:lastColumn="0" w:oddVBand="0" w:evenVBand="0" w:oddHBand="1" w:evenHBand="0" w:firstRowFirstColumn="0" w:firstRowLastColumn="0" w:lastRowFirstColumn="0" w:lastRowLastColumn="0"/>
            </w:pPr>
            <w:r w:rsidRPr="00041090">
              <w:t>[0.1676</w:t>
            </w:r>
            <w:r>
              <w:t>]</w:t>
            </w:r>
          </w:p>
        </w:tc>
      </w:tr>
      <w:tr w:rsidR="00E4023D" w14:paraId="31AA083E" w14:textId="77777777" w:rsidTr="00E4023D">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77891317" w14:textId="77777777" w:rsidR="00E4023D" w:rsidRDefault="00E4023D" w:rsidP="00E4023D">
            <w:r>
              <w:t>Song04</w:t>
            </w:r>
          </w:p>
        </w:tc>
        <w:tc>
          <w:tcPr>
            <w:tcW w:w="3245" w:type="dxa"/>
            <w:shd w:val="clear" w:color="auto" w:fill="auto"/>
          </w:tcPr>
          <w:p w14:paraId="60AE42B4" w14:textId="77777777" w:rsidR="00E4023D" w:rsidRDefault="00E4023D" w:rsidP="00E4023D">
            <w:pPr>
              <w:jc w:val="right"/>
              <w:cnfStyle w:val="000000000000" w:firstRow="0" w:lastRow="0" w:firstColumn="0" w:lastColumn="0" w:oddVBand="0" w:evenVBand="0" w:oddHBand="0" w:evenHBand="0" w:firstRowFirstColumn="0" w:firstRowLastColumn="0" w:lastRowFirstColumn="0" w:lastRowLastColumn="0"/>
            </w:pPr>
            <w:r w:rsidRPr="00CA3D21">
              <w:t>[0.1898, 0.1906, 0.1897, 0.1903, 0.1898, 0.1896]</w:t>
            </w:r>
          </w:p>
        </w:tc>
        <w:tc>
          <w:tcPr>
            <w:tcW w:w="3246" w:type="dxa"/>
            <w:shd w:val="clear" w:color="auto" w:fill="auto"/>
          </w:tcPr>
          <w:p w14:paraId="1841DC38" w14:textId="77777777" w:rsidR="00E4023D" w:rsidRDefault="00E4023D" w:rsidP="00E4023D">
            <w:pPr>
              <w:jc w:val="right"/>
              <w:cnfStyle w:val="000000000000" w:firstRow="0" w:lastRow="0" w:firstColumn="0" w:lastColumn="0" w:oddVBand="0" w:evenVBand="0" w:oddHBand="0" w:evenHBand="0" w:firstRowFirstColumn="0" w:firstRowLastColumn="0" w:lastRowFirstColumn="0" w:lastRowLastColumn="0"/>
            </w:pPr>
            <w:r w:rsidRPr="00041090">
              <w:t>[0.1906</w:t>
            </w:r>
            <w:r>
              <w:t>]</w:t>
            </w:r>
          </w:p>
        </w:tc>
      </w:tr>
      <w:tr w:rsidR="00E4023D" w14:paraId="2DFC8DEA" w14:textId="77777777" w:rsidTr="00E40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630AF954" w14:textId="77777777" w:rsidR="00E4023D" w:rsidRDefault="00E4023D" w:rsidP="00E4023D">
            <w:r>
              <w:t>Song05</w:t>
            </w:r>
          </w:p>
        </w:tc>
        <w:tc>
          <w:tcPr>
            <w:tcW w:w="3245" w:type="dxa"/>
            <w:shd w:val="clear" w:color="auto" w:fill="auto"/>
          </w:tcPr>
          <w:p w14:paraId="370BFE4E" w14:textId="77777777" w:rsidR="00E4023D" w:rsidRDefault="00E4023D" w:rsidP="00E4023D">
            <w:pPr>
              <w:jc w:val="right"/>
              <w:cnfStyle w:val="000000100000" w:firstRow="0" w:lastRow="0" w:firstColumn="0" w:lastColumn="0" w:oddVBand="0" w:evenVBand="0" w:oddHBand="1" w:evenHBand="0" w:firstRowFirstColumn="0" w:firstRowLastColumn="0" w:lastRowFirstColumn="0" w:lastRowLastColumn="0"/>
            </w:pPr>
            <w:r w:rsidRPr="00041090">
              <w:t>[0.5322]</w:t>
            </w:r>
          </w:p>
        </w:tc>
        <w:tc>
          <w:tcPr>
            <w:tcW w:w="3246" w:type="dxa"/>
            <w:shd w:val="clear" w:color="auto" w:fill="auto"/>
          </w:tcPr>
          <w:p w14:paraId="6227DAAA" w14:textId="77777777" w:rsidR="00E4023D" w:rsidRDefault="00E4023D" w:rsidP="00E4023D">
            <w:pPr>
              <w:jc w:val="right"/>
              <w:cnfStyle w:val="000000100000" w:firstRow="0" w:lastRow="0" w:firstColumn="0" w:lastColumn="0" w:oddVBand="0" w:evenVBand="0" w:oddHBand="1" w:evenHBand="0" w:firstRowFirstColumn="0" w:firstRowLastColumn="0" w:lastRowFirstColumn="0" w:lastRowLastColumn="0"/>
            </w:pPr>
            <w:r w:rsidRPr="00041090">
              <w:t>[0.5322]</w:t>
            </w:r>
          </w:p>
        </w:tc>
      </w:tr>
      <w:tr w:rsidR="00E4023D" w14:paraId="7C9B5190" w14:textId="77777777" w:rsidTr="00E4023D">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4CDD21E6" w14:textId="77777777" w:rsidR="00E4023D" w:rsidRDefault="00E4023D" w:rsidP="00E4023D">
            <w:r>
              <w:t>Song06</w:t>
            </w:r>
          </w:p>
        </w:tc>
        <w:tc>
          <w:tcPr>
            <w:tcW w:w="3245" w:type="dxa"/>
            <w:shd w:val="clear" w:color="auto" w:fill="auto"/>
          </w:tcPr>
          <w:p w14:paraId="5A6A50DD" w14:textId="77777777" w:rsidR="00E4023D" w:rsidRDefault="00E4023D" w:rsidP="00E4023D">
            <w:pPr>
              <w:jc w:val="right"/>
              <w:cnfStyle w:val="000000000000" w:firstRow="0" w:lastRow="0" w:firstColumn="0" w:lastColumn="0" w:oddVBand="0" w:evenVBand="0" w:oddHBand="0" w:evenHBand="0" w:firstRowFirstColumn="0" w:firstRowLastColumn="0" w:lastRowFirstColumn="0" w:lastRowLastColumn="0"/>
            </w:pPr>
            <w:r w:rsidRPr="00041090">
              <w:t>[3.531]</w:t>
            </w:r>
          </w:p>
        </w:tc>
        <w:tc>
          <w:tcPr>
            <w:tcW w:w="3246" w:type="dxa"/>
            <w:shd w:val="clear" w:color="auto" w:fill="auto"/>
          </w:tcPr>
          <w:p w14:paraId="3BAD2619" w14:textId="77777777" w:rsidR="00E4023D" w:rsidRDefault="00E4023D" w:rsidP="00E4023D">
            <w:pPr>
              <w:jc w:val="right"/>
              <w:cnfStyle w:val="000000000000" w:firstRow="0" w:lastRow="0" w:firstColumn="0" w:lastColumn="0" w:oddVBand="0" w:evenVBand="0" w:oddHBand="0" w:evenHBand="0" w:firstRowFirstColumn="0" w:firstRowLastColumn="0" w:lastRowFirstColumn="0" w:lastRowLastColumn="0"/>
            </w:pPr>
            <w:r w:rsidRPr="00041090">
              <w:t>[3.531]</w:t>
            </w:r>
          </w:p>
        </w:tc>
      </w:tr>
      <w:tr w:rsidR="00E4023D" w14:paraId="6255CEF7" w14:textId="77777777" w:rsidTr="00E40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6D950243" w14:textId="77777777" w:rsidR="00E4023D" w:rsidRDefault="00E4023D" w:rsidP="00E4023D">
            <w:r>
              <w:t>Song07</w:t>
            </w:r>
          </w:p>
        </w:tc>
        <w:tc>
          <w:tcPr>
            <w:tcW w:w="3245" w:type="dxa"/>
            <w:shd w:val="clear" w:color="auto" w:fill="auto"/>
          </w:tcPr>
          <w:p w14:paraId="0884B569" w14:textId="77777777" w:rsidR="00E4023D" w:rsidRDefault="00E4023D" w:rsidP="00E4023D">
            <w:pPr>
              <w:jc w:val="right"/>
              <w:cnfStyle w:val="000000100000" w:firstRow="0" w:lastRow="0" w:firstColumn="0" w:lastColumn="0" w:oddVBand="0" w:evenVBand="0" w:oddHBand="1" w:evenHBand="0" w:firstRowFirstColumn="0" w:firstRowLastColumn="0" w:lastRowFirstColumn="0" w:lastRowLastColumn="0"/>
            </w:pPr>
            <w:r w:rsidRPr="00041090">
              <w:t>[3.531]</w:t>
            </w:r>
          </w:p>
        </w:tc>
        <w:tc>
          <w:tcPr>
            <w:tcW w:w="3246" w:type="dxa"/>
            <w:shd w:val="clear" w:color="auto" w:fill="auto"/>
          </w:tcPr>
          <w:p w14:paraId="6630345D" w14:textId="77777777" w:rsidR="00E4023D" w:rsidRDefault="00E4023D" w:rsidP="00E4023D">
            <w:pPr>
              <w:keepNext/>
              <w:jc w:val="right"/>
              <w:cnfStyle w:val="000000100000" w:firstRow="0" w:lastRow="0" w:firstColumn="0" w:lastColumn="0" w:oddVBand="0" w:evenVBand="0" w:oddHBand="1" w:evenHBand="0" w:firstRowFirstColumn="0" w:firstRowLastColumn="0" w:lastRowFirstColumn="0" w:lastRowLastColumn="0"/>
            </w:pPr>
            <w:r w:rsidRPr="00041090">
              <w:t>[3.531]</w:t>
            </w:r>
          </w:p>
        </w:tc>
      </w:tr>
    </w:tbl>
    <w:p w14:paraId="6C968688" w14:textId="33FD8B5C" w:rsidR="003C342A" w:rsidRDefault="003C342A" w:rsidP="003D62ED">
      <w:pPr>
        <w:pStyle w:val="Legenda"/>
      </w:pPr>
    </w:p>
    <w:p w14:paraId="36E2D1D8" w14:textId="305F98BF" w:rsidR="00E4023D" w:rsidRDefault="00E4023D" w:rsidP="00E4023D">
      <w:pPr>
        <w:pStyle w:val="Legenda"/>
        <w:framePr w:h="361" w:hRule="exact" w:hSpace="141" w:wrap="around" w:vAnchor="text" w:hAnchor="page" w:x="988" w:y="5847"/>
      </w:pPr>
      <w:r>
        <w:t xml:space="preserve">Tabela </w:t>
      </w:r>
      <w:fldSimple w:instr=" SEQ Tabela \* ARABIC ">
        <w:r w:rsidR="00DA48F0">
          <w:rPr>
            <w:noProof/>
          </w:rPr>
          <w:t>6</w:t>
        </w:r>
      </w:fldSimple>
    </w:p>
    <w:p w14:paraId="09FC8417" w14:textId="5DCD046C" w:rsidR="00E4023D" w:rsidRPr="00E4023D" w:rsidRDefault="00E4023D" w:rsidP="00E4023D">
      <w:pPr>
        <w:rPr>
          <w:sz w:val="24"/>
          <w:szCs w:val="24"/>
        </w:rPr>
      </w:pPr>
    </w:p>
    <w:p w14:paraId="175C06C1" w14:textId="1376DD71" w:rsidR="000E7ACD" w:rsidRPr="000E7ACD" w:rsidRDefault="000E7ACD" w:rsidP="000E7ACD"/>
    <w:p w14:paraId="7789DC12" w14:textId="125D366F" w:rsidR="00576860" w:rsidRDefault="00E4023D" w:rsidP="009831BA">
      <w:pPr>
        <w:jc w:val="both"/>
        <w:rPr>
          <w:sz w:val="24"/>
          <w:szCs w:val="24"/>
        </w:rPr>
      </w:pPr>
      <w:r w:rsidRPr="00E4023D">
        <w:rPr>
          <w:noProof/>
          <w:sz w:val="24"/>
          <w:szCs w:val="24"/>
        </w:rPr>
        <mc:AlternateContent>
          <mc:Choice Requires="wps">
            <w:drawing>
              <wp:anchor distT="45720" distB="45720" distL="114300" distR="114300" simplePos="0" relativeHeight="251644916" behindDoc="0" locked="0" layoutInCell="1" allowOverlap="1" wp14:anchorId="1CFDE9D6" wp14:editId="76F77326">
                <wp:simplePos x="0" y="0"/>
                <wp:positionH relativeFrom="column">
                  <wp:posOffset>853440</wp:posOffset>
                </wp:positionH>
                <wp:positionV relativeFrom="paragraph">
                  <wp:posOffset>15240</wp:posOffset>
                </wp:positionV>
                <wp:extent cx="922655" cy="279400"/>
                <wp:effectExtent l="0" t="0" r="0" b="6350"/>
                <wp:wrapSquare wrapText="bothSides"/>
                <wp:docPr id="24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79400"/>
                        </a:xfrm>
                        <a:prstGeom prst="rect">
                          <a:avLst/>
                        </a:prstGeom>
                        <a:solidFill>
                          <a:srgbClr val="FFFFFF"/>
                        </a:solidFill>
                        <a:ln w="9525">
                          <a:noFill/>
                          <a:miter lim="800000"/>
                          <a:headEnd/>
                          <a:tailEnd/>
                        </a:ln>
                      </wps:spPr>
                      <wps:txbx>
                        <w:txbxContent>
                          <w:p w14:paraId="199F611C" w14:textId="77777777" w:rsidR="00E4023D" w:rsidRPr="00A02268" w:rsidRDefault="00E4023D" w:rsidP="00E4023D">
                            <w:pPr>
                              <w:rPr>
                                <w:b/>
                                <w:bCs/>
                              </w:rPr>
                            </w:pPr>
                            <w:r w:rsidRPr="00A02268">
                              <w:rPr>
                                <w:b/>
                                <w:bCs/>
                              </w:rPr>
                              <w:t>1.Song.01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DE9D6" id="_x0000_s1045" type="#_x0000_t202" style="position:absolute;left:0;text-align:left;margin-left:67.2pt;margin-top:1.2pt;width:72.65pt;height:22pt;z-index:2516449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" stroked="f">
                <v:textbox>
                  <w:txbxContent>
                    <w:p w14:paraId="199F611C" w14:textId="77777777" w:rsidR="00E4023D" w:rsidRPr="00A02268" w:rsidRDefault="00E4023D" w:rsidP="00E4023D">
                      <w:pPr>
                        <w:rPr>
                          <w:b/>
                          <w:bCs/>
                        </w:rPr>
                      </w:pPr>
                      <w:r w:rsidRPr="00A02268">
                        <w:rPr>
                          <w:b/>
                          <w:bCs/>
                        </w:rPr>
                        <w:t>1.Song.01</w:t>
                      </w:r>
                    </w:p>
                  </w:txbxContent>
                </v:textbox>
                <w10:wrap type="square"/>
              </v:shape>
            </w:pict>
          </mc:Fallback>
        </mc:AlternateContent>
      </w:r>
      <w:r w:rsidRPr="00E4023D">
        <w:rPr>
          <w:noProof/>
          <w:sz w:val="24"/>
          <w:szCs w:val="24"/>
        </w:rPr>
        <mc:AlternateContent>
          <mc:Choice Requires="wps">
            <w:drawing>
              <wp:anchor distT="45720" distB="45720" distL="114300" distR="114300" simplePos="0" relativeHeight="251645941" behindDoc="0" locked="0" layoutInCell="1" allowOverlap="1" wp14:anchorId="65843536" wp14:editId="3BE36EEA">
                <wp:simplePos x="0" y="0"/>
                <wp:positionH relativeFrom="column">
                  <wp:posOffset>4617720</wp:posOffset>
                </wp:positionH>
                <wp:positionV relativeFrom="paragraph">
                  <wp:posOffset>10160</wp:posOffset>
                </wp:positionV>
                <wp:extent cx="922655" cy="279400"/>
                <wp:effectExtent l="0" t="0" r="0" b="6350"/>
                <wp:wrapSquare wrapText="bothSides"/>
                <wp:docPr id="24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79400"/>
                        </a:xfrm>
                        <a:prstGeom prst="rect">
                          <a:avLst/>
                        </a:prstGeom>
                        <a:solidFill>
                          <a:srgbClr val="FFFFFF"/>
                        </a:solidFill>
                        <a:ln w="9525">
                          <a:noFill/>
                          <a:miter lim="800000"/>
                          <a:headEnd/>
                          <a:tailEnd/>
                        </a:ln>
                      </wps:spPr>
                      <wps:txbx>
                        <w:txbxContent>
                          <w:p w14:paraId="6729ABFE" w14:textId="77777777" w:rsidR="00E4023D" w:rsidRPr="00A02268" w:rsidRDefault="00E4023D" w:rsidP="00E4023D">
                            <w:pPr>
                              <w:rPr>
                                <w:b/>
                                <w:bCs/>
                              </w:rPr>
                            </w:pPr>
                            <w:r>
                              <w:rPr>
                                <w:b/>
                                <w:bCs/>
                              </w:rPr>
                              <w:t>2</w:t>
                            </w:r>
                            <w:r w:rsidRPr="00A02268">
                              <w:rPr>
                                <w:b/>
                                <w:bCs/>
                              </w:rPr>
                              <w:t>.Song.0</w:t>
                            </w:r>
                            <w:r>
                              <w:rPr>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43536" id="_x0000_s1046" type="#_x0000_t202" style="position:absolute;left:0;text-align:left;margin-left:363.6pt;margin-top:.8pt;width:72.65pt;height:22pt;z-index:2516459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" stroked="f">
                <v:textbox>
                  <w:txbxContent>
                    <w:p w14:paraId="6729ABFE" w14:textId="77777777" w:rsidR="00E4023D" w:rsidRPr="00A02268" w:rsidRDefault="00E4023D" w:rsidP="00E4023D">
                      <w:pPr>
                        <w:rPr>
                          <w:b/>
                          <w:bCs/>
                        </w:rPr>
                      </w:pPr>
                      <w:r>
                        <w:rPr>
                          <w:b/>
                          <w:bCs/>
                        </w:rPr>
                        <w:t>2</w:t>
                      </w:r>
                      <w:r w:rsidRPr="00A02268">
                        <w:rPr>
                          <w:b/>
                          <w:bCs/>
                        </w:rPr>
                        <w:t>.Song.0</w:t>
                      </w:r>
                      <w:r>
                        <w:rPr>
                          <w:b/>
                          <w:bCs/>
                        </w:rPr>
                        <w:t>2</w:t>
                      </w:r>
                    </w:p>
                  </w:txbxContent>
                </v:textbox>
                <w10:wrap type="square"/>
              </v:shape>
            </w:pict>
          </mc:Fallback>
        </mc:AlternateContent>
      </w:r>
      <w:r w:rsidRPr="00C03470">
        <w:rPr>
          <w:noProof/>
        </w:rPr>
        <w:drawing>
          <wp:anchor distT="0" distB="0" distL="114300" distR="114300" simplePos="0" relativeHeight="251714560" behindDoc="0" locked="0" layoutInCell="1" allowOverlap="1" wp14:anchorId="7C300927" wp14:editId="6845C06F">
            <wp:simplePos x="0" y="0"/>
            <wp:positionH relativeFrom="margin">
              <wp:posOffset>3387725</wp:posOffset>
            </wp:positionH>
            <wp:positionV relativeFrom="margin">
              <wp:posOffset>6066790</wp:posOffset>
            </wp:positionV>
            <wp:extent cx="3103245" cy="1988820"/>
            <wp:effectExtent l="0" t="0" r="1905" b="0"/>
            <wp:wrapSquare wrapText="bothSides"/>
            <wp:docPr id="241" name="Imagem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103245" cy="1988820"/>
                    </a:xfrm>
                    <a:prstGeom prst="rect">
                      <a:avLst/>
                    </a:prstGeom>
                  </pic:spPr>
                </pic:pic>
              </a:graphicData>
            </a:graphic>
            <wp14:sizeRelH relativeFrom="margin">
              <wp14:pctWidth>0</wp14:pctWidth>
            </wp14:sizeRelH>
            <wp14:sizeRelV relativeFrom="margin">
              <wp14:pctHeight>0</wp14:pctHeight>
            </wp14:sizeRelV>
          </wp:anchor>
        </w:drawing>
      </w:r>
      <w:r w:rsidRPr="00C03470">
        <w:rPr>
          <w:noProof/>
          <w:sz w:val="24"/>
          <w:szCs w:val="24"/>
        </w:rPr>
        <w:drawing>
          <wp:anchor distT="0" distB="0" distL="114300" distR="114300" simplePos="0" relativeHeight="251713536" behindDoc="0" locked="0" layoutInCell="1" allowOverlap="1" wp14:anchorId="4BC1BEE6" wp14:editId="7BBB554D">
            <wp:simplePos x="0" y="0"/>
            <wp:positionH relativeFrom="margin">
              <wp:posOffset>-277495</wp:posOffset>
            </wp:positionH>
            <wp:positionV relativeFrom="margin">
              <wp:posOffset>6079490</wp:posOffset>
            </wp:positionV>
            <wp:extent cx="3139440" cy="2006600"/>
            <wp:effectExtent l="0" t="0" r="3810" b="0"/>
            <wp:wrapSquare wrapText="bothSides"/>
            <wp:docPr id="237" name="Imagem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39440" cy="2006600"/>
                    </a:xfrm>
                    <a:prstGeom prst="rect">
                      <a:avLst/>
                    </a:prstGeom>
                  </pic:spPr>
                </pic:pic>
              </a:graphicData>
            </a:graphic>
            <wp14:sizeRelH relativeFrom="margin">
              <wp14:pctWidth>0</wp14:pctWidth>
            </wp14:sizeRelH>
            <wp14:sizeRelV relativeFrom="margin">
              <wp14:pctHeight>0</wp14:pctHeight>
            </wp14:sizeRelV>
          </wp:anchor>
        </w:drawing>
      </w:r>
      <w:r w:rsidR="009831BA">
        <w:rPr>
          <w:sz w:val="24"/>
          <w:szCs w:val="24"/>
        </w:rPr>
        <w:t xml:space="preserve"> </w:t>
      </w:r>
    </w:p>
    <w:p w14:paraId="475E8E46" w14:textId="23A22AF0" w:rsidR="00A02268" w:rsidRDefault="00A02268" w:rsidP="009831BA">
      <w:pPr>
        <w:jc w:val="both"/>
        <w:rPr>
          <w:sz w:val="24"/>
          <w:szCs w:val="24"/>
        </w:rPr>
      </w:pPr>
    </w:p>
    <w:p w14:paraId="32C60ACB" w14:textId="5FE794EE" w:rsidR="00A02268" w:rsidRDefault="00A02268" w:rsidP="009831BA">
      <w:pPr>
        <w:jc w:val="both"/>
        <w:rPr>
          <w:sz w:val="24"/>
          <w:szCs w:val="24"/>
        </w:rPr>
      </w:pPr>
    </w:p>
    <w:p w14:paraId="6C24D7C0" w14:textId="59D4C372" w:rsidR="00A02268" w:rsidRDefault="00E4023D" w:rsidP="009831BA">
      <w:pPr>
        <w:jc w:val="both"/>
      </w:pPr>
      <w:r w:rsidRPr="00A02268">
        <w:rPr>
          <w:noProof/>
        </w:rPr>
        <w:lastRenderedPageBreak/>
        <w:drawing>
          <wp:anchor distT="0" distB="0" distL="114300" distR="114300" simplePos="0" relativeHeight="251709440" behindDoc="0" locked="0" layoutInCell="1" allowOverlap="1" wp14:anchorId="2A434870" wp14:editId="61FBAB09">
            <wp:simplePos x="0" y="0"/>
            <wp:positionH relativeFrom="margin">
              <wp:posOffset>3284220</wp:posOffset>
            </wp:positionH>
            <wp:positionV relativeFrom="margin">
              <wp:posOffset>270510</wp:posOffset>
            </wp:positionV>
            <wp:extent cx="3222625" cy="2042160"/>
            <wp:effectExtent l="0" t="0" r="0" b="0"/>
            <wp:wrapSquare wrapText="bothSides"/>
            <wp:docPr id="226" name="Imagem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m 226"/>
                    <pic:cNvPicPr/>
                  </pic:nvPicPr>
                  <pic:blipFill>
                    <a:blip r:embed="rId37">
                      <a:extLst>
                        <a:ext uri="{28A0092B-C50C-407E-A947-70E740481C1C}">
                          <a14:useLocalDpi xmlns:a14="http://schemas.microsoft.com/office/drawing/2010/main" val="0"/>
                        </a:ext>
                      </a:extLst>
                    </a:blip>
                    <a:stretch>
                      <a:fillRect/>
                    </a:stretch>
                  </pic:blipFill>
                  <pic:spPr>
                    <a:xfrm>
                      <a:off x="0" y="0"/>
                      <a:ext cx="3222625" cy="2042160"/>
                    </a:xfrm>
                    <a:prstGeom prst="rect">
                      <a:avLst/>
                    </a:prstGeom>
                  </pic:spPr>
                </pic:pic>
              </a:graphicData>
            </a:graphic>
            <wp14:sizeRelH relativeFrom="margin">
              <wp14:pctWidth>0</wp14:pctWidth>
            </wp14:sizeRelH>
          </wp:anchor>
        </w:drawing>
      </w:r>
      <w:r w:rsidR="00C03470" w:rsidRPr="00A02268">
        <w:rPr>
          <w:noProof/>
        </w:rPr>
        <w:drawing>
          <wp:anchor distT="0" distB="0" distL="114300" distR="114300" simplePos="0" relativeHeight="251708416" behindDoc="0" locked="0" layoutInCell="1" allowOverlap="1" wp14:anchorId="3B114B44" wp14:editId="17363AB5">
            <wp:simplePos x="0" y="0"/>
            <wp:positionH relativeFrom="margin">
              <wp:posOffset>-429048</wp:posOffset>
            </wp:positionH>
            <wp:positionV relativeFrom="margin">
              <wp:posOffset>279400</wp:posOffset>
            </wp:positionV>
            <wp:extent cx="3221990" cy="2080260"/>
            <wp:effectExtent l="0" t="0" r="0" b="0"/>
            <wp:wrapSquare wrapText="bothSides"/>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pic:cNvPicPr/>
                  </pic:nvPicPr>
                  <pic:blipFill>
                    <a:blip r:embed="rId38">
                      <a:extLst>
                        <a:ext uri="{28A0092B-C50C-407E-A947-70E740481C1C}">
                          <a14:useLocalDpi xmlns:a14="http://schemas.microsoft.com/office/drawing/2010/main" val="0"/>
                        </a:ext>
                      </a:extLst>
                    </a:blip>
                    <a:stretch>
                      <a:fillRect/>
                    </a:stretch>
                  </pic:blipFill>
                  <pic:spPr>
                    <a:xfrm>
                      <a:off x="0" y="0"/>
                      <a:ext cx="3221990" cy="2080260"/>
                    </a:xfrm>
                    <a:prstGeom prst="rect">
                      <a:avLst/>
                    </a:prstGeom>
                  </pic:spPr>
                </pic:pic>
              </a:graphicData>
            </a:graphic>
            <wp14:sizeRelH relativeFrom="margin">
              <wp14:pctWidth>0</wp14:pctWidth>
            </wp14:sizeRelH>
          </wp:anchor>
        </w:drawing>
      </w:r>
      <w:r w:rsidR="00A02268">
        <w:rPr>
          <w:noProof/>
        </w:rPr>
        <mc:AlternateContent>
          <mc:Choice Requires="wps">
            <w:drawing>
              <wp:anchor distT="45720" distB="45720" distL="114300" distR="114300" simplePos="0" relativeHeight="251652091" behindDoc="0" locked="0" layoutInCell="1" allowOverlap="1" wp14:anchorId="3834A709" wp14:editId="525ADB02">
                <wp:simplePos x="0" y="0"/>
                <wp:positionH relativeFrom="column">
                  <wp:posOffset>4724189</wp:posOffset>
                </wp:positionH>
                <wp:positionV relativeFrom="paragraph">
                  <wp:posOffset>37465</wp:posOffset>
                </wp:positionV>
                <wp:extent cx="922655" cy="279400"/>
                <wp:effectExtent l="0" t="0" r="0" b="6350"/>
                <wp:wrapSquare wrapText="bothSides"/>
                <wp:docPr id="2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79400"/>
                        </a:xfrm>
                        <a:prstGeom prst="rect">
                          <a:avLst/>
                        </a:prstGeom>
                        <a:solidFill>
                          <a:srgbClr val="FFFFFF"/>
                        </a:solidFill>
                        <a:ln w="9525">
                          <a:noFill/>
                          <a:miter lim="800000"/>
                          <a:headEnd/>
                          <a:tailEnd/>
                        </a:ln>
                      </wps:spPr>
                      <wps:txbx>
                        <w:txbxContent>
                          <w:p w14:paraId="4398891F" w14:textId="4B797973" w:rsidR="00A02268" w:rsidRPr="00A02268" w:rsidRDefault="00A02268" w:rsidP="00A02268">
                            <w:pPr>
                              <w:rPr>
                                <w:b/>
                                <w:bCs/>
                              </w:rPr>
                            </w:pPr>
                            <w:r>
                              <w:rPr>
                                <w:b/>
                                <w:bCs/>
                              </w:rPr>
                              <w:t>4</w:t>
                            </w:r>
                            <w:r w:rsidRPr="00A02268">
                              <w:rPr>
                                <w:b/>
                                <w:bCs/>
                              </w:rPr>
                              <w:t>.Song.0</w:t>
                            </w:r>
                            <w:r>
                              <w:rPr>
                                <w:b/>
                                <w:bC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4A709" id="_x0000_s1047" type="#_x0000_t202" style="position:absolute;left:0;text-align:left;margin-left:372pt;margin-top:2.95pt;width:72.65pt;height:22pt;z-index:2516520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" stroked="f">
                <v:textbox>
                  <w:txbxContent>
                    <w:p w14:paraId="4398891F" w14:textId="4B797973" w:rsidR="00A02268" w:rsidRPr="00A02268" w:rsidRDefault="00A02268" w:rsidP="00A02268">
                      <w:pPr>
                        <w:rPr>
                          <w:b/>
                          <w:bCs/>
                        </w:rPr>
                      </w:pPr>
                      <w:r>
                        <w:rPr>
                          <w:b/>
                          <w:bCs/>
                        </w:rPr>
                        <w:t>4</w:t>
                      </w:r>
                      <w:r w:rsidRPr="00A02268">
                        <w:rPr>
                          <w:b/>
                          <w:bCs/>
                        </w:rPr>
                        <w:t>.Song.0</w:t>
                      </w:r>
                      <w:r>
                        <w:rPr>
                          <w:b/>
                          <w:bCs/>
                        </w:rPr>
                        <w:t>4</w:t>
                      </w:r>
                    </w:p>
                  </w:txbxContent>
                </v:textbox>
                <w10:wrap type="square"/>
              </v:shape>
            </w:pict>
          </mc:Fallback>
        </mc:AlternateContent>
      </w:r>
      <w:r w:rsidR="00A02268">
        <w:rPr>
          <w:noProof/>
        </w:rPr>
        <mc:AlternateContent>
          <mc:Choice Requires="wps">
            <w:drawing>
              <wp:anchor distT="45720" distB="45720" distL="114300" distR="114300" simplePos="0" relativeHeight="251653116" behindDoc="0" locked="0" layoutInCell="1" allowOverlap="1" wp14:anchorId="33144D2D" wp14:editId="36421366">
                <wp:simplePos x="0" y="0"/>
                <wp:positionH relativeFrom="column">
                  <wp:posOffset>922866</wp:posOffset>
                </wp:positionH>
                <wp:positionV relativeFrom="paragraph">
                  <wp:posOffset>62865</wp:posOffset>
                </wp:positionV>
                <wp:extent cx="922655" cy="279400"/>
                <wp:effectExtent l="0" t="0" r="0" b="6350"/>
                <wp:wrapSquare wrapText="bothSides"/>
                <wp:docPr id="2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79400"/>
                        </a:xfrm>
                        <a:prstGeom prst="rect">
                          <a:avLst/>
                        </a:prstGeom>
                        <a:solidFill>
                          <a:srgbClr val="FFFFFF"/>
                        </a:solidFill>
                        <a:ln w="9525">
                          <a:noFill/>
                          <a:miter lim="800000"/>
                          <a:headEnd/>
                          <a:tailEnd/>
                        </a:ln>
                      </wps:spPr>
                      <wps:txbx>
                        <w:txbxContent>
                          <w:p w14:paraId="2A215215" w14:textId="3997F1B3" w:rsidR="00A02268" w:rsidRPr="00A02268" w:rsidRDefault="00A02268" w:rsidP="00A02268">
                            <w:pPr>
                              <w:rPr>
                                <w:b/>
                                <w:bCs/>
                              </w:rPr>
                            </w:pPr>
                            <w:r>
                              <w:rPr>
                                <w:b/>
                                <w:bCs/>
                              </w:rPr>
                              <w:t>3</w:t>
                            </w:r>
                            <w:r w:rsidRPr="00A02268">
                              <w:rPr>
                                <w:b/>
                                <w:bCs/>
                              </w:rPr>
                              <w:t>.Song.0</w:t>
                            </w:r>
                            <w:r>
                              <w:rPr>
                                <w:b/>
                                <w:bC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44D2D" id="_x0000_s1048" type="#_x0000_t202" style="position:absolute;left:0;text-align:left;margin-left:72.65pt;margin-top:4.95pt;width:72.65pt;height:22pt;z-index:2516531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" stroked="f">
                <v:textbox>
                  <w:txbxContent>
                    <w:p w14:paraId="2A215215" w14:textId="3997F1B3" w:rsidR="00A02268" w:rsidRPr="00A02268" w:rsidRDefault="00A02268" w:rsidP="00A02268">
                      <w:pPr>
                        <w:rPr>
                          <w:b/>
                          <w:bCs/>
                        </w:rPr>
                      </w:pPr>
                      <w:r>
                        <w:rPr>
                          <w:b/>
                          <w:bCs/>
                        </w:rPr>
                        <w:t>3</w:t>
                      </w:r>
                      <w:r w:rsidRPr="00A02268">
                        <w:rPr>
                          <w:b/>
                          <w:bCs/>
                        </w:rPr>
                        <w:t>.Song.0</w:t>
                      </w:r>
                      <w:r>
                        <w:rPr>
                          <w:b/>
                          <w:bCs/>
                        </w:rPr>
                        <w:t>3</w:t>
                      </w:r>
                    </w:p>
                  </w:txbxContent>
                </v:textbox>
                <w10:wrap type="square"/>
              </v:shape>
            </w:pict>
          </mc:Fallback>
        </mc:AlternateContent>
      </w:r>
    </w:p>
    <w:p w14:paraId="203D5B3E" w14:textId="72FDB0FC" w:rsidR="00A02268" w:rsidRPr="00A02268" w:rsidRDefault="00A02268" w:rsidP="00A02268"/>
    <w:p w14:paraId="37222A49" w14:textId="37334378" w:rsidR="00A02268" w:rsidRPr="00A02268" w:rsidRDefault="00A02268" w:rsidP="00A02268">
      <w:r>
        <w:rPr>
          <w:noProof/>
        </w:rPr>
        <mc:AlternateContent>
          <mc:Choice Requires="wps">
            <w:drawing>
              <wp:anchor distT="45720" distB="45720" distL="114300" distR="114300" simplePos="0" relativeHeight="251650041" behindDoc="0" locked="0" layoutInCell="1" allowOverlap="1" wp14:anchorId="397B12E2" wp14:editId="5056B063">
                <wp:simplePos x="0" y="0"/>
                <wp:positionH relativeFrom="column">
                  <wp:posOffset>4656667</wp:posOffset>
                </wp:positionH>
                <wp:positionV relativeFrom="paragraph">
                  <wp:posOffset>299085</wp:posOffset>
                </wp:positionV>
                <wp:extent cx="922655" cy="279400"/>
                <wp:effectExtent l="0" t="0" r="0" b="6350"/>
                <wp:wrapSquare wrapText="bothSides"/>
                <wp:docPr id="2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79400"/>
                        </a:xfrm>
                        <a:prstGeom prst="rect">
                          <a:avLst/>
                        </a:prstGeom>
                        <a:solidFill>
                          <a:srgbClr val="FFFFFF"/>
                        </a:solidFill>
                        <a:ln w="9525">
                          <a:noFill/>
                          <a:miter lim="800000"/>
                          <a:headEnd/>
                          <a:tailEnd/>
                        </a:ln>
                      </wps:spPr>
                      <wps:txbx>
                        <w:txbxContent>
                          <w:p w14:paraId="1D6B3240" w14:textId="3E8A1004" w:rsidR="00A02268" w:rsidRPr="00A02268" w:rsidRDefault="00A02268" w:rsidP="00A02268">
                            <w:pPr>
                              <w:rPr>
                                <w:b/>
                                <w:bCs/>
                              </w:rPr>
                            </w:pPr>
                            <w:r>
                              <w:rPr>
                                <w:b/>
                                <w:bCs/>
                              </w:rPr>
                              <w:t>6</w:t>
                            </w:r>
                            <w:r w:rsidRPr="00A02268">
                              <w:rPr>
                                <w:b/>
                                <w:bCs/>
                              </w:rPr>
                              <w:t>.Song.0</w:t>
                            </w:r>
                            <w:r>
                              <w:rPr>
                                <w:b/>
                                <w:bC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B12E2" id="_x0000_s1049" type="#_x0000_t202" style="position:absolute;margin-left:366.65pt;margin-top:23.55pt;width:72.65pt;height:22pt;z-index:2516500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" stroked="f">
                <v:textbox>
                  <w:txbxContent>
                    <w:p w14:paraId="1D6B3240" w14:textId="3E8A1004" w:rsidR="00A02268" w:rsidRPr="00A02268" w:rsidRDefault="00A02268" w:rsidP="00A02268">
                      <w:pPr>
                        <w:rPr>
                          <w:b/>
                          <w:bCs/>
                        </w:rPr>
                      </w:pPr>
                      <w:r>
                        <w:rPr>
                          <w:b/>
                          <w:bCs/>
                        </w:rPr>
                        <w:t>6</w:t>
                      </w:r>
                      <w:r w:rsidRPr="00A02268">
                        <w:rPr>
                          <w:b/>
                          <w:bCs/>
                        </w:rPr>
                        <w:t>.Song.0</w:t>
                      </w:r>
                      <w:r>
                        <w:rPr>
                          <w:b/>
                          <w:bCs/>
                        </w:rPr>
                        <w:t>6</w:t>
                      </w:r>
                    </w:p>
                  </w:txbxContent>
                </v:textbox>
                <w10:wrap type="square"/>
              </v:shape>
            </w:pict>
          </mc:Fallback>
        </mc:AlternateContent>
      </w:r>
      <w:r>
        <w:rPr>
          <w:noProof/>
        </w:rPr>
        <mc:AlternateContent>
          <mc:Choice Requires="wps">
            <w:drawing>
              <wp:anchor distT="45720" distB="45720" distL="114300" distR="114300" simplePos="0" relativeHeight="251651066" behindDoc="0" locked="0" layoutInCell="1" allowOverlap="1" wp14:anchorId="4F8CBC76" wp14:editId="7D498DAD">
                <wp:simplePos x="0" y="0"/>
                <wp:positionH relativeFrom="column">
                  <wp:posOffset>778722</wp:posOffset>
                </wp:positionH>
                <wp:positionV relativeFrom="paragraph">
                  <wp:posOffset>298662</wp:posOffset>
                </wp:positionV>
                <wp:extent cx="922655" cy="279400"/>
                <wp:effectExtent l="0" t="0" r="0" b="6350"/>
                <wp:wrapSquare wrapText="bothSides"/>
                <wp:docPr id="23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79400"/>
                        </a:xfrm>
                        <a:prstGeom prst="rect">
                          <a:avLst/>
                        </a:prstGeom>
                        <a:solidFill>
                          <a:srgbClr val="FFFFFF"/>
                        </a:solidFill>
                        <a:ln w="9525">
                          <a:noFill/>
                          <a:miter lim="800000"/>
                          <a:headEnd/>
                          <a:tailEnd/>
                        </a:ln>
                      </wps:spPr>
                      <wps:txbx>
                        <w:txbxContent>
                          <w:p w14:paraId="013BEF7A" w14:textId="679C5666" w:rsidR="00A02268" w:rsidRPr="00A02268" w:rsidRDefault="00A02268" w:rsidP="00A02268">
                            <w:pPr>
                              <w:rPr>
                                <w:b/>
                                <w:bCs/>
                              </w:rPr>
                            </w:pPr>
                            <w:r>
                              <w:rPr>
                                <w:b/>
                                <w:bCs/>
                              </w:rPr>
                              <w:t>5</w:t>
                            </w:r>
                            <w:r w:rsidRPr="00A02268">
                              <w:rPr>
                                <w:b/>
                                <w:bCs/>
                              </w:rPr>
                              <w:t>.Song.0</w:t>
                            </w:r>
                            <w:r>
                              <w:rPr>
                                <w:b/>
                                <w:bC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CBC76" id="_x0000_s1050" type="#_x0000_t202" style="position:absolute;margin-left:61.3pt;margin-top:23.5pt;width:72.65pt;height:22pt;z-index:2516510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" stroked="f">
                <v:textbox>
                  <w:txbxContent>
                    <w:p w14:paraId="013BEF7A" w14:textId="679C5666" w:rsidR="00A02268" w:rsidRPr="00A02268" w:rsidRDefault="00A02268" w:rsidP="00A02268">
                      <w:pPr>
                        <w:rPr>
                          <w:b/>
                          <w:bCs/>
                        </w:rPr>
                      </w:pPr>
                      <w:r>
                        <w:rPr>
                          <w:b/>
                          <w:bCs/>
                        </w:rPr>
                        <w:t>5</w:t>
                      </w:r>
                      <w:r w:rsidRPr="00A02268">
                        <w:rPr>
                          <w:b/>
                          <w:bCs/>
                        </w:rPr>
                        <w:t>.Song.0</w:t>
                      </w:r>
                      <w:r>
                        <w:rPr>
                          <w:b/>
                          <w:bCs/>
                        </w:rPr>
                        <w:t>5</w:t>
                      </w:r>
                    </w:p>
                  </w:txbxContent>
                </v:textbox>
                <w10:wrap type="square"/>
              </v:shape>
            </w:pict>
          </mc:Fallback>
        </mc:AlternateContent>
      </w:r>
    </w:p>
    <w:p w14:paraId="51A74D14" w14:textId="2413C522" w:rsidR="00A02268" w:rsidRPr="00A02268" w:rsidRDefault="00A02268" w:rsidP="00A02268"/>
    <w:p w14:paraId="5EAD16ED" w14:textId="714D625D" w:rsidR="00A02268" w:rsidRDefault="00A02268" w:rsidP="00A02268"/>
    <w:p w14:paraId="34138815" w14:textId="6028FD9A" w:rsidR="00A02268" w:rsidRDefault="00A02268" w:rsidP="00A02268">
      <w:pPr>
        <w:ind w:firstLine="720"/>
      </w:pPr>
    </w:p>
    <w:p w14:paraId="5D7FF204" w14:textId="36992A8E" w:rsidR="00A02268" w:rsidRDefault="00E4023D" w:rsidP="00A02268">
      <w:pPr>
        <w:tabs>
          <w:tab w:val="left" w:pos="1107"/>
        </w:tabs>
      </w:pPr>
      <w:r>
        <w:rPr>
          <w:noProof/>
        </w:rPr>
        <mc:AlternateContent>
          <mc:Choice Requires="wps">
            <w:drawing>
              <wp:anchor distT="45720" distB="45720" distL="114300" distR="114300" simplePos="0" relativeHeight="251646966" behindDoc="0" locked="0" layoutInCell="1" allowOverlap="1" wp14:anchorId="4FF3862D" wp14:editId="2236BF99">
                <wp:simplePos x="0" y="0"/>
                <wp:positionH relativeFrom="margin">
                  <wp:posOffset>4656667</wp:posOffset>
                </wp:positionH>
                <wp:positionV relativeFrom="paragraph">
                  <wp:posOffset>307128</wp:posOffset>
                </wp:positionV>
                <wp:extent cx="922655" cy="279400"/>
                <wp:effectExtent l="0" t="0" r="0" b="6350"/>
                <wp:wrapSquare wrapText="bothSides"/>
                <wp:docPr id="24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79400"/>
                        </a:xfrm>
                        <a:prstGeom prst="rect">
                          <a:avLst/>
                        </a:prstGeom>
                        <a:solidFill>
                          <a:srgbClr val="FFFFFF"/>
                        </a:solidFill>
                        <a:ln w="9525">
                          <a:noFill/>
                          <a:miter lim="800000"/>
                          <a:headEnd/>
                          <a:tailEnd/>
                        </a:ln>
                      </wps:spPr>
                      <wps:txbx>
                        <w:txbxContent>
                          <w:p w14:paraId="52975C39" w14:textId="375ED18D" w:rsidR="00E4023D" w:rsidRPr="00A02268" w:rsidRDefault="00E4023D" w:rsidP="00E4023D">
                            <w:pPr>
                              <w:rPr>
                                <w:b/>
                                <w:bCs/>
                              </w:rPr>
                            </w:pPr>
                            <w:r>
                              <w:rPr>
                                <w:b/>
                                <w:bCs/>
                              </w:rPr>
                              <w:t>6</w:t>
                            </w:r>
                            <w:r w:rsidRPr="00A02268">
                              <w:rPr>
                                <w:b/>
                                <w:bCs/>
                              </w:rPr>
                              <w:t>.Song.0</w:t>
                            </w:r>
                            <w:r>
                              <w:rPr>
                                <w:b/>
                                <w:bCs/>
                              </w:rPr>
                              <w:t>6c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3862D" id="_x0000_s1051" type="#_x0000_t202" style="position:absolute;margin-left:366.65pt;margin-top:24.2pt;width:72.65pt;height:22pt;z-index:2516469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" stroked="f">
                <v:textbox>
                  <w:txbxContent>
                    <w:p w14:paraId="52975C39" w14:textId="375ED18D" w:rsidR="00E4023D" w:rsidRPr="00A02268" w:rsidRDefault="00E4023D" w:rsidP="00E4023D">
                      <w:pPr>
                        <w:rPr>
                          <w:b/>
                          <w:bCs/>
                        </w:rPr>
                      </w:pPr>
                      <w:r>
                        <w:rPr>
                          <w:b/>
                          <w:bCs/>
                        </w:rPr>
                        <w:t>6</w:t>
                      </w:r>
                      <w:r w:rsidRPr="00A02268">
                        <w:rPr>
                          <w:b/>
                          <w:bCs/>
                        </w:rPr>
                        <w:t>.Song.0</w:t>
                      </w:r>
                      <w:r>
                        <w:rPr>
                          <w:b/>
                          <w:bCs/>
                        </w:rPr>
                        <w:t>6c</w:t>
                      </w:r>
                    </w:p>
                  </w:txbxContent>
                </v:textbox>
                <w10:wrap type="square" anchorx="margin"/>
              </v:shape>
            </w:pict>
          </mc:Fallback>
        </mc:AlternateContent>
      </w:r>
      <w:r>
        <w:rPr>
          <w:noProof/>
        </w:rPr>
        <mc:AlternateContent>
          <mc:Choice Requires="wps">
            <w:drawing>
              <wp:anchor distT="45720" distB="45720" distL="114300" distR="114300" simplePos="0" relativeHeight="251647991" behindDoc="0" locked="0" layoutInCell="1" allowOverlap="1" wp14:anchorId="67B44E66" wp14:editId="7202056F">
                <wp:simplePos x="0" y="0"/>
                <wp:positionH relativeFrom="margin">
                  <wp:posOffset>880533</wp:posOffset>
                </wp:positionH>
                <wp:positionV relativeFrom="paragraph">
                  <wp:posOffset>307552</wp:posOffset>
                </wp:positionV>
                <wp:extent cx="922655" cy="279400"/>
                <wp:effectExtent l="0" t="0" r="0" b="6350"/>
                <wp:wrapSquare wrapText="bothSides"/>
                <wp:docPr id="24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79400"/>
                        </a:xfrm>
                        <a:prstGeom prst="rect">
                          <a:avLst/>
                        </a:prstGeom>
                        <a:solidFill>
                          <a:srgbClr val="FFFFFF"/>
                        </a:solidFill>
                        <a:ln w="9525">
                          <a:noFill/>
                          <a:miter lim="800000"/>
                          <a:headEnd/>
                          <a:tailEnd/>
                        </a:ln>
                      </wps:spPr>
                      <wps:txbx>
                        <w:txbxContent>
                          <w:p w14:paraId="4102646A" w14:textId="2E6D4B18" w:rsidR="00E4023D" w:rsidRPr="00A02268" w:rsidRDefault="00E4023D" w:rsidP="00E4023D">
                            <w:pPr>
                              <w:rPr>
                                <w:b/>
                                <w:bCs/>
                              </w:rPr>
                            </w:pPr>
                            <w:r>
                              <w:rPr>
                                <w:b/>
                                <w:bCs/>
                              </w:rPr>
                              <w:t>5</w:t>
                            </w:r>
                            <w:r w:rsidRPr="00A02268">
                              <w:rPr>
                                <w:b/>
                                <w:bCs/>
                              </w:rPr>
                              <w:t>.Song.0</w:t>
                            </w:r>
                            <w:r>
                              <w:rPr>
                                <w:b/>
                                <w:bCs/>
                              </w:rPr>
                              <w:t>5c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44E66" id="_x0000_s1052" type="#_x0000_t202" style="position:absolute;margin-left:69.35pt;margin-top:24.2pt;width:72.65pt;height:22pt;z-index:25164799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" stroked="f">
                <v:textbox>
                  <w:txbxContent>
                    <w:p w14:paraId="4102646A" w14:textId="2E6D4B18" w:rsidR="00E4023D" w:rsidRPr="00A02268" w:rsidRDefault="00E4023D" w:rsidP="00E4023D">
                      <w:pPr>
                        <w:rPr>
                          <w:b/>
                          <w:bCs/>
                        </w:rPr>
                      </w:pPr>
                      <w:r>
                        <w:rPr>
                          <w:b/>
                          <w:bCs/>
                        </w:rPr>
                        <w:t>5</w:t>
                      </w:r>
                      <w:r w:rsidRPr="00A02268">
                        <w:rPr>
                          <w:b/>
                          <w:bCs/>
                        </w:rPr>
                        <w:t>.Song.0</w:t>
                      </w:r>
                      <w:r>
                        <w:rPr>
                          <w:b/>
                          <w:bCs/>
                        </w:rPr>
                        <w:t>5c</w:t>
                      </w:r>
                    </w:p>
                  </w:txbxContent>
                </v:textbox>
                <w10:wrap type="square" anchorx="margin"/>
              </v:shape>
            </w:pict>
          </mc:Fallback>
        </mc:AlternateContent>
      </w:r>
      <w:r w:rsidRPr="00A02268">
        <w:rPr>
          <w:noProof/>
        </w:rPr>
        <w:drawing>
          <wp:anchor distT="0" distB="0" distL="114300" distR="114300" simplePos="0" relativeHeight="251712512" behindDoc="0" locked="0" layoutInCell="1" allowOverlap="1" wp14:anchorId="6F14221E" wp14:editId="267CC803">
            <wp:simplePos x="0" y="0"/>
            <wp:positionH relativeFrom="margin">
              <wp:posOffset>1473200</wp:posOffset>
            </wp:positionH>
            <wp:positionV relativeFrom="margin">
              <wp:posOffset>6053244</wp:posOffset>
            </wp:positionV>
            <wp:extent cx="3230880" cy="2090420"/>
            <wp:effectExtent l="0" t="0" r="7620" b="5080"/>
            <wp:wrapSquare wrapText="bothSides"/>
            <wp:docPr id="230" name="Imagem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m 230"/>
                    <pic:cNvPicPr/>
                  </pic:nvPicPr>
                  <pic:blipFill>
                    <a:blip r:embed="rId39">
                      <a:extLst>
                        <a:ext uri="{28A0092B-C50C-407E-A947-70E740481C1C}">
                          <a14:useLocalDpi xmlns:a14="http://schemas.microsoft.com/office/drawing/2010/main" val="0"/>
                        </a:ext>
                      </a:extLst>
                    </a:blip>
                    <a:stretch>
                      <a:fillRect/>
                    </a:stretch>
                  </pic:blipFill>
                  <pic:spPr>
                    <a:xfrm>
                      <a:off x="0" y="0"/>
                      <a:ext cx="3230880" cy="2090420"/>
                    </a:xfrm>
                    <a:prstGeom prst="rect">
                      <a:avLst/>
                    </a:prstGeom>
                  </pic:spPr>
                </pic:pic>
              </a:graphicData>
            </a:graphic>
            <wp14:sizeRelV relativeFrom="margin">
              <wp14:pctHeight>0</wp14:pctHeight>
            </wp14:sizeRelV>
          </wp:anchor>
        </w:drawing>
      </w:r>
      <w:r w:rsidRPr="00A02268">
        <w:rPr>
          <w:noProof/>
        </w:rPr>
        <w:drawing>
          <wp:anchor distT="0" distB="0" distL="114300" distR="114300" simplePos="0" relativeHeight="251711488" behindDoc="0" locked="0" layoutInCell="1" allowOverlap="1" wp14:anchorId="70BA14E4" wp14:editId="038ECE46">
            <wp:simplePos x="0" y="0"/>
            <wp:positionH relativeFrom="margin">
              <wp:posOffset>3302000</wp:posOffset>
            </wp:positionH>
            <wp:positionV relativeFrom="margin">
              <wp:posOffset>3234055</wp:posOffset>
            </wp:positionV>
            <wp:extent cx="3200400" cy="2070735"/>
            <wp:effectExtent l="0" t="0" r="0" b="5715"/>
            <wp:wrapSquare wrapText="bothSides"/>
            <wp:docPr id="229" name="Imagem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m 229"/>
                    <pic:cNvPicPr/>
                  </pic:nvPicPr>
                  <pic:blipFill>
                    <a:blip r:embed="rId39">
                      <a:extLst>
                        <a:ext uri="{28A0092B-C50C-407E-A947-70E740481C1C}">
                          <a14:useLocalDpi xmlns:a14="http://schemas.microsoft.com/office/drawing/2010/main" val="0"/>
                        </a:ext>
                      </a:extLst>
                    </a:blip>
                    <a:stretch>
                      <a:fillRect/>
                    </a:stretch>
                  </pic:blipFill>
                  <pic:spPr>
                    <a:xfrm>
                      <a:off x="0" y="0"/>
                      <a:ext cx="3200400" cy="2070735"/>
                    </a:xfrm>
                    <a:prstGeom prst="rect">
                      <a:avLst/>
                    </a:prstGeom>
                  </pic:spPr>
                </pic:pic>
              </a:graphicData>
            </a:graphic>
            <wp14:sizeRelV relativeFrom="margin">
              <wp14:pctHeight>0</wp14:pctHeight>
            </wp14:sizeRelV>
          </wp:anchor>
        </w:drawing>
      </w:r>
      <w:r w:rsidRPr="00A02268">
        <w:rPr>
          <w:noProof/>
        </w:rPr>
        <w:drawing>
          <wp:anchor distT="0" distB="0" distL="114300" distR="114300" simplePos="0" relativeHeight="251710464" behindDoc="0" locked="0" layoutInCell="1" allowOverlap="1" wp14:anchorId="648CADA2" wp14:editId="672CF091">
            <wp:simplePos x="0" y="0"/>
            <wp:positionH relativeFrom="margin">
              <wp:posOffset>-381000</wp:posOffset>
            </wp:positionH>
            <wp:positionV relativeFrom="margin">
              <wp:posOffset>3225800</wp:posOffset>
            </wp:positionV>
            <wp:extent cx="3195955" cy="2095500"/>
            <wp:effectExtent l="0" t="0" r="4445" b="0"/>
            <wp:wrapSquare wrapText="bothSides"/>
            <wp:docPr id="228" name="Imagem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m 228"/>
                    <pic:cNvPicPr/>
                  </pic:nvPicPr>
                  <pic:blipFill>
                    <a:blip r:embed="rId40">
                      <a:extLst>
                        <a:ext uri="{28A0092B-C50C-407E-A947-70E740481C1C}">
                          <a14:useLocalDpi xmlns:a14="http://schemas.microsoft.com/office/drawing/2010/main" val="0"/>
                        </a:ext>
                      </a:extLst>
                    </a:blip>
                    <a:stretch>
                      <a:fillRect/>
                    </a:stretch>
                  </pic:blipFill>
                  <pic:spPr>
                    <a:xfrm>
                      <a:off x="0" y="0"/>
                      <a:ext cx="3195955" cy="2095500"/>
                    </a:xfrm>
                    <a:prstGeom prst="rect">
                      <a:avLst/>
                    </a:prstGeom>
                  </pic:spPr>
                </pic:pic>
              </a:graphicData>
            </a:graphic>
            <wp14:sizeRelH relativeFrom="margin">
              <wp14:pctWidth>0</wp14:pctWidth>
            </wp14:sizeRelH>
          </wp:anchor>
        </w:drawing>
      </w:r>
      <w:r w:rsidR="00A02268">
        <w:rPr>
          <w:noProof/>
        </w:rPr>
        <mc:AlternateContent>
          <mc:Choice Requires="wps">
            <w:drawing>
              <wp:anchor distT="45720" distB="45720" distL="114300" distR="114300" simplePos="0" relativeHeight="251649016" behindDoc="0" locked="0" layoutInCell="1" allowOverlap="1" wp14:anchorId="78B40934" wp14:editId="1C11E13A">
                <wp:simplePos x="0" y="0"/>
                <wp:positionH relativeFrom="margin">
                  <wp:posOffset>2750820</wp:posOffset>
                </wp:positionH>
                <wp:positionV relativeFrom="paragraph">
                  <wp:posOffset>3100281</wp:posOffset>
                </wp:positionV>
                <wp:extent cx="922655" cy="279400"/>
                <wp:effectExtent l="0" t="0" r="0" b="6350"/>
                <wp:wrapSquare wrapText="bothSides"/>
                <wp:docPr id="23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79400"/>
                        </a:xfrm>
                        <a:prstGeom prst="rect">
                          <a:avLst/>
                        </a:prstGeom>
                        <a:solidFill>
                          <a:srgbClr val="FFFFFF"/>
                        </a:solidFill>
                        <a:ln w="9525">
                          <a:noFill/>
                          <a:miter lim="800000"/>
                          <a:headEnd/>
                          <a:tailEnd/>
                        </a:ln>
                      </wps:spPr>
                      <wps:txbx>
                        <w:txbxContent>
                          <w:p w14:paraId="28B9B0F7" w14:textId="74FA2224" w:rsidR="00A02268" w:rsidRPr="00A02268" w:rsidRDefault="00A02268" w:rsidP="00A02268">
                            <w:pPr>
                              <w:rPr>
                                <w:b/>
                                <w:bCs/>
                              </w:rPr>
                            </w:pPr>
                            <w:r>
                              <w:rPr>
                                <w:b/>
                                <w:bCs/>
                              </w:rPr>
                              <w:t>7</w:t>
                            </w:r>
                            <w:r w:rsidRPr="00A02268">
                              <w:rPr>
                                <w:b/>
                                <w:bCs/>
                              </w:rPr>
                              <w:t>.Song.0</w:t>
                            </w:r>
                            <w:r>
                              <w:rPr>
                                <w:b/>
                                <w:bCs/>
                              </w:rPr>
                              <w:t>7</w:t>
                            </w:r>
                            <w:r w:rsidR="00E4023D">
                              <w:rPr>
                                <w:b/>
                                <w:bC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40934" id="_x0000_s1053" type="#_x0000_t202" style="position:absolute;margin-left:216.6pt;margin-top:244.1pt;width:72.65pt;height:22pt;z-index:251649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" stroked="f">
                <v:textbox>
                  <w:txbxContent>
                    <w:p w14:paraId="28B9B0F7" w14:textId="74FA2224" w:rsidR="00A02268" w:rsidRPr="00A02268" w:rsidRDefault="00A02268" w:rsidP="00A02268">
                      <w:pPr>
                        <w:rPr>
                          <w:b/>
                          <w:bCs/>
                        </w:rPr>
                      </w:pPr>
                      <w:r>
                        <w:rPr>
                          <w:b/>
                          <w:bCs/>
                        </w:rPr>
                        <w:t>7</w:t>
                      </w:r>
                      <w:r w:rsidRPr="00A02268">
                        <w:rPr>
                          <w:b/>
                          <w:bCs/>
                        </w:rPr>
                        <w:t>.Song.0</w:t>
                      </w:r>
                      <w:r>
                        <w:rPr>
                          <w:b/>
                          <w:bCs/>
                        </w:rPr>
                        <w:t>7</w:t>
                      </w:r>
                      <w:r w:rsidR="00E4023D">
                        <w:rPr>
                          <w:b/>
                          <w:bCs/>
                        </w:rPr>
                        <w:t>c</w:t>
                      </w:r>
                    </w:p>
                  </w:txbxContent>
                </v:textbox>
                <w10:wrap type="square" anchorx="margin"/>
              </v:shape>
            </w:pict>
          </mc:Fallback>
        </mc:AlternateContent>
      </w:r>
      <w:r w:rsidR="00A02268">
        <w:tab/>
      </w:r>
    </w:p>
    <w:p w14:paraId="2D025052" w14:textId="4CD01F3F" w:rsidR="00E4023D" w:rsidRDefault="00E4023D" w:rsidP="00A02268">
      <w:pPr>
        <w:tabs>
          <w:tab w:val="left" w:pos="1107"/>
        </w:tabs>
      </w:pPr>
    </w:p>
    <w:p w14:paraId="674B9C56" w14:textId="5AB97106" w:rsidR="00E4023D" w:rsidRDefault="00E4023D" w:rsidP="00A02268">
      <w:pPr>
        <w:tabs>
          <w:tab w:val="left" w:pos="1107"/>
        </w:tabs>
      </w:pPr>
    </w:p>
    <w:p w14:paraId="1731CE98" w14:textId="6CCF67C5" w:rsidR="00E4023D" w:rsidRDefault="00E4023D" w:rsidP="00A02268">
      <w:pPr>
        <w:tabs>
          <w:tab w:val="left" w:pos="1107"/>
        </w:tabs>
      </w:pPr>
    </w:p>
    <w:p w14:paraId="6BCCE680" w14:textId="2EB3B91B" w:rsidR="00E4023D" w:rsidRDefault="00E4023D" w:rsidP="00A02268">
      <w:pPr>
        <w:tabs>
          <w:tab w:val="left" w:pos="1107"/>
        </w:tabs>
      </w:pPr>
    </w:p>
    <w:p w14:paraId="3FD11D58" w14:textId="545F9F52" w:rsidR="00E4023D" w:rsidRDefault="00E4023D" w:rsidP="00A02268">
      <w:pPr>
        <w:tabs>
          <w:tab w:val="left" w:pos="1107"/>
        </w:tabs>
      </w:pPr>
    </w:p>
    <w:p w14:paraId="736FEB45" w14:textId="27A1B825" w:rsidR="00E4023D" w:rsidRDefault="00E4023D" w:rsidP="00A02268">
      <w:pPr>
        <w:tabs>
          <w:tab w:val="left" w:pos="1107"/>
        </w:tabs>
      </w:pPr>
    </w:p>
    <w:p w14:paraId="02222382" w14:textId="72B8F150" w:rsidR="00E4023D" w:rsidRDefault="00E4023D" w:rsidP="00A02268">
      <w:pPr>
        <w:tabs>
          <w:tab w:val="left" w:pos="1107"/>
        </w:tabs>
      </w:pPr>
    </w:p>
    <w:p w14:paraId="3C0E8805" w14:textId="1484FF43" w:rsidR="00E4023D" w:rsidRDefault="00E4023D" w:rsidP="00A02268">
      <w:pPr>
        <w:tabs>
          <w:tab w:val="left" w:pos="1107"/>
        </w:tabs>
      </w:pPr>
    </w:p>
    <w:p w14:paraId="4D415FD7" w14:textId="6006A547" w:rsidR="00E4023D" w:rsidRDefault="00E4023D" w:rsidP="00A02268">
      <w:pPr>
        <w:tabs>
          <w:tab w:val="left" w:pos="1107"/>
        </w:tabs>
      </w:pPr>
    </w:p>
    <w:p w14:paraId="79FF7D64" w14:textId="597A550C" w:rsidR="00E4023D" w:rsidRDefault="00E4023D" w:rsidP="00A02268">
      <w:pPr>
        <w:tabs>
          <w:tab w:val="left" w:pos="1107"/>
        </w:tabs>
      </w:pPr>
    </w:p>
    <w:p w14:paraId="451D809B" w14:textId="17DB8C95" w:rsidR="00E4023D" w:rsidRDefault="00E4023D" w:rsidP="00A02268">
      <w:pPr>
        <w:tabs>
          <w:tab w:val="left" w:pos="1107"/>
        </w:tabs>
      </w:pPr>
    </w:p>
    <w:p w14:paraId="5CACF489" w14:textId="722E25C0" w:rsidR="00E4023D" w:rsidRDefault="00E4023D" w:rsidP="00A02268">
      <w:pPr>
        <w:tabs>
          <w:tab w:val="left" w:pos="1107"/>
        </w:tabs>
      </w:pPr>
    </w:p>
    <w:p w14:paraId="6F6B2BDC" w14:textId="7D7E9386" w:rsidR="00E4023D" w:rsidRDefault="00E4023D" w:rsidP="00A02268">
      <w:pPr>
        <w:tabs>
          <w:tab w:val="left" w:pos="1107"/>
        </w:tabs>
      </w:pPr>
    </w:p>
    <w:p w14:paraId="7BEE7E93" w14:textId="077ADA32" w:rsidR="00E4023D" w:rsidRDefault="00E4023D" w:rsidP="00A02268">
      <w:pPr>
        <w:tabs>
          <w:tab w:val="left" w:pos="1107"/>
        </w:tabs>
      </w:pPr>
    </w:p>
    <w:p w14:paraId="0F116F55" w14:textId="2AE8C814" w:rsidR="00E4023D" w:rsidRDefault="00E4023D" w:rsidP="00A02268">
      <w:pPr>
        <w:tabs>
          <w:tab w:val="left" w:pos="1107"/>
        </w:tabs>
      </w:pPr>
    </w:p>
    <w:p w14:paraId="3F506395" w14:textId="0A092D70" w:rsidR="00E4023D" w:rsidRDefault="00E4023D" w:rsidP="00A02268">
      <w:pPr>
        <w:tabs>
          <w:tab w:val="left" w:pos="1107"/>
        </w:tabs>
      </w:pPr>
    </w:p>
    <w:p w14:paraId="1D20E127" w14:textId="116A693E" w:rsidR="00E4023D" w:rsidRDefault="00E4023D" w:rsidP="00A02268">
      <w:pPr>
        <w:tabs>
          <w:tab w:val="left" w:pos="1107"/>
        </w:tabs>
      </w:pPr>
    </w:p>
    <w:p w14:paraId="0F11762B" w14:textId="77777777" w:rsidR="00E4023D" w:rsidRPr="00E4023D" w:rsidRDefault="00E4023D" w:rsidP="002E7751">
      <w:pPr>
        <w:ind w:firstLine="720"/>
        <w:jc w:val="both"/>
        <w:rPr>
          <w:sz w:val="24"/>
          <w:szCs w:val="24"/>
        </w:rPr>
      </w:pPr>
      <w:r w:rsidRPr="00E4023D">
        <w:rPr>
          <w:sz w:val="24"/>
          <w:szCs w:val="24"/>
        </w:rPr>
        <w:t xml:space="preserve">Após a análise da tabela 6, é fácil retirar o valor da informação mútua máxima, através da lista de informações mútuas de casa som. Também, uma das vantagens desta tabela é perceber qual/quais dos sons são parecidos ao </w:t>
      </w:r>
      <w:r w:rsidRPr="00E4023D">
        <w:rPr>
          <w:i/>
          <w:iCs/>
          <w:sz w:val="24"/>
          <w:szCs w:val="24"/>
        </w:rPr>
        <w:t>query</w:t>
      </w:r>
      <w:r w:rsidRPr="00E4023D">
        <w:rPr>
          <w:sz w:val="24"/>
          <w:szCs w:val="24"/>
        </w:rPr>
        <w:t xml:space="preserve">. </w:t>
      </w:r>
    </w:p>
    <w:p w14:paraId="2BEF1202" w14:textId="27471741" w:rsidR="00E4023D" w:rsidRDefault="00E4023D" w:rsidP="002E7751">
      <w:pPr>
        <w:jc w:val="both"/>
        <w:rPr>
          <w:sz w:val="24"/>
          <w:szCs w:val="24"/>
        </w:rPr>
      </w:pPr>
      <w:r w:rsidRPr="00E4023D">
        <w:rPr>
          <w:sz w:val="24"/>
          <w:szCs w:val="24"/>
        </w:rPr>
        <w:tab/>
      </w:r>
      <w:r w:rsidRPr="00E4023D">
        <w:rPr>
          <w:b/>
          <w:bCs/>
          <w:sz w:val="24"/>
          <w:szCs w:val="24"/>
        </w:rPr>
        <w:t>Nota:</w:t>
      </w:r>
      <w:r w:rsidRPr="00E4023D">
        <w:rPr>
          <w:sz w:val="24"/>
          <w:szCs w:val="24"/>
        </w:rPr>
        <w:t xml:space="preserve"> Definimos o passo = ¼ como está no enunciado, uma vez que este vai percorrer mais vezes o </w:t>
      </w:r>
      <w:r w:rsidRPr="00E4023D">
        <w:rPr>
          <w:i/>
          <w:iCs/>
          <w:sz w:val="24"/>
          <w:szCs w:val="24"/>
        </w:rPr>
        <w:t xml:space="preserve">target, </w:t>
      </w:r>
      <w:r w:rsidRPr="00E4023D">
        <w:rPr>
          <w:sz w:val="24"/>
          <w:szCs w:val="24"/>
        </w:rPr>
        <w:t xml:space="preserve">ou seja, maior será a quantidade de janelas a ser comparada com o </w:t>
      </w:r>
      <w:r w:rsidRPr="00E4023D">
        <w:rPr>
          <w:i/>
          <w:iCs/>
          <w:sz w:val="24"/>
          <w:szCs w:val="24"/>
        </w:rPr>
        <w:t>target</w:t>
      </w:r>
      <w:r>
        <w:rPr>
          <w:sz w:val="24"/>
          <w:szCs w:val="24"/>
        </w:rPr>
        <w:t xml:space="preserve">, ao comparar este passo com o passo da simulação conseguimos destacar essa mesma diferença entre janelas. </w:t>
      </w:r>
    </w:p>
    <w:p w14:paraId="6D53DB72" w14:textId="66C29B30" w:rsidR="002E7751" w:rsidRDefault="002E7751" w:rsidP="002E7751">
      <w:pPr>
        <w:jc w:val="both"/>
        <w:rPr>
          <w:sz w:val="24"/>
          <w:szCs w:val="24"/>
        </w:rPr>
      </w:pPr>
      <w:r>
        <w:rPr>
          <w:sz w:val="24"/>
          <w:szCs w:val="24"/>
        </w:rPr>
        <w:tab/>
        <w:t xml:space="preserve">Quanto mais janelas percorrem o som, mais valores de informação mútua vão aparecendo. Isto deve se ao facto de os sons terem dimensões diferentes ao </w:t>
      </w:r>
      <w:r w:rsidRPr="002E7751">
        <w:rPr>
          <w:i/>
          <w:iCs/>
          <w:sz w:val="24"/>
          <w:szCs w:val="24"/>
        </w:rPr>
        <w:t>query</w:t>
      </w:r>
      <w:r>
        <w:rPr>
          <w:sz w:val="24"/>
          <w:szCs w:val="24"/>
        </w:rPr>
        <w:t xml:space="preserve">, como é o caso dos sons 01 a 04. No caso dos sons 05 a 07, só apresentam um valor de informação mútua, logo uma janela, por terem dimensões semelhantes ao </w:t>
      </w:r>
      <w:r w:rsidRPr="002E7751">
        <w:rPr>
          <w:i/>
          <w:iCs/>
          <w:sz w:val="24"/>
          <w:szCs w:val="24"/>
        </w:rPr>
        <w:t>query.</w:t>
      </w:r>
      <w:r>
        <w:rPr>
          <w:sz w:val="24"/>
          <w:szCs w:val="24"/>
        </w:rPr>
        <w:t xml:space="preserve"> </w:t>
      </w:r>
    </w:p>
    <w:p w14:paraId="49351FDE" w14:textId="3BA1191A" w:rsidR="00E4023D" w:rsidRDefault="00E4023D" w:rsidP="002E7751">
      <w:pPr>
        <w:jc w:val="both"/>
        <w:rPr>
          <w:sz w:val="24"/>
          <w:szCs w:val="24"/>
        </w:rPr>
      </w:pPr>
      <w:r>
        <w:rPr>
          <w:sz w:val="24"/>
          <w:szCs w:val="24"/>
        </w:rPr>
        <w:tab/>
        <w:t xml:space="preserve">Ao observar os gráficos dos sons 06 e 07, conseguimos afirmar que a informação mútua é a mesma. </w:t>
      </w:r>
    </w:p>
    <w:p w14:paraId="2129C311" w14:textId="2E5E6539" w:rsidR="004C11D3" w:rsidRDefault="004C11D3" w:rsidP="002E7751">
      <w:pPr>
        <w:jc w:val="both"/>
        <w:rPr>
          <w:sz w:val="24"/>
          <w:szCs w:val="24"/>
        </w:rPr>
      </w:pPr>
      <w:r>
        <w:rPr>
          <w:sz w:val="24"/>
          <w:szCs w:val="24"/>
        </w:rPr>
        <w:tab/>
        <w:t xml:space="preserve">Por último, vamos agora ver a tabela com os valores de informação mútua por ordem decrescente, como pedia no enunciado. </w:t>
      </w:r>
    </w:p>
    <w:tbl>
      <w:tblPr>
        <w:tblStyle w:val="TabeladeGrelha4-Destaque3"/>
        <w:tblpPr w:leftFromText="141" w:rightFromText="141" w:vertAnchor="text" w:horzAnchor="margin" w:tblpXSpec="center" w:tblpY="665"/>
        <w:tblW w:w="0" w:type="auto"/>
        <w:tblLook w:val="04A0" w:firstRow="1" w:lastRow="0" w:firstColumn="1" w:lastColumn="0" w:noHBand="0" w:noVBand="1"/>
      </w:tblPr>
      <w:tblGrid>
        <w:gridCol w:w="3245"/>
        <w:gridCol w:w="3245"/>
      </w:tblGrid>
      <w:tr w:rsidR="00864E0C" w14:paraId="1D4072BA" w14:textId="77777777" w:rsidTr="00864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0DC1A356" w14:textId="77777777" w:rsidR="00864E0C" w:rsidRDefault="00864E0C" w:rsidP="00864E0C">
            <w:pPr>
              <w:jc w:val="center"/>
            </w:pPr>
            <w:r>
              <w:t>Ficheiro</w:t>
            </w:r>
          </w:p>
        </w:tc>
        <w:tc>
          <w:tcPr>
            <w:tcW w:w="3245" w:type="dxa"/>
          </w:tcPr>
          <w:p w14:paraId="58A3C16E" w14:textId="77777777" w:rsidR="00864E0C" w:rsidRDefault="00864E0C" w:rsidP="00864E0C">
            <w:pPr>
              <w:jc w:val="center"/>
              <w:cnfStyle w:val="100000000000" w:firstRow="1" w:lastRow="0" w:firstColumn="0" w:lastColumn="0" w:oddVBand="0" w:evenVBand="0" w:oddHBand="0" w:evenHBand="0" w:firstRowFirstColumn="0" w:firstRowLastColumn="0" w:lastRowFirstColumn="0" w:lastRowLastColumn="0"/>
            </w:pPr>
            <w:r>
              <w:t>Informação Mútua</w:t>
            </w:r>
          </w:p>
        </w:tc>
      </w:tr>
      <w:tr w:rsidR="00864E0C" w14:paraId="79CA5166" w14:textId="77777777" w:rsidTr="00864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4C7E1446" w14:textId="77777777" w:rsidR="00864E0C" w:rsidRDefault="00864E0C" w:rsidP="00864E0C">
            <w:r>
              <w:t>Song06</w:t>
            </w:r>
          </w:p>
        </w:tc>
        <w:tc>
          <w:tcPr>
            <w:tcW w:w="3245" w:type="dxa"/>
            <w:shd w:val="clear" w:color="auto" w:fill="auto"/>
          </w:tcPr>
          <w:p w14:paraId="1BDC9EF1" w14:textId="77777777" w:rsidR="00864E0C" w:rsidRDefault="00864E0C" w:rsidP="00864E0C">
            <w:pPr>
              <w:jc w:val="right"/>
              <w:cnfStyle w:val="000000100000" w:firstRow="0" w:lastRow="0" w:firstColumn="0" w:lastColumn="0" w:oddVBand="0" w:evenVBand="0" w:oddHBand="1" w:evenHBand="0" w:firstRowFirstColumn="0" w:firstRowLastColumn="0" w:lastRowFirstColumn="0" w:lastRowLastColumn="0"/>
            </w:pPr>
            <w:r w:rsidRPr="00041090">
              <w:t>[3.531]</w:t>
            </w:r>
          </w:p>
        </w:tc>
      </w:tr>
      <w:tr w:rsidR="00864E0C" w14:paraId="69D6CDDA" w14:textId="77777777" w:rsidTr="00864E0C">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61A1ABB1" w14:textId="77777777" w:rsidR="00864E0C" w:rsidRDefault="00864E0C" w:rsidP="00864E0C">
            <w:r>
              <w:t>Song07</w:t>
            </w:r>
          </w:p>
        </w:tc>
        <w:tc>
          <w:tcPr>
            <w:tcW w:w="3245" w:type="dxa"/>
            <w:shd w:val="clear" w:color="auto" w:fill="auto"/>
          </w:tcPr>
          <w:p w14:paraId="12448609" w14:textId="77777777" w:rsidR="00864E0C" w:rsidRDefault="00864E0C" w:rsidP="00864E0C">
            <w:pPr>
              <w:jc w:val="right"/>
              <w:cnfStyle w:val="000000000000" w:firstRow="0" w:lastRow="0" w:firstColumn="0" w:lastColumn="0" w:oddVBand="0" w:evenVBand="0" w:oddHBand="0" w:evenHBand="0" w:firstRowFirstColumn="0" w:firstRowLastColumn="0" w:lastRowFirstColumn="0" w:lastRowLastColumn="0"/>
            </w:pPr>
            <w:r w:rsidRPr="00041090">
              <w:t>[3.531]</w:t>
            </w:r>
          </w:p>
        </w:tc>
      </w:tr>
      <w:tr w:rsidR="00864E0C" w14:paraId="51B4FD09" w14:textId="77777777" w:rsidTr="00864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70A40214" w14:textId="77777777" w:rsidR="00864E0C" w:rsidRDefault="00864E0C" w:rsidP="00864E0C">
            <w:r>
              <w:t>Song05</w:t>
            </w:r>
          </w:p>
        </w:tc>
        <w:tc>
          <w:tcPr>
            <w:tcW w:w="3245" w:type="dxa"/>
            <w:shd w:val="clear" w:color="auto" w:fill="auto"/>
          </w:tcPr>
          <w:p w14:paraId="5EF0A9F5" w14:textId="77777777" w:rsidR="00864E0C" w:rsidRDefault="00864E0C" w:rsidP="00864E0C">
            <w:pPr>
              <w:jc w:val="right"/>
              <w:cnfStyle w:val="000000100000" w:firstRow="0" w:lastRow="0" w:firstColumn="0" w:lastColumn="0" w:oddVBand="0" w:evenVBand="0" w:oddHBand="1" w:evenHBand="0" w:firstRowFirstColumn="0" w:firstRowLastColumn="0" w:lastRowFirstColumn="0" w:lastRowLastColumn="0"/>
            </w:pPr>
            <w:r w:rsidRPr="00041090">
              <w:t>[0.</w:t>
            </w:r>
            <w:r>
              <w:t>5322</w:t>
            </w:r>
            <w:r w:rsidRPr="00041090">
              <w:t>]</w:t>
            </w:r>
          </w:p>
        </w:tc>
      </w:tr>
      <w:tr w:rsidR="00864E0C" w14:paraId="4C6CDC49" w14:textId="77777777" w:rsidTr="00864E0C">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275C24BA" w14:textId="77777777" w:rsidR="00864E0C" w:rsidRDefault="00864E0C" w:rsidP="00864E0C">
            <w:r>
              <w:t>Song04</w:t>
            </w:r>
          </w:p>
        </w:tc>
        <w:tc>
          <w:tcPr>
            <w:tcW w:w="3245" w:type="dxa"/>
            <w:shd w:val="clear" w:color="auto" w:fill="auto"/>
          </w:tcPr>
          <w:p w14:paraId="14F9C0F9" w14:textId="77777777" w:rsidR="00864E0C" w:rsidRDefault="00864E0C" w:rsidP="00864E0C">
            <w:pPr>
              <w:jc w:val="right"/>
              <w:cnfStyle w:val="000000000000" w:firstRow="0" w:lastRow="0" w:firstColumn="0" w:lastColumn="0" w:oddVBand="0" w:evenVBand="0" w:oddHBand="0" w:evenHBand="0" w:firstRowFirstColumn="0" w:firstRowLastColumn="0" w:lastRowFirstColumn="0" w:lastRowLastColumn="0"/>
            </w:pPr>
            <w:r w:rsidRPr="00CA3D21">
              <w:t>[0.1906</w:t>
            </w:r>
            <w:r>
              <w:t>]</w:t>
            </w:r>
          </w:p>
        </w:tc>
      </w:tr>
      <w:tr w:rsidR="00864E0C" w14:paraId="2F3E992B" w14:textId="77777777" w:rsidTr="00864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074BAF78" w14:textId="77777777" w:rsidR="00864E0C" w:rsidRDefault="00864E0C" w:rsidP="00864E0C">
            <w:r>
              <w:t>Song02</w:t>
            </w:r>
          </w:p>
        </w:tc>
        <w:tc>
          <w:tcPr>
            <w:tcW w:w="3245" w:type="dxa"/>
            <w:shd w:val="clear" w:color="auto" w:fill="auto"/>
          </w:tcPr>
          <w:p w14:paraId="7D9744FD" w14:textId="77777777" w:rsidR="00864E0C" w:rsidRDefault="00864E0C" w:rsidP="00864E0C">
            <w:pPr>
              <w:jc w:val="right"/>
              <w:cnfStyle w:val="000000100000" w:firstRow="0" w:lastRow="0" w:firstColumn="0" w:lastColumn="0" w:oddVBand="0" w:evenVBand="0" w:oddHBand="1" w:evenHBand="0" w:firstRowFirstColumn="0" w:firstRowLastColumn="0" w:lastRowFirstColumn="0" w:lastRowLastColumn="0"/>
            </w:pPr>
            <w:r w:rsidRPr="00041090">
              <w:t>[0.</w:t>
            </w:r>
            <w:r>
              <w:t>189</w:t>
            </w:r>
            <w:r w:rsidRPr="00041090">
              <w:t>]</w:t>
            </w:r>
          </w:p>
        </w:tc>
      </w:tr>
      <w:tr w:rsidR="00864E0C" w14:paraId="706DB6AC" w14:textId="77777777" w:rsidTr="00864E0C">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0F86D8D2" w14:textId="77777777" w:rsidR="00864E0C" w:rsidRDefault="00864E0C" w:rsidP="00864E0C">
            <w:r>
              <w:t>Song03</w:t>
            </w:r>
          </w:p>
        </w:tc>
        <w:tc>
          <w:tcPr>
            <w:tcW w:w="3245" w:type="dxa"/>
            <w:shd w:val="clear" w:color="auto" w:fill="auto"/>
          </w:tcPr>
          <w:p w14:paraId="4338ADBB" w14:textId="77777777" w:rsidR="00864E0C" w:rsidRDefault="00864E0C" w:rsidP="00864E0C">
            <w:pPr>
              <w:jc w:val="right"/>
              <w:cnfStyle w:val="000000000000" w:firstRow="0" w:lastRow="0" w:firstColumn="0" w:lastColumn="0" w:oddVBand="0" w:evenVBand="0" w:oddHBand="0" w:evenHBand="0" w:firstRowFirstColumn="0" w:firstRowLastColumn="0" w:lastRowFirstColumn="0" w:lastRowLastColumn="0"/>
            </w:pPr>
            <w:r w:rsidRPr="00041090">
              <w:t>[</w:t>
            </w:r>
            <w:r>
              <w:t>0,1676</w:t>
            </w:r>
            <w:r w:rsidRPr="00041090">
              <w:t>]</w:t>
            </w:r>
          </w:p>
        </w:tc>
      </w:tr>
      <w:tr w:rsidR="00864E0C" w14:paraId="778B8187" w14:textId="77777777" w:rsidTr="00864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shd w:val="clear" w:color="auto" w:fill="auto"/>
          </w:tcPr>
          <w:p w14:paraId="3C05D939" w14:textId="77777777" w:rsidR="00864E0C" w:rsidRDefault="00864E0C" w:rsidP="00864E0C">
            <w:r>
              <w:t>Song01</w:t>
            </w:r>
          </w:p>
        </w:tc>
        <w:tc>
          <w:tcPr>
            <w:tcW w:w="3245" w:type="dxa"/>
            <w:shd w:val="clear" w:color="auto" w:fill="auto"/>
          </w:tcPr>
          <w:p w14:paraId="476B398C" w14:textId="77777777" w:rsidR="00864E0C" w:rsidRDefault="00864E0C" w:rsidP="00864E0C">
            <w:pPr>
              <w:jc w:val="right"/>
              <w:cnfStyle w:val="000000100000" w:firstRow="0" w:lastRow="0" w:firstColumn="0" w:lastColumn="0" w:oddVBand="0" w:evenVBand="0" w:oddHBand="1" w:evenHBand="0" w:firstRowFirstColumn="0" w:firstRowLastColumn="0" w:lastRowFirstColumn="0" w:lastRowLastColumn="0"/>
            </w:pPr>
            <w:r w:rsidRPr="00041090">
              <w:t>[</w:t>
            </w:r>
            <w:r>
              <w:t>0,1363</w:t>
            </w:r>
            <w:r w:rsidRPr="00041090">
              <w:t>]</w:t>
            </w:r>
          </w:p>
        </w:tc>
      </w:tr>
    </w:tbl>
    <w:p w14:paraId="765DF65F" w14:textId="5DFAB12B" w:rsidR="00864E0C" w:rsidRDefault="00864E0C" w:rsidP="002E7751">
      <w:pPr>
        <w:jc w:val="both"/>
        <w:rPr>
          <w:sz w:val="24"/>
          <w:szCs w:val="24"/>
        </w:rPr>
      </w:pPr>
    </w:p>
    <w:p w14:paraId="756BA738" w14:textId="3DFAFF10" w:rsidR="00864E0C" w:rsidRDefault="00864E0C" w:rsidP="002E7751">
      <w:pPr>
        <w:jc w:val="both"/>
        <w:rPr>
          <w:sz w:val="24"/>
          <w:szCs w:val="24"/>
        </w:rPr>
      </w:pPr>
    </w:p>
    <w:p w14:paraId="6117DC0E" w14:textId="66208F17" w:rsidR="00864E0C" w:rsidRDefault="00864E0C" w:rsidP="002E7751">
      <w:pPr>
        <w:jc w:val="both"/>
        <w:rPr>
          <w:sz w:val="24"/>
          <w:szCs w:val="24"/>
        </w:rPr>
      </w:pPr>
    </w:p>
    <w:p w14:paraId="0A1E6171" w14:textId="7B94B43D" w:rsidR="00864E0C" w:rsidRDefault="00864E0C" w:rsidP="002E7751">
      <w:pPr>
        <w:jc w:val="both"/>
        <w:rPr>
          <w:sz w:val="24"/>
          <w:szCs w:val="24"/>
        </w:rPr>
      </w:pPr>
    </w:p>
    <w:p w14:paraId="12D37C27" w14:textId="1DE77C5E" w:rsidR="00864E0C" w:rsidRDefault="00864E0C" w:rsidP="002E7751">
      <w:pPr>
        <w:jc w:val="both"/>
        <w:rPr>
          <w:sz w:val="24"/>
          <w:szCs w:val="24"/>
        </w:rPr>
      </w:pPr>
    </w:p>
    <w:p w14:paraId="549AEC7A" w14:textId="74E3F591" w:rsidR="00864E0C" w:rsidRDefault="00864E0C" w:rsidP="002E7751">
      <w:pPr>
        <w:jc w:val="both"/>
        <w:rPr>
          <w:sz w:val="24"/>
          <w:szCs w:val="24"/>
        </w:rPr>
      </w:pPr>
    </w:p>
    <w:p w14:paraId="6850ADF0" w14:textId="61CFD32B" w:rsidR="00864E0C" w:rsidRDefault="00864E0C" w:rsidP="002E7751">
      <w:pPr>
        <w:jc w:val="both"/>
        <w:rPr>
          <w:sz w:val="24"/>
          <w:szCs w:val="24"/>
        </w:rPr>
      </w:pPr>
    </w:p>
    <w:p w14:paraId="7CE50DF5" w14:textId="3DBE0244" w:rsidR="00864E0C" w:rsidRDefault="00864E0C" w:rsidP="002E7751">
      <w:pPr>
        <w:jc w:val="both"/>
        <w:rPr>
          <w:sz w:val="24"/>
          <w:szCs w:val="24"/>
        </w:rPr>
      </w:pPr>
    </w:p>
    <w:p w14:paraId="3D69C538" w14:textId="4B0A7C24" w:rsidR="00864E0C" w:rsidRDefault="00864E0C" w:rsidP="002E7751">
      <w:pPr>
        <w:jc w:val="both"/>
        <w:rPr>
          <w:sz w:val="24"/>
          <w:szCs w:val="24"/>
        </w:rPr>
      </w:pPr>
    </w:p>
    <w:p w14:paraId="6C49437F" w14:textId="335425FD" w:rsidR="00864E0C" w:rsidRDefault="00864E0C" w:rsidP="002E7751">
      <w:pPr>
        <w:jc w:val="both"/>
        <w:rPr>
          <w:sz w:val="24"/>
          <w:szCs w:val="24"/>
        </w:rPr>
      </w:pPr>
    </w:p>
    <w:p w14:paraId="3E4225EA" w14:textId="77777777" w:rsidR="00864E0C" w:rsidRDefault="00864E0C" w:rsidP="002E7751">
      <w:pPr>
        <w:jc w:val="both"/>
        <w:rPr>
          <w:sz w:val="24"/>
          <w:szCs w:val="24"/>
        </w:rPr>
      </w:pPr>
    </w:p>
    <w:p w14:paraId="5B997883" w14:textId="02486B15" w:rsidR="002E7751" w:rsidRDefault="002E7751" w:rsidP="00A92CD2">
      <w:pPr>
        <w:pStyle w:val="Ttulo2"/>
      </w:pPr>
      <w:bookmarkStart w:id="38" w:name="_Toc118453298"/>
      <w:bookmarkStart w:id="39" w:name="_Toc118470457"/>
      <w:r>
        <w:lastRenderedPageBreak/>
        <w:t>Conclusão</w:t>
      </w:r>
      <w:bookmarkEnd w:id="38"/>
      <w:bookmarkEnd w:id="39"/>
    </w:p>
    <w:p w14:paraId="2F40C285" w14:textId="77777777" w:rsidR="00A92CD2" w:rsidRPr="00A92CD2" w:rsidRDefault="00A92CD2" w:rsidP="00A92CD2"/>
    <w:p w14:paraId="7F9740AF" w14:textId="1F640792" w:rsidR="002E7751" w:rsidRPr="00FB7DE7" w:rsidRDefault="002E7751" w:rsidP="00FB7DE7">
      <w:pPr>
        <w:jc w:val="both"/>
        <w:rPr>
          <w:sz w:val="24"/>
          <w:szCs w:val="24"/>
        </w:rPr>
      </w:pPr>
      <w:r>
        <w:tab/>
      </w:r>
      <w:r w:rsidRPr="00FB7DE7">
        <w:rPr>
          <w:sz w:val="24"/>
          <w:szCs w:val="24"/>
        </w:rPr>
        <w:t xml:space="preserve">Em suma, ao realizarmos este trabalho prático, conseguimos por em prática os demais conceitos ensinados na teórica e, presenciar uma mini </w:t>
      </w:r>
      <w:r w:rsidR="00FB7DE7" w:rsidRPr="00FB7DE7">
        <w:rPr>
          <w:sz w:val="24"/>
          <w:szCs w:val="24"/>
        </w:rPr>
        <w:t>experiência</w:t>
      </w:r>
      <w:r w:rsidRPr="00FB7DE7">
        <w:rPr>
          <w:sz w:val="24"/>
          <w:szCs w:val="24"/>
        </w:rPr>
        <w:t xml:space="preserve"> de como funciona o “Shazam”</w:t>
      </w:r>
      <w:r w:rsidR="00FB7DE7" w:rsidRPr="00FB7DE7">
        <w:rPr>
          <w:sz w:val="24"/>
          <w:szCs w:val="24"/>
        </w:rPr>
        <w:t>.</w:t>
      </w:r>
    </w:p>
    <w:p w14:paraId="7D1A1888" w14:textId="168CD3E4" w:rsidR="00E4023D" w:rsidRDefault="002E7751" w:rsidP="002E7751">
      <w:pPr>
        <w:jc w:val="both"/>
      </w:pPr>
      <w:r>
        <w:rPr>
          <w:sz w:val="24"/>
          <w:szCs w:val="24"/>
        </w:rPr>
        <w:tab/>
        <w:t xml:space="preserve"> </w:t>
      </w:r>
    </w:p>
    <w:p w14:paraId="502CE400" w14:textId="6D2C1BA1" w:rsidR="00E4023D" w:rsidRPr="00E4023D" w:rsidRDefault="00E4023D" w:rsidP="00E4023D">
      <w:pPr>
        <w:rPr>
          <w:sz w:val="24"/>
          <w:szCs w:val="24"/>
        </w:rPr>
      </w:pPr>
      <w:r>
        <w:tab/>
      </w:r>
    </w:p>
    <w:sectPr w:rsidR="00E4023D" w:rsidRPr="00E4023D" w:rsidSect="000C1F8F">
      <w:headerReference w:type="default" r:id="rId41"/>
      <w:footerReference w:type="even" r:id="rId42"/>
      <w:footerReference w:type="default" r:id="rId43"/>
      <w:headerReference w:type="first" r:id="rId44"/>
      <w:footerReference w:type="first" r:id="rId45"/>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0FA08" w14:textId="77777777" w:rsidR="002369C6" w:rsidRDefault="002369C6">
      <w:pPr>
        <w:spacing w:after="0"/>
      </w:pPr>
      <w:r>
        <w:separator/>
      </w:r>
    </w:p>
  </w:endnote>
  <w:endnote w:type="continuationSeparator" w:id="0">
    <w:p w14:paraId="2A773B37" w14:textId="77777777" w:rsidR="002369C6" w:rsidRDefault="002369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F65E" w14:textId="77777777" w:rsidR="00172D10" w:rsidRDefault="00172D10">
    <w:pPr>
      <w:jc w:val="right"/>
    </w:pPr>
  </w:p>
  <w:p w14:paraId="22425ED9" w14:textId="77777777" w:rsidR="00172D10" w:rsidRDefault="001C62C8" w:rsidP="009823B0">
    <w:pPr>
      <w:jc w:val="right"/>
    </w:pPr>
    <w:r>
      <w:rPr>
        <w:lang w:bidi="pt-PT"/>
      </w:rPr>
      <w:fldChar w:fldCharType="begin"/>
    </w:r>
    <w:r>
      <w:rPr>
        <w:lang w:bidi="pt-PT"/>
      </w:rPr>
      <w:instrText xml:space="preserve"> PAGE   \* MERGEFORMAT </w:instrText>
    </w:r>
    <w:r>
      <w:rPr>
        <w:lang w:bidi="pt-PT"/>
      </w:rPr>
      <w:fldChar w:fldCharType="separate"/>
    </w:r>
    <w:r>
      <w:rPr>
        <w:noProof/>
        <w:lang w:bidi="pt-PT"/>
      </w:rPr>
      <w:t>2</w:t>
    </w:r>
    <w:r>
      <w:rPr>
        <w:noProof/>
        <w:lang w:bidi="pt-PT"/>
      </w:rPr>
      <w:fldChar w:fldCharType="end"/>
    </w:r>
    <w:r>
      <w:rPr>
        <w:lang w:bidi="pt-PT"/>
      </w:rPr>
      <w:t xml:space="preserve"> </w:t>
    </w:r>
    <w:r>
      <w:rPr>
        <w:color w:val="272063" w:themeColor="accent3"/>
        <w:lang w:bidi="pt-PT"/>
      </w:rPr>
      <w:sym w:font="Wingdings 2" w:char="F097"/>
    </w:r>
  </w:p>
  <w:p w14:paraId="673D777B"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id w:val="-405526225"/>
      <w:docPartObj>
        <w:docPartGallery w:val="Page Numbers (Bottom of Page)"/>
        <w:docPartUnique/>
      </w:docPartObj>
    </w:sdtPr>
    <w:sdtEndPr>
      <w:rPr>
        <w:noProof/>
      </w:rPr>
    </w:sdtEndPr>
    <w:sdtContent>
      <w:p w14:paraId="57FFE72A" w14:textId="77777777" w:rsidR="005D120C" w:rsidRPr="005D120C" w:rsidRDefault="005D120C">
        <w:pPr>
          <w:pStyle w:val="Rodap"/>
          <w:jc w:val="center"/>
          <w:rPr>
            <w:color w:val="3F1D5A" w:themeColor="accent1"/>
          </w:rPr>
        </w:pPr>
        <w:r w:rsidRPr="005D120C">
          <w:rPr>
            <w:color w:val="3F1D5A" w:themeColor="accent1"/>
            <w:lang w:bidi="pt-PT"/>
          </w:rPr>
          <w:fldChar w:fldCharType="begin"/>
        </w:r>
        <w:r w:rsidRPr="005D120C">
          <w:rPr>
            <w:color w:val="3F1D5A" w:themeColor="accent1"/>
            <w:lang w:bidi="pt-PT"/>
          </w:rPr>
          <w:instrText xml:space="preserve"> PAGE   \* MERGEFORMAT </w:instrText>
        </w:r>
        <w:r w:rsidRPr="005D120C">
          <w:rPr>
            <w:color w:val="3F1D5A" w:themeColor="accent1"/>
            <w:lang w:bidi="pt-PT"/>
          </w:rPr>
          <w:fldChar w:fldCharType="separate"/>
        </w:r>
        <w:r w:rsidR="00DB0EF4">
          <w:rPr>
            <w:noProof/>
            <w:color w:val="3F1D5A" w:themeColor="accent1"/>
            <w:lang w:bidi="pt-PT"/>
          </w:rPr>
          <w:t>1</w:t>
        </w:r>
        <w:r w:rsidRPr="005D120C">
          <w:rPr>
            <w:noProof/>
            <w:color w:val="3F1D5A" w:themeColor="accent1"/>
            <w:lang w:bidi="pt-PT"/>
          </w:rPr>
          <w:fldChar w:fldCharType="end"/>
        </w:r>
      </w:p>
    </w:sdtContent>
  </w:sdt>
  <w:p w14:paraId="0F540F47"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6410D" w14:textId="77777777" w:rsidR="00094803" w:rsidRDefault="00094803">
    <w:pPr>
      <w:pStyle w:val="Rodap"/>
    </w:pPr>
    <w:r>
      <w:rPr>
        <w:noProof/>
        <w:lang w:bidi="pt-PT"/>
      </w:rPr>
      <mc:AlternateContent>
        <mc:Choice Requires="wpg">
          <w:drawing>
            <wp:anchor distT="0" distB="0" distL="114300" distR="114300" simplePos="0" relativeHeight="251660288" behindDoc="0" locked="0" layoutInCell="1" allowOverlap="1" wp14:anchorId="3AA9F34E" wp14:editId="24E7D752">
              <wp:simplePos x="0" y="0"/>
              <wp:positionH relativeFrom="column">
                <wp:posOffset>-895350</wp:posOffset>
              </wp:positionH>
              <wp:positionV relativeFrom="paragraph">
                <wp:posOffset>-2106930</wp:posOffset>
              </wp:positionV>
              <wp:extent cx="4087113" cy="3392424"/>
              <wp:effectExtent l="0" t="0" r="8890" b="0"/>
              <wp:wrapNone/>
              <wp:docPr id="17" name="Grupo 17" descr="Hexágonos com várias core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Imagem 22" descr="Hexágono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áfico 29" descr="Hexágono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áfico 30" descr="Hexágono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221066F9" id="Grupo 17" o:spid="_x0000_s1026" alt="Hexágonos com várias cores" style="position:absolute;margin-left:-70.5pt;margin-top:-165.9pt;width:321.8pt;height:267.1pt;z-index:251660288"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2" o:spid="_x0000_s1027" type="#_x0000_t75" alt="Hexágono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">
                <v:imagedata r:id="rId7" o:title="Hexágono 2"/>
              </v:shape>
              <v:shape id="Gráfico 29" o:spid="_x0000_s1028" type="#_x0000_t75" alt="Hexágono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">
                <v:imagedata r:id="rId8" o:title="Hexágono 3"/>
              </v:shape>
              <v:shape id="Gráfico 30" o:spid="_x0000_s1029" type="#_x0000_t75" alt="Hexágono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">
                <v:imagedata r:id="rId9" o:title="Hexágono 1"/>
              </v:shape>
            </v:group>
          </w:pict>
        </mc:Fallback>
      </mc:AlternateContent>
    </w:r>
    <w:r>
      <w:rPr>
        <w:noProof/>
        <w:lang w:bidi="pt-PT"/>
      </w:rPr>
      <w:drawing>
        <wp:anchor distT="0" distB="0" distL="114300" distR="114300" simplePos="0" relativeHeight="251661312" behindDoc="0" locked="0" layoutInCell="1" allowOverlap="1" wp14:anchorId="6D3C326A" wp14:editId="3966ED3E">
          <wp:simplePos x="0" y="0"/>
          <wp:positionH relativeFrom="column">
            <wp:posOffset>5007787</wp:posOffset>
          </wp:positionH>
          <wp:positionV relativeFrom="paragraph">
            <wp:posOffset>-1611799</wp:posOffset>
          </wp:positionV>
          <wp:extent cx="2344751" cy="2713700"/>
          <wp:effectExtent l="0" t="0" r="0" b="0"/>
          <wp:wrapNone/>
          <wp:docPr id="31" name="Gráfico 31" descr="Hexág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áfico 31" descr="hexágono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4790A" w14:textId="77777777" w:rsidR="002369C6" w:rsidRDefault="002369C6">
      <w:pPr>
        <w:spacing w:after="0"/>
      </w:pPr>
      <w:r>
        <w:separator/>
      </w:r>
    </w:p>
  </w:footnote>
  <w:footnote w:type="continuationSeparator" w:id="0">
    <w:p w14:paraId="4D06E818" w14:textId="77777777" w:rsidR="002369C6" w:rsidRDefault="002369C6">
      <w:pPr>
        <w:spacing w:after="0"/>
      </w:pPr>
      <w:r>
        <w:continuationSeparator/>
      </w:r>
    </w:p>
  </w:footnote>
  <w:footnote w:id="1">
    <w:p w14:paraId="50EED22B" w14:textId="5090EA4A" w:rsidR="00A92CD2" w:rsidRDefault="00A92CD2">
      <w:pPr>
        <w:pStyle w:val="Textodenotaderodap"/>
      </w:pPr>
      <w:r>
        <w:rPr>
          <w:rStyle w:val="Refdenotaderodap"/>
        </w:rPr>
        <w:footnoteRef/>
      </w:r>
      <w:r>
        <w:t xml:space="preserve"> O número é 8, uma vez que existem 256 símbolos (0-255) no alfabeto, que é log </w:t>
      </w:r>
      <w:r w:rsidRPr="002741E3">
        <w:rPr>
          <w:sz w:val="10"/>
          <w:szCs w:val="10"/>
        </w:rPr>
        <w:t xml:space="preserve">2 </w:t>
      </w:r>
      <w:r>
        <w:t xml:space="preserve">(256) = 8.  </w:t>
      </w:r>
    </w:p>
  </w:footnote>
  <w:footnote w:id="2">
    <w:p w14:paraId="139B80D6" w14:textId="0B9A0158" w:rsidR="00A92CD2" w:rsidRDefault="00A92CD2">
      <w:pPr>
        <w:pStyle w:val="Textodenotaderodap"/>
      </w:pPr>
      <w:r>
        <w:rPr>
          <w:rStyle w:val="Refdenotaderodap"/>
        </w:rPr>
        <w:footnoteRef/>
      </w:r>
      <w:r>
        <w:t xml:space="preserve"> O número é 52, uma vez existem 52 símbolos no alfabeto (26- maiúsculas + 26-minúsculas).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Título do documento:"/>
      <w:tag w:val="Título do documento:"/>
      <w:id w:val="-1396499233"/>
      <w:placeholder>
        <w:docPart w:val="CC91423F1D4240D29F25C2D12E1EF567"/>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p w14:paraId="58A3AC33" w14:textId="0781423C" w:rsidR="00172D10" w:rsidRDefault="00432918">
        <w:pPr>
          <w:spacing w:after="0"/>
          <w:jc w:val="center"/>
          <w:rPr>
            <w:color w:val="E4E9EF" w:themeColor="background2"/>
          </w:rPr>
        </w:pPr>
        <w:r>
          <w:rPr>
            <w:color w:val="3F1D5A" w:themeColor="accent1"/>
          </w:rPr>
          <w:t>Teoria da Informação</w:t>
        </w:r>
      </w:p>
    </w:sdtContent>
  </w:sdt>
  <w:p w14:paraId="1A120010" w14:textId="77777777" w:rsidR="00172D10" w:rsidRPr="005D120C" w:rsidRDefault="00000000">
    <w:pPr>
      <w:jc w:val="center"/>
      <w:rPr>
        <w:color w:val="F3642C" w:themeColor="text2"/>
      </w:rPr>
    </w:pPr>
    <w:sdt>
      <w:sdtPr>
        <w:rPr>
          <w:color w:val="F3642C" w:themeColor="text2"/>
        </w:rPr>
        <w:alias w:val="Reticências:"/>
        <w:tag w:val="Reticências:"/>
        <w:id w:val="-2048830323"/>
        <w:temporary/>
        <w:showingPlcHdr/>
        <w15:appearance w15:val="hidden"/>
      </w:sdtPr>
      <w:sdtContent>
        <w:r w:rsidR="001D74FA" w:rsidRPr="001B0F06">
          <w:rPr>
            <w:color w:val="CB400B" w:themeColor="text2" w:themeShade="BF"/>
            <w:lang w:bidi="pt-PT"/>
          </w:rPr>
          <w:sym w:font="Symbol" w:char="F0B7"/>
        </w:r>
        <w:r w:rsidR="001D74FA" w:rsidRPr="001B0F06">
          <w:rPr>
            <w:color w:val="CB400B" w:themeColor="text2" w:themeShade="BF"/>
            <w:lang w:bidi="pt-PT"/>
          </w:rPr>
          <w:t xml:space="preserve"> </w:t>
        </w:r>
        <w:r w:rsidR="001D74FA" w:rsidRPr="001B0F06">
          <w:rPr>
            <w:color w:val="CB400B" w:themeColor="text2" w:themeShade="BF"/>
            <w:lang w:bidi="pt-PT"/>
          </w:rPr>
          <w:sym w:font="Symbol" w:char="F0B7"/>
        </w:r>
        <w:r w:rsidR="001D74FA" w:rsidRPr="001B0F06">
          <w:rPr>
            <w:color w:val="CB400B" w:themeColor="text2" w:themeShade="BF"/>
            <w:lang w:bidi="pt-PT"/>
          </w:rPr>
          <w:t xml:space="preserve"> </w:t>
        </w:r>
        <w:r w:rsidR="001D74FA" w:rsidRPr="001B0F06">
          <w:rPr>
            <w:color w:val="CB400B" w:themeColor="text2" w:themeShade="BF"/>
            <w:lang w:bidi="pt-PT"/>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812B" w14:textId="2DA37E6D" w:rsidR="006C5C4E" w:rsidRDefault="006C5C4E">
    <w:pPr>
      <w:pStyle w:val="Cabealho"/>
    </w:pPr>
    <w:r>
      <w:rPr>
        <w:noProof/>
      </w:rPr>
      <w:drawing>
        <wp:anchor distT="0" distB="0" distL="114300" distR="114300" simplePos="0" relativeHeight="251662336" behindDoc="0" locked="0" layoutInCell="1" allowOverlap="1" wp14:anchorId="1BBF4A96" wp14:editId="426F4A9F">
          <wp:simplePos x="0" y="0"/>
          <wp:positionH relativeFrom="margin">
            <wp:posOffset>-647700</wp:posOffset>
          </wp:positionH>
          <wp:positionV relativeFrom="margin">
            <wp:posOffset>-1257300</wp:posOffset>
          </wp:positionV>
          <wp:extent cx="1460500" cy="1463498"/>
          <wp:effectExtent l="0" t="0" r="6350" b="3810"/>
          <wp:wrapSquare wrapText="bothSides"/>
          <wp:docPr id="239" name="Imagem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0500" cy="1463498"/>
                  </a:xfrm>
                  <a:prstGeom prst="rect">
                    <a:avLst/>
                  </a:prstGeom>
                  <a:noFill/>
                  <a:ln>
                    <a:noFill/>
                  </a:ln>
                </pic:spPr>
              </pic:pic>
            </a:graphicData>
          </a:graphic>
        </wp:anchor>
      </w:drawing>
    </w:r>
  </w:p>
  <w:p w14:paraId="315818B5" w14:textId="6A933D4C" w:rsidR="00094803" w:rsidRDefault="0009480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D802A5A"/>
    <w:multiLevelType w:val="hybridMultilevel"/>
    <w:tmpl w:val="6454575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21671498">
    <w:abstractNumId w:val="9"/>
  </w:num>
  <w:num w:numId="2" w16cid:durableId="1148740502">
    <w:abstractNumId w:val="7"/>
  </w:num>
  <w:num w:numId="3" w16cid:durableId="207187669">
    <w:abstractNumId w:val="6"/>
  </w:num>
  <w:num w:numId="4" w16cid:durableId="1086730319">
    <w:abstractNumId w:val="5"/>
  </w:num>
  <w:num w:numId="5" w16cid:durableId="957493949">
    <w:abstractNumId w:val="4"/>
  </w:num>
  <w:num w:numId="6" w16cid:durableId="1933931835">
    <w:abstractNumId w:val="8"/>
  </w:num>
  <w:num w:numId="7" w16cid:durableId="1575235921">
    <w:abstractNumId w:val="3"/>
  </w:num>
  <w:num w:numId="8" w16cid:durableId="1381514265">
    <w:abstractNumId w:val="2"/>
  </w:num>
  <w:num w:numId="9" w16cid:durableId="417405345">
    <w:abstractNumId w:val="1"/>
  </w:num>
  <w:num w:numId="10" w16cid:durableId="208349199">
    <w:abstractNumId w:val="0"/>
  </w:num>
  <w:num w:numId="11" w16cid:durableId="6654052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18"/>
    <w:rsid w:val="00041090"/>
    <w:rsid w:val="00094803"/>
    <w:rsid w:val="000B0673"/>
    <w:rsid w:val="000C1F8F"/>
    <w:rsid w:val="000E7ACD"/>
    <w:rsid w:val="00117A9B"/>
    <w:rsid w:val="00131E9F"/>
    <w:rsid w:val="00144C8E"/>
    <w:rsid w:val="00172D10"/>
    <w:rsid w:val="001769F2"/>
    <w:rsid w:val="00180193"/>
    <w:rsid w:val="00183C4B"/>
    <w:rsid w:val="00194F61"/>
    <w:rsid w:val="001A2155"/>
    <w:rsid w:val="001B0F06"/>
    <w:rsid w:val="001C4CEB"/>
    <w:rsid w:val="001C62C8"/>
    <w:rsid w:val="001D74FA"/>
    <w:rsid w:val="00202812"/>
    <w:rsid w:val="002160EC"/>
    <w:rsid w:val="002369C6"/>
    <w:rsid w:val="00260E5B"/>
    <w:rsid w:val="00270A19"/>
    <w:rsid w:val="002741E3"/>
    <w:rsid w:val="00290529"/>
    <w:rsid w:val="00291BE8"/>
    <w:rsid w:val="002A2E02"/>
    <w:rsid w:val="002B31BA"/>
    <w:rsid w:val="002D243B"/>
    <w:rsid w:val="002E20F4"/>
    <w:rsid w:val="002E7751"/>
    <w:rsid w:val="002F1CA6"/>
    <w:rsid w:val="00302691"/>
    <w:rsid w:val="00320505"/>
    <w:rsid w:val="0032582E"/>
    <w:rsid w:val="00326CE5"/>
    <w:rsid w:val="00364944"/>
    <w:rsid w:val="00374C02"/>
    <w:rsid w:val="00375E86"/>
    <w:rsid w:val="0038009F"/>
    <w:rsid w:val="00380251"/>
    <w:rsid w:val="003A7A1C"/>
    <w:rsid w:val="003C342A"/>
    <w:rsid w:val="003C673A"/>
    <w:rsid w:val="003D62ED"/>
    <w:rsid w:val="00426F60"/>
    <w:rsid w:val="00432918"/>
    <w:rsid w:val="00484B14"/>
    <w:rsid w:val="004905AD"/>
    <w:rsid w:val="004C11D3"/>
    <w:rsid w:val="004F53E9"/>
    <w:rsid w:val="005212BD"/>
    <w:rsid w:val="00561054"/>
    <w:rsid w:val="005747FE"/>
    <w:rsid w:val="00576860"/>
    <w:rsid w:val="005774DF"/>
    <w:rsid w:val="00580366"/>
    <w:rsid w:val="00596588"/>
    <w:rsid w:val="005D120C"/>
    <w:rsid w:val="006045D9"/>
    <w:rsid w:val="00641D78"/>
    <w:rsid w:val="00660994"/>
    <w:rsid w:val="00683174"/>
    <w:rsid w:val="0068758C"/>
    <w:rsid w:val="00694109"/>
    <w:rsid w:val="006C5C4E"/>
    <w:rsid w:val="00705739"/>
    <w:rsid w:val="00732598"/>
    <w:rsid w:val="0075116F"/>
    <w:rsid w:val="007A3E4C"/>
    <w:rsid w:val="007D69DE"/>
    <w:rsid w:val="00805C11"/>
    <w:rsid w:val="00814823"/>
    <w:rsid w:val="00864E0C"/>
    <w:rsid w:val="00873BDC"/>
    <w:rsid w:val="00883B68"/>
    <w:rsid w:val="008A25CD"/>
    <w:rsid w:val="008C085F"/>
    <w:rsid w:val="008D5B92"/>
    <w:rsid w:val="008D735C"/>
    <w:rsid w:val="008E592E"/>
    <w:rsid w:val="008F5585"/>
    <w:rsid w:val="00901939"/>
    <w:rsid w:val="0092155B"/>
    <w:rsid w:val="00931276"/>
    <w:rsid w:val="0096164A"/>
    <w:rsid w:val="009823B0"/>
    <w:rsid w:val="009831BA"/>
    <w:rsid w:val="00A02268"/>
    <w:rsid w:val="00A272E4"/>
    <w:rsid w:val="00A80BB0"/>
    <w:rsid w:val="00A92CD2"/>
    <w:rsid w:val="00A95C94"/>
    <w:rsid w:val="00AD502F"/>
    <w:rsid w:val="00B32D99"/>
    <w:rsid w:val="00B76B9C"/>
    <w:rsid w:val="00B903A7"/>
    <w:rsid w:val="00BA5BAF"/>
    <w:rsid w:val="00BC1776"/>
    <w:rsid w:val="00BE2F1B"/>
    <w:rsid w:val="00C03470"/>
    <w:rsid w:val="00C13B2F"/>
    <w:rsid w:val="00C23A78"/>
    <w:rsid w:val="00C63EA3"/>
    <w:rsid w:val="00C65F58"/>
    <w:rsid w:val="00C81E1D"/>
    <w:rsid w:val="00CA3C82"/>
    <w:rsid w:val="00CA3D21"/>
    <w:rsid w:val="00CB5D56"/>
    <w:rsid w:val="00CD24A6"/>
    <w:rsid w:val="00CD4008"/>
    <w:rsid w:val="00D26E42"/>
    <w:rsid w:val="00D52262"/>
    <w:rsid w:val="00D57779"/>
    <w:rsid w:val="00D7441E"/>
    <w:rsid w:val="00D773A1"/>
    <w:rsid w:val="00DA48F0"/>
    <w:rsid w:val="00DB0EF4"/>
    <w:rsid w:val="00DB5A25"/>
    <w:rsid w:val="00DC2EB5"/>
    <w:rsid w:val="00DD0571"/>
    <w:rsid w:val="00E02964"/>
    <w:rsid w:val="00E1080E"/>
    <w:rsid w:val="00E17C61"/>
    <w:rsid w:val="00E35489"/>
    <w:rsid w:val="00E4023D"/>
    <w:rsid w:val="00E95384"/>
    <w:rsid w:val="00EB1B25"/>
    <w:rsid w:val="00EC6BC0"/>
    <w:rsid w:val="00F01E73"/>
    <w:rsid w:val="00F301B1"/>
    <w:rsid w:val="00F3438D"/>
    <w:rsid w:val="00F475C2"/>
    <w:rsid w:val="00F84FE6"/>
    <w:rsid w:val="00FB7DE7"/>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E3578"/>
  <w15:docId w15:val="{86BA4DCC-C3CE-4C1F-9535-6A28784A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Ttulo1">
    <w:name w:val="heading 1"/>
    <w:basedOn w:val="Normal"/>
    <w:next w:val="Normal"/>
    <w:link w:val="Ttulo1Carter"/>
    <w:uiPriority w:val="9"/>
    <w:qFormat/>
    <w:rsid w:val="007D69DE"/>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4"/>
      <w:szCs w:val="32"/>
    </w:rPr>
  </w:style>
  <w:style w:type="paragraph" w:styleId="Ttulo2">
    <w:name w:val="heading 2"/>
    <w:basedOn w:val="Normal"/>
    <w:next w:val="Normal"/>
    <w:link w:val="Ttulo2Carte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Ttulo3">
    <w:name w:val="heading 3"/>
    <w:basedOn w:val="Normal"/>
    <w:next w:val="Normal"/>
    <w:link w:val="Ttulo3Carte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Ttulo4">
    <w:name w:val="heading 4"/>
    <w:basedOn w:val="Normal"/>
    <w:next w:val="Normal"/>
    <w:link w:val="Ttulo4Carte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Ttulo5">
    <w:name w:val="heading 5"/>
    <w:basedOn w:val="Normal"/>
    <w:next w:val="Normal"/>
    <w:link w:val="Ttulo5Carte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te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te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te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te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D69DE"/>
    <w:rPr>
      <w:rFonts w:asciiTheme="majorHAnsi" w:eastAsiaTheme="majorEastAsia" w:hAnsiTheme="majorHAnsi" w:cstheme="majorBidi"/>
      <w:bCs/>
      <w:color w:val="FFFFFF" w:themeColor="background1"/>
      <w:sz w:val="24"/>
      <w:szCs w:val="32"/>
      <w:shd w:val="clear" w:color="auto" w:fill="3F1D5A" w:themeFill="accent1"/>
    </w:rPr>
  </w:style>
  <w:style w:type="character" w:customStyle="1" w:styleId="Ttulo2Carter">
    <w:name w:val="Título 2 Caráter"/>
    <w:basedOn w:val="Tipodeletrapredefinidodopargrafo"/>
    <w:link w:val="Ttulo2"/>
    <w:uiPriority w:val="9"/>
    <w:rsid w:val="00202812"/>
    <w:rPr>
      <w:rFonts w:asciiTheme="majorHAnsi" w:eastAsiaTheme="majorEastAsia" w:hAnsiTheme="majorHAnsi" w:cstheme="majorBidi"/>
      <w:b/>
      <w:bCs/>
      <w:color w:val="3F1D5A" w:themeColor="accent1"/>
      <w:sz w:val="28"/>
      <w:szCs w:val="26"/>
    </w:rPr>
  </w:style>
  <w:style w:type="character" w:customStyle="1" w:styleId="Ttulo3Carter">
    <w:name w:val="Título 3 Caráter"/>
    <w:basedOn w:val="Tipodeletrapredefinidodopargrafo"/>
    <w:link w:val="Ttulo3"/>
    <w:uiPriority w:val="9"/>
    <w:rsid w:val="001B0F06"/>
    <w:rPr>
      <w:rFonts w:asciiTheme="majorHAnsi" w:eastAsiaTheme="majorEastAsia" w:hAnsiTheme="majorHAnsi" w:cstheme="majorBidi"/>
      <w:bCs/>
      <w:i/>
      <w:color w:val="CB400B" w:themeColor="text2" w:themeShade="BF"/>
      <w:sz w:val="23"/>
    </w:rPr>
  </w:style>
  <w:style w:type="paragraph" w:styleId="Ttulo">
    <w:name w:val="Title"/>
    <w:basedOn w:val="Normal"/>
    <w:next w:val="Normal"/>
    <w:link w:val="TtuloCarte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tuloCarter">
    <w:name w:val="Título Caráter"/>
    <w:basedOn w:val="Tipodeletrapredefinidodopargrafo"/>
    <w:link w:val="Ttulo"/>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tulo">
    <w:name w:val="Subtitle"/>
    <w:basedOn w:val="Normal"/>
    <w:next w:val="Normal"/>
    <w:link w:val="SubttuloCarte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tuloCarter">
    <w:name w:val="Subtítulo Caráter"/>
    <w:basedOn w:val="Tipodeletrapredefinidodopargrafo"/>
    <w:link w:val="Subttulo"/>
    <w:uiPriority w:val="11"/>
    <w:rsid w:val="00202812"/>
    <w:rPr>
      <w:rFonts w:eastAsiaTheme="majorEastAsia" w:cstheme="majorBidi"/>
      <w:b/>
      <w:iCs/>
      <w:color w:val="272063" w:themeColor="accent3"/>
      <w:spacing w:val="15"/>
      <w:sz w:val="28"/>
      <w:szCs w:val="24"/>
    </w:rPr>
  </w:style>
  <w:style w:type="paragraph" w:styleId="Cabealho">
    <w:name w:val="header"/>
    <w:basedOn w:val="Normal"/>
    <w:link w:val="CabealhoCarter"/>
    <w:uiPriority w:val="99"/>
    <w:unhideWhenUsed/>
    <w:pPr>
      <w:tabs>
        <w:tab w:val="center" w:pos="4320"/>
        <w:tab w:val="right" w:pos="8640"/>
      </w:tabs>
    </w:pPr>
  </w:style>
  <w:style w:type="character" w:customStyle="1" w:styleId="CabealhoCarter">
    <w:name w:val="Cabeçalho Caráter"/>
    <w:basedOn w:val="Tipodeletrapredefinidodopargrafo"/>
    <w:link w:val="Cabealho"/>
    <w:uiPriority w:val="99"/>
    <w:rPr>
      <w:rFonts w:eastAsiaTheme="minorEastAsia"/>
    </w:rPr>
  </w:style>
  <w:style w:type="paragraph" w:styleId="SemEspaamento">
    <w:name w:val="No Spacing"/>
    <w:link w:val="SemEspaamentoCarter"/>
    <w:uiPriority w:val="1"/>
    <w:qFormat/>
    <w:pPr>
      <w:spacing w:after="0" w:line="240" w:lineRule="auto"/>
    </w:pPr>
  </w:style>
  <w:style w:type="character" w:customStyle="1" w:styleId="SemEspaamentoCarter">
    <w:name w:val="Sem Espaçamento Caráter"/>
    <w:basedOn w:val="Tipodeletrapredefinidodopargrafo"/>
    <w:link w:val="SemEspaamento"/>
    <w:uiPriority w:val="1"/>
  </w:style>
  <w:style w:type="paragraph" w:styleId="Textodebalo">
    <w:name w:val="Balloon Text"/>
    <w:basedOn w:val="Normal"/>
    <w:link w:val="TextodebaloCarter"/>
    <w:uiPriority w:val="99"/>
    <w:semiHidden/>
    <w:unhideWhenUsed/>
    <w:pPr>
      <w:spacing w:after="0"/>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Pr>
      <w:rFonts w:ascii="Tahoma" w:eastAsiaTheme="minorEastAsia" w:hAnsi="Tahoma" w:cs="Tahoma"/>
      <w:sz w:val="16"/>
      <w:szCs w:val="16"/>
    </w:rPr>
  </w:style>
  <w:style w:type="character" w:customStyle="1" w:styleId="Ttulo4Carter">
    <w:name w:val="Título 4 Caráter"/>
    <w:basedOn w:val="Tipodeletrapredefinidodopargrafo"/>
    <w:link w:val="Ttulo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Ttulo5Carter">
    <w:name w:val="Título 5 Caráter"/>
    <w:basedOn w:val="Tipodeletrapredefinidodopargrafo"/>
    <w:link w:val="Ttulo5"/>
    <w:uiPriority w:val="9"/>
    <w:semiHidden/>
    <w:rPr>
      <w:rFonts w:asciiTheme="majorHAnsi" w:eastAsiaTheme="majorEastAsia" w:hAnsiTheme="majorHAnsi" w:cstheme="majorBidi"/>
      <w:color w:val="000000"/>
    </w:rPr>
  </w:style>
  <w:style w:type="character" w:customStyle="1" w:styleId="Ttulo6Carter">
    <w:name w:val="Título 6 Caráter"/>
    <w:basedOn w:val="Tipodeletrapredefinidodopargrafo"/>
    <w:link w:val="Ttulo6"/>
    <w:uiPriority w:val="9"/>
    <w:semiHidden/>
    <w:rPr>
      <w:rFonts w:asciiTheme="majorHAnsi" w:eastAsiaTheme="majorEastAsia" w:hAnsiTheme="majorHAnsi" w:cstheme="majorBidi"/>
      <w:i/>
      <w:iCs/>
      <w:color w:val="000000"/>
      <w:sz w:val="21"/>
    </w:rPr>
  </w:style>
  <w:style w:type="character" w:customStyle="1" w:styleId="Ttulo7Carter">
    <w:name w:val="Título 7 Caráter"/>
    <w:basedOn w:val="Tipodeletrapredefinidodopargrafo"/>
    <w:link w:val="Ttulo7"/>
    <w:uiPriority w:val="9"/>
    <w:semiHidden/>
    <w:rPr>
      <w:rFonts w:asciiTheme="majorHAnsi" w:eastAsiaTheme="majorEastAsia" w:hAnsiTheme="majorHAnsi" w:cstheme="majorBidi"/>
      <w:i/>
      <w:iCs/>
      <w:color w:val="000000"/>
      <w:sz w:val="21"/>
    </w:rPr>
  </w:style>
  <w:style w:type="character" w:customStyle="1" w:styleId="Ttulo8Carter">
    <w:name w:val="Título 8 Caráter"/>
    <w:basedOn w:val="Tipodeletrapredefinidodopargrafo"/>
    <w:link w:val="Ttulo8"/>
    <w:uiPriority w:val="9"/>
    <w:semiHidden/>
    <w:rPr>
      <w:rFonts w:asciiTheme="majorHAnsi" w:eastAsiaTheme="majorEastAsia" w:hAnsiTheme="majorHAnsi" w:cstheme="majorBidi"/>
      <w:color w:val="000000"/>
      <w:sz w:val="20"/>
      <w:szCs w:val="20"/>
    </w:rPr>
  </w:style>
  <w:style w:type="character" w:customStyle="1" w:styleId="Ttulo9Carter">
    <w:name w:val="Título 9 Caráter"/>
    <w:basedOn w:val="Tipodeletrapredefinidodopargrafo"/>
    <w:link w:val="Ttulo9"/>
    <w:uiPriority w:val="9"/>
    <w:semiHidden/>
    <w:rPr>
      <w:rFonts w:asciiTheme="majorHAnsi" w:eastAsiaTheme="majorEastAsia" w:hAnsiTheme="majorHAnsi" w:cstheme="majorBidi"/>
      <w:i/>
      <w:iCs/>
      <w:color w:val="000000"/>
      <w:sz w:val="20"/>
      <w:szCs w:val="20"/>
    </w:rPr>
  </w:style>
  <w:style w:type="paragraph" w:styleId="Legenda">
    <w:name w:val="caption"/>
    <w:basedOn w:val="Normal"/>
    <w:next w:val="Normal"/>
    <w:uiPriority w:val="35"/>
    <w:unhideWhenUsed/>
    <w:qFormat/>
    <w:rsid w:val="001B0F06"/>
    <w:rPr>
      <w:b/>
      <w:bCs/>
      <w:color w:val="CB400B" w:themeColor="text2" w:themeShade="BF"/>
      <w:sz w:val="18"/>
      <w:szCs w:val="18"/>
    </w:rPr>
  </w:style>
  <w:style w:type="character" w:styleId="Forte">
    <w:name w:val="Strong"/>
    <w:basedOn w:val="Tipodeletrapredefinidodopargrafo"/>
    <w:uiPriority w:val="22"/>
    <w:qFormat/>
    <w:rPr>
      <w:b/>
      <w:bCs/>
    </w:rPr>
  </w:style>
  <w:style w:type="character" w:styleId="nfase">
    <w:name w:val="Emphasis"/>
    <w:basedOn w:val="Tipodeletrapredefinidodopargrafo"/>
    <w:uiPriority w:val="20"/>
    <w:qFormat/>
    <w:rPr>
      <w:i/>
      <w:iCs/>
      <w:color w:val="auto"/>
    </w:rPr>
  </w:style>
  <w:style w:type="paragraph" w:styleId="PargrafodaLista">
    <w:name w:val="List Paragraph"/>
    <w:basedOn w:val="Normal"/>
    <w:uiPriority w:val="34"/>
    <w:qFormat/>
    <w:pPr>
      <w:spacing w:after="160"/>
      <w:ind w:left="1008" w:hanging="288"/>
    </w:pPr>
    <w:rPr>
      <w:rFonts w:eastAsiaTheme="minorHAnsi"/>
      <w:sz w:val="21"/>
    </w:rPr>
  </w:style>
  <w:style w:type="paragraph" w:styleId="Citao">
    <w:name w:val="Quote"/>
    <w:basedOn w:val="Normal"/>
    <w:next w:val="Normal"/>
    <w:link w:val="CitaoCarte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oCarter">
    <w:name w:val="Citação Caráter"/>
    <w:basedOn w:val="Tipodeletrapredefinidodopargrafo"/>
    <w:link w:val="Citao"/>
    <w:uiPriority w:val="29"/>
    <w:rPr>
      <w:rFonts w:asciiTheme="majorHAnsi" w:hAnsiTheme="majorHAnsi"/>
      <w:i/>
      <w:iCs/>
      <w:color w:val="auto"/>
      <w:sz w:val="24"/>
      <w:lang w:bidi="hi-IN"/>
    </w:rPr>
  </w:style>
  <w:style w:type="paragraph" w:styleId="CitaoIntensa">
    <w:name w:val="Intense Quote"/>
    <w:basedOn w:val="Normal"/>
    <w:next w:val="Normal"/>
    <w:link w:val="CitaoIntensaCarte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CitaoIntensaCarter">
    <w:name w:val="Citação Intensa Caráter"/>
    <w:basedOn w:val="Tipodeletrapredefinidodopargrafo"/>
    <w:link w:val="CitaoIntensa"/>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nfaseDiscreta">
    <w:name w:val="Subtle Emphasis"/>
    <w:basedOn w:val="Tipodeletrapredefinidodopargrafo"/>
    <w:uiPriority w:val="19"/>
    <w:qFormat/>
    <w:rPr>
      <w:i/>
      <w:iCs/>
      <w:color w:val="auto"/>
    </w:rPr>
  </w:style>
  <w:style w:type="character" w:styleId="nfaseIntensa">
    <w:name w:val="Intense Emphasis"/>
    <w:basedOn w:val="Tipodeletrapredefinidodopargrafo"/>
    <w:uiPriority w:val="21"/>
    <w:qFormat/>
    <w:rPr>
      <w:b/>
      <w:bCs/>
      <w:i/>
      <w:iCs/>
      <w:caps w:val="0"/>
      <w:smallCaps w:val="0"/>
      <w:color w:val="auto"/>
    </w:rPr>
  </w:style>
  <w:style w:type="character" w:styleId="RefernciaDiscreta">
    <w:name w:val="Subtle Reference"/>
    <w:basedOn w:val="Tipodeletrapredefinidodopargrafo"/>
    <w:uiPriority w:val="31"/>
    <w:qFormat/>
    <w:rPr>
      <w:smallCaps/>
      <w:color w:val="auto"/>
      <w:u w:val="single"/>
    </w:rPr>
  </w:style>
  <w:style w:type="character" w:styleId="RefernciaIntensa">
    <w:name w:val="Intense Reference"/>
    <w:basedOn w:val="Tipodeletrapredefinidodopargrafo"/>
    <w:uiPriority w:val="32"/>
    <w:qFormat/>
    <w:rPr>
      <w:b/>
      <w:bCs/>
      <w:caps w:val="0"/>
      <w:smallCaps w:val="0"/>
      <w:color w:val="auto"/>
      <w:spacing w:val="5"/>
      <w:u w:val="single"/>
    </w:rPr>
  </w:style>
  <w:style w:type="character" w:styleId="TtulodoLivro">
    <w:name w:val="Book Title"/>
    <w:basedOn w:val="Tipodeletrapredefinidodopargrafo"/>
    <w:uiPriority w:val="33"/>
    <w:qFormat/>
    <w:rPr>
      <w:b/>
      <w:bCs/>
      <w:caps w:val="0"/>
      <w:smallCaps/>
      <w:spacing w:val="10"/>
    </w:rPr>
  </w:style>
  <w:style w:type="paragraph" w:styleId="Cabealhodondice">
    <w:name w:val="TOC Heading"/>
    <w:basedOn w:val="Ttulo1"/>
    <w:next w:val="Normal"/>
    <w:uiPriority w:val="39"/>
    <w:unhideWhenUsed/>
    <w:qFormat/>
    <w:pPr>
      <w:spacing w:before="480" w:line="276" w:lineRule="auto"/>
      <w:outlineLvl w:val="9"/>
    </w:pPr>
    <w:rPr>
      <w:b/>
      <w:i/>
      <w:szCs w:val="28"/>
    </w:rPr>
  </w:style>
  <w:style w:type="character" w:styleId="TextodoMarcadordePosio">
    <w:name w:val="Placeholder Text"/>
    <w:basedOn w:val="Tipodeletrapredefinidodopargrafo"/>
    <w:uiPriority w:val="99"/>
    <w:semiHidden/>
    <w:rPr>
      <w:color w:val="808080"/>
    </w:rPr>
  </w:style>
  <w:style w:type="paragraph" w:styleId="Rodap">
    <w:name w:val="footer"/>
    <w:basedOn w:val="Normal"/>
    <w:link w:val="RodapCarter"/>
    <w:uiPriority w:val="99"/>
    <w:unhideWhenUsed/>
    <w:pPr>
      <w:tabs>
        <w:tab w:val="center" w:pos="4680"/>
        <w:tab w:val="right" w:pos="9360"/>
      </w:tabs>
      <w:spacing w:after="0"/>
    </w:pPr>
  </w:style>
  <w:style w:type="character" w:customStyle="1" w:styleId="RodapCarter">
    <w:name w:val="Rodapé Caráter"/>
    <w:basedOn w:val="Tipodeletrapredefinidodopargrafo"/>
    <w:link w:val="Rodap"/>
    <w:uiPriority w:val="99"/>
  </w:style>
  <w:style w:type="table" w:styleId="TabelacomGrelha">
    <w:name w:val="Table Grid"/>
    <w:basedOn w:val="Tabela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tulodoRelatrio">
    <w:name w:val="Título do Relatório"/>
    <w:basedOn w:val="Ttulo"/>
    <w:link w:val="CarterdeTtulodoRelatrio"/>
    <w:qFormat/>
    <w:rsid w:val="008F5585"/>
    <w:pPr>
      <w:contextualSpacing/>
      <w:jc w:val="center"/>
    </w:pPr>
    <w:rPr>
      <w:b w:val="0"/>
    </w:rPr>
  </w:style>
  <w:style w:type="character" w:customStyle="1" w:styleId="CarterdeTtulodoRelatrio">
    <w:name w:val="Caráter de Título do Relatório"/>
    <w:basedOn w:val="TtuloCarter"/>
    <w:link w:val="TtulodoRelatrio"/>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Hiperligaovisitada">
    <w:name w:val="FollowedHyperlink"/>
    <w:basedOn w:val="Tipodeletrapredefinidodopargrafo"/>
    <w:uiPriority w:val="99"/>
    <w:semiHidden/>
    <w:unhideWhenUsed/>
    <w:rsid w:val="001B0F06"/>
    <w:rPr>
      <w:color w:val="575F63" w:themeColor="accent6" w:themeShade="BF"/>
      <w:u w:val="single"/>
    </w:rPr>
  </w:style>
  <w:style w:type="character" w:styleId="Hiperligao">
    <w:name w:val="Hyperlink"/>
    <w:basedOn w:val="Tipodeletrapredefinidodopargrafo"/>
    <w:uiPriority w:val="99"/>
    <w:unhideWhenUsed/>
    <w:rsid w:val="001B0F06"/>
    <w:rPr>
      <w:color w:val="217084" w:themeColor="accent4" w:themeShade="80"/>
      <w:u w:val="single"/>
    </w:rPr>
  </w:style>
  <w:style w:type="character" w:customStyle="1" w:styleId="MenoNoResolvida1">
    <w:name w:val="Menção Não Resolvida1"/>
    <w:basedOn w:val="Tipodeletrapredefinidodopargrafo"/>
    <w:uiPriority w:val="99"/>
    <w:semiHidden/>
    <w:unhideWhenUsed/>
    <w:rsid w:val="001B0F06"/>
    <w:rPr>
      <w:color w:val="595959" w:themeColor="text1" w:themeTint="A6"/>
      <w:shd w:val="clear" w:color="auto" w:fill="E1DFDD"/>
    </w:rPr>
  </w:style>
  <w:style w:type="paragraph" w:styleId="ndice2">
    <w:name w:val="toc 2"/>
    <w:basedOn w:val="Normal"/>
    <w:next w:val="Normal"/>
    <w:autoRedefine/>
    <w:uiPriority w:val="39"/>
    <w:unhideWhenUsed/>
    <w:rsid w:val="00432918"/>
    <w:pPr>
      <w:spacing w:after="100"/>
      <w:ind w:left="220"/>
    </w:pPr>
  </w:style>
  <w:style w:type="paragraph" w:styleId="ndice1">
    <w:name w:val="toc 1"/>
    <w:basedOn w:val="Normal"/>
    <w:next w:val="Normal"/>
    <w:autoRedefine/>
    <w:uiPriority w:val="39"/>
    <w:unhideWhenUsed/>
    <w:rsid w:val="00432918"/>
    <w:pPr>
      <w:spacing w:after="100"/>
    </w:pPr>
  </w:style>
  <w:style w:type="paragraph" w:styleId="ndice3">
    <w:name w:val="toc 3"/>
    <w:basedOn w:val="Normal"/>
    <w:next w:val="Normal"/>
    <w:autoRedefine/>
    <w:uiPriority w:val="39"/>
    <w:unhideWhenUsed/>
    <w:rsid w:val="0092155B"/>
    <w:pPr>
      <w:spacing w:after="100" w:line="259" w:lineRule="auto"/>
      <w:ind w:left="440"/>
    </w:pPr>
    <w:rPr>
      <w:rFonts w:cs="Times New Roman"/>
      <w:lang w:eastAsia="pt-PT"/>
    </w:rPr>
  </w:style>
  <w:style w:type="table" w:styleId="TabeladeGrelha4-Destaque3">
    <w:name w:val="Grid Table 4 Accent 3"/>
    <w:basedOn w:val="Tabelanormal"/>
    <w:uiPriority w:val="49"/>
    <w:rsid w:val="00705739"/>
    <w:pPr>
      <w:spacing w:after="0" w:line="240" w:lineRule="auto"/>
    </w:pPr>
    <w:tblPr>
      <w:tblStyleRowBandSize w:val="1"/>
      <w:tblStyleColBandSize w:val="1"/>
      <w:tblBorders>
        <w:top w:val="single" w:sz="4" w:space="0" w:color="5E52C7" w:themeColor="accent3" w:themeTint="99"/>
        <w:left w:val="single" w:sz="4" w:space="0" w:color="5E52C7" w:themeColor="accent3" w:themeTint="99"/>
        <w:bottom w:val="single" w:sz="4" w:space="0" w:color="5E52C7" w:themeColor="accent3" w:themeTint="99"/>
        <w:right w:val="single" w:sz="4" w:space="0" w:color="5E52C7" w:themeColor="accent3" w:themeTint="99"/>
        <w:insideH w:val="single" w:sz="4" w:space="0" w:color="5E52C7" w:themeColor="accent3" w:themeTint="99"/>
        <w:insideV w:val="single" w:sz="4" w:space="0" w:color="5E52C7" w:themeColor="accent3" w:themeTint="99"/>
      </w:tblBorders>
    </w:tblPr>
    <w:tblStylePr w:type="firstRow">
      <w:rPr>
        <w:b/>
        <w:bCs/>
        <w:color w:val="FFFFFF" w:themeColor="background1"/>
      </w:rPr>
      <w:tblPr/>
      <w:tcPr>
        <w:tcBorders>
          <w:top w:val="single" w:sz="4" w:space="0" w:color="272063" w:themeColor="accent3"/>
          <w:left w:val="single" w:sz="4" w:space="0" w:color="272063" w:themeColor="accent3"/>
          <w:bottom w:val="single" w:sz="4" w:space="0" w:color="272063" w:themeColor="accent3"/>
          <w:right w:val="single" w:sz="4" w:space="0" w:color="272063" w:themeColor="accent3"/>
          <w:insideH w:val="nil"/>
          <w:insideV w:val="nil"/>
        </w:tcBorders>
        <w:shd w:val="clear" w:color="auto" w:fill="272063" w:themeFill="accent3"/>
      </w:tcPr>
    </w:tblStylePr>
    <w:tblStylePr w:type="lastRow">
      <w:rPr>
        <w:b/>
        <w:bCs/>
      </w:rPr>
      <w:tblPr/>
      <w:tcPr>
        <w:tcBorders>
          <w:top w:val="double" w:sz="4" w:space="0" w:color="272063" w:themeColor="accent3"/>
        </w:tcBorders>
      </w:tcPr>
    </w:tblStylePr>
    <w:tblStylePr w:type="firstCol">
      <w:rPr>
        <w:b/>
        <w:bCs/>
      </w:rPr>
    </w:tblStylePr>
    <w:tblStylePr w:type="lastCol">
      <w:rPr>
        <w:b/>
        <w:bCs/>
      </w:rPr>
    </w:tblStylePr>
    <w:tblStylePr w:type="band1Vert">
      <w:tblPr/>
      <w:tcPr>
        <w:shd w:val="clear" w:color="auto" w:fill="C9C5EC" w:themeFill="accent3" w:themeFillTint="33"/>
      </w:tcPr>
    </w:tblStylePr>
    <w:tblStylePr w:type="band1Horz">
      <w:tblPr/>
      <w:tcPr>
        <w:shd w:val="clear" w:color="auto" w:fill="C9C5EC" w:themeFill="accent3" w:themeFillTint="33"/>
      </w:tcPr>
    </w:tblStylePr>
  </w:style>
  <w:style w:type="paragraph" w:styleId="Textodenotaderodap">
    <w:name w:val="footnote text"/>
    <w:basedOn w:val="Normal"/>
    <w:link w:val="TextodenotaderodapCarter"/>
    <w:uiPriority w:val="99"/>
    <w:semiHidden/>
    <w:unhideWhenUsed/>
    <w:rsid w:val="00705739"/>
    <w:pPr>
      <w:spacing w:after="0"/>
    </w:pPr>
    <w:rPr>
      <w:sz w:val="20"/>
      <w:szCs w:val="20"/>
    </w:rPr>
  </w:style>
  <w:style w:type="character" w:customStyle="1" w:styleId="TextodenotaderodapCarter">
    <w:name w:val="Texto de nota de rodapé Caráter"/>
    <w:basedOn w:val="Tipodeletrapredefinidodopargrafo"/>
    <w:link w:val="Textodenotaderodap"/>
    <w:uiPriority w:val="99"/>
    <w:semiHidden/>
    <w:rsid w:val="00705739"/>
    <w:rPr>
      <w:sz w:val="20"/>
      <w:szCs w:val="20"/>
    </w:rPr>
  </w:style>
  <w:style w:type="character" w:styleId="Refdenotaderodap">
    <w:name w:val="footnote reference"/>
    <w:basedOn w:val="Tipodeletrapredefinidodopargrafo"/>
    <w:uiPriority w:val="99"/>
    <w:semiHidden/>
    <w:unhideWhenUsed/>
    <w:rsid w:val="007057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esktop\DEI\2&#186;Ano\1&#186;%20Semestre\TI\Relat&#243;rio%20TP1%20(1).docx" TargetMode="External"/><Relationship Id="rId13" Type="http://schemas.openxmlformats.org/officeDocument/2006/relationships/hyperlink" Target="file:///C:\Users\User\Desktop\DEI\2&#186;Ano\1&#186;%20Semestre\TI\Relat&#243;rio%20TP1%20(1).docx" TargetMode="External"/><Relationship Id="rId18" Type="http://schemas.openxmlformats.org/officeDocument/2006/relationships/image" Target="media/image1.png"/><Relationship Id="rId26" Type="http://schemas.openxmlformats.org/officeDocument/2006/relationships/image" Target="media/image7.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21.png"/><Relationship Id="rId34" Type="http://schemas.openxmlformats.org/officeDocument/2006/relationships/image" Target="media/image14.png"/><Relationship Id="rId42" Type="http://schemas.openxmlformats.org/officeDocument/2006/relationships/footer" Target="footer1.xml"/><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file:///C:\Users\User\Desktop\DEI\2&#186;Ano\1&#186;%20Semestre\TI\Relat&#243;rio%20TP1%20(1).docx" TargetMode="External"/><Relationship Id="rId17" Type="http://schemas.openxmlformats.org/officeDocument/2006/relationships/hyperlink" Target="file:///C:\Users\User\Desktop\DEI\2&#186;Ano\1&#186;%20Semestre\TI\Relat&#243;rio%20TP1%20(1).docx"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User\Desktop\DEI\2&#186;Ano\1&#186;%20Semestre\TI\Relat&#243;rio%20TP1%20(1).docx" TargetMode="Externa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esktop\DEI\2&#186;Ano\1&#186;%20Semestre\TI\Relat&#243;rio%20TP1%20(1).docx" TargetMode="Externa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C:\Users\User\Desktop\DEI\2&#186;Ano\1&#186;%20Semestre\TI\Relat&#243;rio%20TP1%20(1).doc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hyperlink" Target="file:///C:\Users\User\Desktop\DEI\2&#186;Ano\1&#186;%20Semestre\TI\Relat&#243;rio%20TP1%20(1).docx" TargetMode="External"/><Relationship Id="rId19"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User\Desktop\DEI\2&#186;Ano\1&#186;%20Semestre\TI\Relat&#243;rio%20TP1%20(1).docx" TargetMode="External"/><Relationship Id="rId14" Type="http://schemas.openxmlformats.org/officeDocument/2006/relationships/hyperlink" Target="file:///C:\Users\User\Desktop\DEI\2&#186;Ano\1&#186;%20Semestre\TI\Relat&#243;rio%20TP1%20(1).docx" TargetMode="External"/><Relationship Id="rId22" Type="http://schemas.openxmlformats.org/officeDocument/2006/relationships/image" Target="media/image30.png"/><Relationship Id="rId27" Type="http://schemas.openxmlformats.org/officeDocument/2006/relationships/image" Target="media/image8.png"/><Relationship Id="rId30" Type="http://schemas.openxmlformats.org/officeDocument/2006/relationships/image" Target="media/image100.png"/><Relationship Id="rId35" Type="http://schemas.openxmlformats.org/officeDocument/2006/relationships/image" Target="media/image15.png"/><Relationship Id="rId43" Type="http://schemas.openxmlformats.org/officeDocument/2006/relationships/footer" Target="footer2.xml"/><Relationship Id="rId48" Type="http://schemas.openxmlformats.org/officeDocument/2006/relationships/theme" Target="theme/theme1.xml"/></Relationships>
</file>

<file path=word/_rels/footer3.xml.rels><?xml version="1.0" encoding="UTF-8" standalone="yes"?>
<Relationships xmlns="http://schemas.openxmlformats.org/package/2006/relationships"><Relationship Id="rId8" Type="http://schemas.openxmlformats.org/officeDocument/2006/relationships/image" Target="media/image130.png"/><Relationship Id="rId3" Type="http://schemas.openxmlformats.org/officeDocument/2006/relationships/image" Target="media/image24.png"/><Relationship Id="rId7" Type="http://schemas.openxmlformats.org/officeDocument/2006/relationships/image" Target="media/image110.png"/><Relationship Id="rId2" Type="http://schemas.openxmlformats.org/officeDocument/2006/relationships/image" Target="media/image23.svg"/><Relationship Id="rId1" Type="http://schemas.openxmlformats.org/officeDocument/2006/relationships/image" Target="media/image22.png"/><Relationship Id="rId6" Type="http://schemas.openxmlformats.org/officeDocument/2006/relationships/image" Target="media/image27.svg"/><Relationship Id="rId11" Type="http://schemas.openxmlformats.org/officeDocument/2006/relationships/image" Target="media/image29.svg"/><Relationship Id="rId5" Type="http://schemas.openxmlformats.org/officeDocument/2006/relationships/image" Target="media/image26.png"/><Relationship Id="rId10" Type="http://schemas.openxmlformats.org/officeDocument/2006/relationships/image" Target="media/image28.png"/><Relationship Id="rId4" Type="http://schemas.openxmlformats.org/officeDocument/2006/relationships/image" Target="media/image25.svg"/><Relationship Id="rId9" Type="http://schemas.openxmlformats.org/officeDocument/2006/relationships/image" Target="media/image120.png"/></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AppData\Roaming\Microsoft\Templates\Relat&#243;rio%20(design%20Ex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91423F1D4240D29F25C2D12E1EF567"/>
        <w:category>
          <w:name w:val="Geral"/>
          <w:gallery w:val="placeholder"/>
        </w:category>
        <w:types>
          <w:type w:val="bbPlcHdr"/>
        </w:types>
        <w:behaviors>
          <w:behavior w:val="content"/>
        </w:behaviors>
        <w:guid w:val="{FC67DF7A-788A-4FFF-A806-4EEA6CC3E514}"/>
      </w:docPartPr>
      <w:docPartBody>
        <w:p w:rsidR="00406A96" w:rsidRDefault="00FD055E">
          <w:pPr>
            <w:pStyle w:val="CC91423F1D4240D29F25C2D12E1EF567"/>
          </w:pPr>
          <w:r w:rsidRPr="008A25CD">
            <w:rPr>
              <w:b/>
              <w:sz w:val="60"/>
              <w:szCs w:val="60"/>
              <w:lang w:bidi="pt-PT"/>
            </w:rPr>
            <w:t>Escreva o 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78"/>
    <w:rsid w:val="0015490A"/>
    <w:rsid w:val="00226667"/>
    <w:rsid w:val="00406A96"/>
    <w:rsid w:val="004F4AA2"/>
    <w:rsid w:val="005C1F1D"/>
    <w:rsid w:val="00997026"/>
    <w:rsid w:val="00AF4510"/>
    <w:rsid w:val="00B03240"/>
    <w:rsid w:val="00DA70CC"/>
    <w:rsid w:val="00F1203E"/>
    <w:rsid w:val="00F423B7"/>
    <w:rsid w:val="00FD055E"/>
    <w:rsid w:val="00FD79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C91423F1D4240D29F25C2D12E1EF567">
    <w:name w:val="CC91423F1D4240D29F25C2D12E1EF5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4603C-D892-40A3-946D-BB8CFACDC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(design Executivo)</Template>
  <TotalTime>7</TotalTime>
  <Pages>1</Pages>
  <Words>1292</Words>
  <Characters>6977</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Teoria da Informação</vt: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da Informação</dc:title>
  <dc:subject>Trabalho prático nº1</dc:subject>
  <dc:creator>nanda fernandes</dc:creator>
  <cp:lastModifiedBy>Carolina Morais</cp:lastModifiedBy>
  <cp:revision>5</cp:revision>
  <cp:lastPrinted>2022-11-04T11:22:00Z</cp:lastPrinted>
  <dcterms:created xsi:type="dcterms:W3CDTF">2022-11-04T15:58:00Z</dcterms:created>
  <dcterms:modified xsi:type="dcterms:W3CDTF">2022-11-30T22:16:00Z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